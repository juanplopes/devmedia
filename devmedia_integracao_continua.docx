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17" w:rsidRDefault="009B024A" w:rsidP="00097517">
      <w:pPr>
        <w:pStyle w:val="Titulo"/>
        <w:outlineLvl w:val="0"/>
        <w:rPr>
          <w:lang w:val="pt-BR"/>
        </w:rPr>
      </w:pPr>
      <w:r>
        <w:rPr>
          <w:lang w:val="pt-BR"/>
        </w:rPr>
        <w:t>Integração Contínua</w:t>
      </w:r>
    </w:p>
    <w:p w:rsidR="00097517" w:rsidRDefault="009B024A" w:rsidP="00097517">
      <w:pPr>
        <w:pStyle w:val="SubTtulo"/>
        <w:outlineLvl w:val="0"/>
        <w:rPr>
          <w:lang w:val="pt-BR"/>
        </w:rPr>
      </w:pPr>
      <w:r>
        <w:rPr>
          <w:lang w:val="pt-BR"/>
        </w:rPr>
        <w:t xml:space="preserve">Boas práticas para facilitar um modelo de trabalho </w:t>
      </w:r>
      <w:r w:rsidR="00466DFA">
        <w:rPr>
          <w:lang w:val="pt-BR"/>
        </w:rPr>
        <w:t>mais fluido</w:t>
      </w:r>
    </w:p>
    <w:p w:rsidR="00097517" w:rsidRDefault="00097517" w:rsidP="00097517">
      <w:pPr>
        <w:pStyle w:val="AutorNome"/>
        <w:rPr>
          <w:lang w:val="pt-BR"/>
        </w:rPr>
      </w:pPr>
    </w:p>
    <w:p w:rsidR="00097517" w:rsidRDefault="008F3F44" w:rsidP="00097517">
      <w:r>
        <w:rPr>
          <w:rFonts w:ascii="Times New Roman" w:hAnsi="Times New Roman"/>
          <w:noProof/>
          <w:lang w:val="en-US"/>
        </w:rPr>
        <w:drawing>
          <wp:inline distT="0" distB="0" distL="0" distR="0">
            <wp:extent cx="1685925" cy="1685925"/>
            <wp:effectExtent l="19050" t="0" r="9525" b="0"/>
            <wp:docPr id="17" name="Picture 9" descr="C:\Users\juan.LIVINGNET\Downloads\0223_164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LIVINGNET\Downloads\0223_164029.jpg"/>
                    <pic:cNvPicPr>
                      <a:picLocks noChangeAspect="1" noChangeArrowheads="1"/>
                    </pic:cNvPicPr>
                  </pic:nvPicPr>
                  <pic:blipFill>
                    <a:blip r:embed="rId8" cstate="print"/>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097517" w:rsidRDefault="00097517" w:rsidP="00097517">
      <w:r>
        <w:t>Fone: (21) 93174772</w:t>
      </w:r>
    </w:p>
    <w:p w:rsidR="00097517" w:rsidRPr="009029CA" w:rsidRDefault="00097517" w:rsidP="00097517">
      <w:r w:rsidRPr="009029CA">
        <w:t>MSN</w:t>
      </w:r>
      <w:r>
        <w:t>: me@juanlopes.net</w:t>
      </w:r>
    </w:p>
    <w:p w:rsidR="00097517" w:rsidRPr="007E727A" w:rsidRDefault="00097517" w:rsidP="00097517">
      <w:proofErr w:type="spellStart"/>
      <w:r w:rsidRPr="007E727A">
        <w:t>Login</w:t>
      </w:r>
      <w:proofErr w:type="spellEnd"/>
      <w:r w:rsidRPr="007E727A">
        <w:t xml:space="preserve"> </w:t>
      </w:r>
      <w:proofErr w:type="spellStart"/>
      <w:proofErr w:type="gramStart"/>
      <w:r w:rsidRPr="007E727A">
        <w:t>DevMedia</w:t>
      </w:r>
      <w:proofErr w:type="spellEnd"/>
      <w:proofErr w:type="gramEnd"/>
      <w:r w:rsidRPr="007E727A">
        <w:t>: juanplopes@gmail.com</w:t>
      </w:r>
    </w:p>
    <w:p w:rsidR="00097517" w:rsidRPr="007E727A" w:rsidRDefault="00097517" w:rsidP="00097517"/>
    <w:p w:rsidR="00097517" w:rsidRPr="007E727A" w:rsidRDefault="00097517" w:rsidP="00097517">
      <w:pPr>
        <w:pStyle w:val="AutorMiniBio"/>
        <w:jc w:val="both"/>
        <w:rPr>
          <w:lang w:val="pt-BR"/>
        </w:rPr>
      </w:pPr>
      <w:r w:rsidRPr="007E727A">
        <w:rPr>
          <w:b/>
          <w:bCs/>
          <w:lang w:val="pt-BR"/>
        </w:rPr>
        <w:t>Juan Lopes</w:t>
      </w:r>
    </w:p>
    <w:p w:rsidR="00097517" w:rsidRPr="005D2FB4" w:rsidRDefault="00097517" w:rsidP="00097517">
      <w:pPr>
        <w:pStyle w:val="AutorMiniBio"/>
        <w:jc w:val="both"/>
        <w:rPr>
          <w:lang w:val="pt-BR"/>
        </w:rPr>
      </w:pPr>
      <w:r w:rsidRPr="005D2FB4">
        <w:rPr>
          <w:lang w:val="pt-BR"/>
        </w:rPr>
        <w:t>me@juanlopes.net</w:t>
      </w:r>
    </w:p>
    <w:p w:rsidR="00097517" w:rsidRPr="00097517" w:rsidRDefault="00097517" w:rsidP="00097517">
      <w:pPr>
        <w:pStyle w:val="AutorMiniBio"/>
        <w:rPr>
          <w:lang w:val="pt-BR"/>
        </w:rPr>
      </w:pPr>
      <w:r w:rsidRPr="00920E13">
        <w:rPr>
          <w:lang w:val="pt-BR"/>
        </w:rPr>
        <w:t xml:space="preserve">Arquiteto de soluções pela Living Consultoria. </w:t>
      </w:r>
      <w:r w:rsidRPr="00097517">
        <w:rPr>
          <w:lang w:val="pt-BR"/>
        </w:rPr>
        <w:t xml:space="preserve">Iniciou a carreira desenvolvendo aplicações biométricas em C++ e Java. Programa principalmente em C# desde 2007, mas desenvolve também em Ruby e Python. É entusiasta da comunidade Microsoft e participa de projetos open source. </w:t>
      </w:r>
    </w:p>
    <w:p w:rsidR="00097517" w:rsidRDefault="00097517" w:rsidP="00097517">
      <w:pPr>
        <w:pStyle w:val="AutorMiniBio"/>
        <w:jc w:val="both"/>
        <w:rPr>
          <w:i/>
          <w:lang w:val="pt-BR"/>
        </w:rPr>
      </w:pPr>
    </w:p>
    <w:p w:rsidR="00097517" w:rsidRDefault="00097517" w:rsidP="00097517">
      <w:pPr>
        <w:pStyle w:val="AutorMiniBio"/>
        <w:jc w:val="both"/>
        <w:rPr>
          <w:i/>
          <w:lang w:val="pt-BR"/>
        </w:rPr>
      </w:pPr>
      <w:r>
        <w:rPr>
          <w:i/>
          <w:lang w:val="pt-BR"/>
        </w:rPr>
        <w:t>Sugestão de Ilustração</w:t>
      </w:r>
      <w:r w:rsidR="00072FCB">
        <w:rPr>
          <w:i/>
          <w:lang w:val="pt-BR"/>
        </w:rPr>
        <w:t>: Equipes esportivas, interseção de rios,</w:t>
      </w:r>
      <w:r w:rsidR="00FA65EA">
        <w:rPr>
          <w:i/>
          <w:lang w:val="pt-BR"/>
        </w:rPr>
        <w:t xml:space="preserve"> acessos de entrada em rodovias, bifurcações em ferrovias.</w:t>
      </w:r>
    </w:p>
    <w:p w:rsidR="008B4F85" w:rsidRDefault="008B4F85" w:rsidP="008B4F85">
      <w:pPr>
        <w:rPr>
          <w:highlight w:val="yellow"/>
          <w:lang w:eastAsia="pt-BR"/>
        </w:rPr>
      </w:pPr>
    </w:p>
    <w:tbl>
      <w:tblPr>
        <w:tblW w:w="0" w:type="auto"/>
        <w:tblLook w:val="01E0"/>
      </w:tblPr>
      <w:tblGrid>
        <w:gridCol w:w="10296"/>
      </w:tblGrid>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rPr>
            </w:pPr>
            <w:r>
              <w:rPr>
                <w:rFonts w:ascii="Times" w:hAnsi="Times"/>
                <w:b/>
                <w:bCs/>
              </w:rPr>
              <w:t>D</w:t>
            </w:r>
            <w:r w:rsidR="00492EF0">
              <w:rPr>
                <w:rFonts w:ascii="Times" w:hAnsi="Times"/>
                <w:b/>
                <w:bCs/>
              </w:rPr>
              <w:t>e que</w:t>
            </w:r>
            <w:r>
              <w:rPr>
                <w:rFonts w:ascii="Times" w:hAnsi="Times"/>
                <w:b/>
                <w:bCs/>
              </w:rPr>
              <w:t xml:space="preserve"> </w:t>
            </w:r>
            <w:r w:rsidR="00492EF0">
              <w:rPr>
                <w:rFonts w:ascii="Times" w:hAnsi="Times"/>
                <w:b/>
                <w:bCs/>
              </w:rPr>
              <w:t>se</w:t>
            </w:r>
            <w:r>
              <w:rPr>
                <w:rFonts w:ascii="Times" w:hAnsi="Times"/>
                <w:b/>
                <w:bCs/>
              </w:rPr>
              <w:t xml:space="preserve"> trata o artigo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rPr>
                <w:i/>
                <w:iCs/>
              </w:rPr>
            </w:pPr>
            <w:r>
              <w:t xml:space="preserve">Este artigo trata de integração contínua. Um termo cunhado por Kent </w:t>
            </w:r>
            <w:proofErr w:type="spellStart"/>
            <w:r>
              <w:t>Beck</w:t>
            </w:r>
            <w:proofErr w:type="spellEnd"/>
            <w:r>
              <w:t xml:space="preserve"> em seu livro sobre Extreme Programming, que define uma prática aplicada na indústria há muito tempo. Consiste, basicamente, em diminuir o ciclo de integração e efetuá-lo tão freqüentemente quanto possível.</w:t>
            </w:r>
          </w:p>
        </w:tc>
      </w:tr>
      <w:tr w:rsid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Para que serve</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7528C2" w:rsidP="007528C2">
            <w:pPr>
              <w:pStyle w:val="Corpo"/>
              <w:ind w:firstLine="0"/>
            </w:pPr>
            <w:r>
              <w:t>Numa equipe com muitas pessoas, gerenciar as mudanças de forma razoável pode ser muito difícil, visto que as diversas mudanças podem conflitar entre si. Quanto mais tempo se leva entre o desenvolvimento e a integração, mais difícil ela se torna. A integração contínua visa resolver esse problema, introduzindo práticas e ferramentas que facilitem a verificação e correção de erros de integração.</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B03B17">
            <w:pPr>
              <w:pStyle w:val="Corpo"/>
              <w:tabs>
                <w:tab w:val="center" w:pos="4680"/>
                <w:tab w:val="right" w:pos="9360"/>
              </w:tabs>
              <w:ind w:firstLine="0"/>
              <w:rPr>
                <w:rFonts w:ascii="Times" w:hAnsi="Times"/>
                <w:b/>
                <w:bCs/>
                <w:color w:val="000000"/>
              </w:rPr>
            </w:pPr>
            <w:r>
              <w:rPr>
                <w:rFonts w:ascii="Times" w:hAnsi="Times"/>
                <w:b/>
                <w:bCs/>
              </w:rPr>
              <w:t>Em que situação o tema é útil</w:t>
            </w:r>
          </w:p>
        </w:tc>
      </w:tr>
      <w:tr w:rsidR="00B03B17" w:rsidRPr="00B03B17" w:rsidTr="00466DFA">
        <w:tc>
          <w:tcPr>
            <w:tcW w:w="10296" w:type="dxa"/>
            <w:tcBorders>
              <w:top w:val="single" w:sz="4" w:space="0" w:color="auto"/>
              <w:left w:val="single" w:sz="4" w:space="0" w:color="auto"/>
              <w:bottom w:val="single" w:sz="4" w:space="0" w:color="auto"/>
              <w:right w:val="single" w:sz="4" w:space="0" w:color="auto"/>
            </w:tcBorders>
          </w:tcPr>
          <w:p w:rsidR="00B03B17" w:rsidRDefault="00FC0AFF" w:rsidP="00FC0AFF">
            <w:pPr>
              <w:pStyle w:val="Corpo"/>
              <w:ind w:firstLine="0"/>
              <w:rPr>
                <w:highlight w:val="yellow"/>
              </w:rPr>
            </w:pPr>
            <w:r>
              <w:t xml:space="preserve">Este tema é especialmente útil ao se trabalhar com equipes com muitas pessoas, onde </w:t>
            </w:r>
            <w:proofErr w:type="spellStart"/>
            <w:r>
              <w:t>frequentemente</w:t>
            </w:r>
            <w:proofErr w:type="spellEnd"/>
            <w:r>
              <w:t xml:space="preserve"> as mudanças feitas por um membro impactam todos os outros. Em muitas empresas, </w:t>
            </w:r>
            <w:proofErr w:type="gramStart"/>
            <w:r>
              <w:t>definem-se</w:t>
            </w:r>
            <w:proofErr w:type="gramEnd"/>
            <w:r>
              <w:t xml:space="preserve"> esquemas antiquados para evitar erros de integração, como a aplicação de </w:t>
            </w:r>
            <w:proofErr w:type="spellStart"/>
            <w:r>
              <w:t>locks</w:t>
            </w:r>
            <w:proofErr w:type="spellEnd"/>
            <w:r>
              <w:t xml:space="preserve"> exclusivos no controle de versão. A integração contínua tenta resolver esse problema sem tirar a fluidez necessária a um processo de desenvolvimento saudável.</w:t>
            </w:r>
          </w:p>
        </w:tc>
      </w:tr>
    </w:tbl>
    <w:p w:rsidR="00B03B17" w:rsidRDefault="00B03B17" w:rsidP="002C7F29">
      <w:pPr>
        <w:pStyle w:val="Corpo"/>
      </w:pPr>
    </w:p>
    <w:p w:rsidR="00B665AC" w:rsidRPr="00B665AC" w:rsidRDefault="00B665AC" w:rsidP="00B665AC">
      <w:pPr>
        <w:pStyle w:val="Corpo"/>
        <w:pBdr>
          <w:top w:val="single" w:sz="4" w:space="1" w:color="auto"/>
          <w:left w:val="single" w:sz="4" w:space="1" w:color="auto"/>
          <w:bottom w:val="single" w:sz="4" w:space="1" w:color="auto"/>
          <w:right w:val="single" w:sz="4" w:space="1" w:color="auto"/>
        </w:pBdr>
        <w:ind w:firstLine="0"/>
        <w:outlineLvl w:val="0"/>
        <w:rPr>
          <w:b/>
          <w:bCs/>
        </w:rPr>
      </w:pPr>
      <w:r w:rsidRPr="00B665AC">
        <w:rPr>
          <w:highlight w:val="yellow"/>
        </w:rPr>
        <w:t>[COLOQUE AQUI O MESMO TÍTULO DO ARTIGO]</w:t>
      </w:r>
    </w:p>
    <w:p w:rsidR="00B03B17" w:rsidRDefault="00B03B17" w:rsidP="00B03B17">
      <w:pPr>
        <w:pBdr>
          <w:top w:val="single" w:sz="4" w:space="1" w:color="auto"/>
          <w:left w:val="single" w:sz="4" w:space="1" w:color="auto"/>
          <w:bottom w:val="single" w:sz="4" w:space="1" w:color="auto"/>
          <w:right w:val="single" w:sz="4" w:space="1" w:color="auto"/>
        </w:pBdr>
        <w:jc w:val="both"/>
      </w:pPr>
      <w:r>
        <w:t xml:space="preserve">Corpo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lastRenderedPageBreak/>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roofErr w:type="spellStart"/>
      <w:r>
        <w:t>Corpo</w:t>
      </w:r>
      <w:proofErr w:type="spellEnd"/>
      <w:r>
        <w:t xml:space="preserve"> </w:t>
      </w:r>
    </w:p>
    <w:p w:rsidR="00FC0AFF" w:rsidRDefault="00FC0AFF" w:rsidP="001F0BE0">
      <w:pPr>
        <w:pStyle w:val="Corpo"/>
      </w:pPr>
    </w:p>
    <w:p w:rsidR="00072FCB" w:rsidRDefault="001F0BE0" w:rsidP="001F0BE0">
      <w:pPr>
        <w:pStyle w:val="Corpo"/>
      </w:pPr>
      <w:r>
        <w:t>Em um projeto de software, desenvolvedores trabalham gerando código-fonte e outros artefatos que compõem um sistema maior. Cada desenvolvedor realiza um conjunto de tarefas que</w:t>
      </w:r>
      <w:r w:rsidR="00812136">
        <w:t xml:space="preserve"> normalmente</w:t>
      </w:r>
      <w:r>
        <w:t xml:space="preserve"> tem relação com as tarefas que outros desenvolvedores estão realizando.</w:t>
      </w:r>
      <w:r w:rsidR="00812136">
        <w:t xml:space="preserve"> Apesar de um software ser um sistema determinístico, o resultado da relação entre cada um dos componentes de um programa pode ser imprevisível.</w:t>
      </w:r>
    </w:p>
    <w:p w:rsidR="00812136" w:rsidRDefault="00812136" w:rsidP="00812136"/>
    <w:p w:rsidR="008F3F44" w:rsidRPr="008F3F44" w:rsidRDefault="008F3F44" w:rsidP="008F3F44">
      <w:pPr>
        <w:pStyle w:val="Corpo"/>
      </w:pPr>
      <w:r>
        <w:t>Sabendo isso, fica claro o quão complicado pode ser trabalhar num software em equipe. Quanto maior a equipe, maior é o desafio.</w:t>
      </w:r>
      <w:r w:rsidR="00477F39">
        <w:t xml:space="preserve"> E quanto mais tempo um desenvolvedor trabalha sem integrar seu código com o de seus colegas, mais difícil será essa integração quando acontecer. Para diminuir esse problema, é necessário que a integração seja um processo freqüente.</w:t>
      </w:r>
    </w:p>
    <w:p w:rsidR="00812136" w:rsidRDefault="00812136" w:rsidP="00812136"/>
    <w:p w:rsidR="00C23433" w:rsidRDefault="00477F39" w:rsidP="00C23433">
      <w:pPr>
        <w:pStyle w:val="Corpo"/>
      </w:pPr>
      <w:r>
        <w:t xml:space="preserve">A metodologia XP cunhou o termo </w:t>
      </w:r>
      <w:r w:rsidR="00C7362A">
        <w:t>“</w:t>
      </w:r>
      <w:r>
        <w:t>Integração Contínua</w:t>
      </w:r>
      <w:r w:rsidR="00C7362A">
        <w:t>”</w:t>
      </w:r>
      <w:r>
        <w:t xml:space="preserve">, como um dos 12 princípios de desenvolvimento de software. </w:t>
      </w:r>
      <w:r w:rsidR="00C23433">
        <w:t xml:space="preserve">Desde então, muito tem se falado sobre este princípio nos mais diversos contextos. Isso acontece porque a prática da Integração Contínua permeia quase todos os processos do desenvolvimento de software, alimentando ou recebendo </w:t>
      </w:r>
      <w:proofErr w:type="gramStart"/>
      <w:r w:rsidR="00C23433">
        <w:t>feedback</w:t>
      </w:r>
      <w:proofErr w:type="gramEnd"/>
      <w:r w:rsidR="00C23433">
        <w:t xml:space="preserve"> de outras práticas.</w:t>
      </w:r>
    </w:p>
    <w:p w:rsidR="007E4550" w:rsidRDefault="007E4550" w:rsidP="007E4550"/>
    <w:p w:rsidR="00BE0B27" w:rsidRDefault="00BE0B27" w:rsidP="00BE0B27">
      <w:pPr>
        <w:pStyle w:val="Corpo"/>
      </w:pPr>
    </w:p>
    <w:p w:rsidR="00BE0B27" w:rsidRDefault="00BE0B27" w:rsidP="007C4125">
      <w:pPr>
        <w:pStyle w:val="Corpo"/>
        <w:pBdr>
          <w:top w:val="single" w:sz="4" w:space="2" w:color="auto"/>
          <w:left w:val="single" w:sz="4" w:space="1" w:color="auto"/>
          <w:bottom w:val="single" w:sz="4" w:space="1" w:color="auto"/>
          <w:right w:val="single" w:sz="4" w:space="1" w:color="auto"/>
        </w:pBdr>
        <w:outlineLvl w:val="0"/>
        <w:rPr>
          <w:b/>
          <w:bCs/>
        </w:rPr>
      </w:pPr>
      <w:r>
        <w:rPr>
          <w:b/>
          <w:bCs/>
        </w:rPr>
        <w:t xml:space="preserve">Nota do </w:t>
      </w:r>
      <w:proofErr w:type="spellStart"/>
      <w:proofErr w:type="gramStart"/>
      <w:r>
        <w:rPr>
          <w:b/>
          <w:bCs/>
        </w:rPr>
        <w:t>DevMan</w:t>
      </w:r>
      <w:proofErr w:type="spellEnd"/>
      <w:proofErr w:type="gramEnd"/>
    </w:p>
    <w:p w:rsidR="00BE0B27" w:rsidRDefault="00BE0B27" w:rsidP="007C4125">
      <w:pPr>
        <w:pStyle w:val="Corpo"/>
        <w:pBdr>
          <w:top w:val="single" w:sz="4" w:space="2" w:color="auto"/>
          <w:left w:val="single" w:sz="4" w:space="1" w:color="auto"/>
          <w:bottom w:val="single" w:sz="4" w:space="1" w:color="auto"/>
          <w:right w:val="single" w:sz="4" w:space="1" w:color="auto"/>
        </w:pBdr>
      </w:pPr>
      <w:r>
        <w:t xml:space="preserve">XP é Extreme Programming, uma metodologia ágil de desenvolvimento de software. Ela é baseada em uma série de princípios que se </w:t>
      </w:r>
      <w:proofErr w:type="gramStart"/>
      <w:r>
        <w:t>complementam</w:t>
      </w:r>
      <w:r w:rsidR="006178A7">
        <w:t>,</w:t>
      </w:r>
      <w:proofErr w:type="gramEnd"/>
      <w:r>
        <w:t xml:space="preserve"> e.g., </w:t>
      </w:r>
      <w:proofErr w:type="spellStart"/>
      <w:r>
        <w:t>pair</w:t>
      </w:r>
      <w:proofErr w:type="spellEnd"/>
      <w:r>
        <w:t xml:space="preserve"> programming, TDD e iterações curtas.</w:t>
      </w:r>
      <w:r w:rsidR="007C4125">
        <w:t xml:space="preserve"> Foi c</w:t>
      </w:r>
      <w:r>
        <w:t xml:space="preserve">riada por Kent </w:t>
      </w:r>
      <w:proofErr w:type="spellStart"/>
      <w:r>
        <w:t>Back</w:t>
      </w:r>
      <w:proofErr w:type="spellEnd"/>
      <w:r>
        <w:t xml:space="preserve">, que escreveu um livro sobre o assunto em 1999. Desde então, XP tornou-se uma das metodologias ágeis mais famosas. Apesar de relativamente nova, seus princípios vem sido discutidos há muito tempo na indústria e na comunidade científica. </w:t>
      </w:r>
    </w:p>
    <w:p w:rsidR="00BE0B27" w:rsidRDefault="00BE0B27" w:rsidP="00BE0B27">
      <w:pPr>
        <w:pStyle w:val="Corpo"/>
      </w:pPr>
    </w:p>
    <w:p w:rsidR="007E4550" w:rsidRDefault="007E4550" w:rsidP="007E4550">
      <w:pPr>
        <w:pStyle w:val="Corpo"/>
      </w:pPr>
      <w:r>
        <w:t xml:space="preserve">Muitos desenvolvedores argumentam que essa é uma prática muito custosa no processo de desenvolvimento e que, para aplicá-la, muitas mudanças precisam ser feitas. De fato, muitas vezes isso é verdade. Mas aplicar a Integração Contínua, assim como o TDD, não é o motivo de tal dificuldade, mas sim a </w:t>
      </w:r>
      <w:r w:rsidR="00B347AF">
        <w:t>negligência</w:t>
      </w:r>
      <w:r>
        <w:t xml:space="preserve"> de out</w:t>
      </w:r>
      <w:r w:rsidR="00B347AF">
        <w:t>ras boas práticas complementares</w:t>
      </w:r>
      <w:r>
        <w:t>.</w:t>
      </w:r>
    </w:p>
    <w:p w:rsidR="00B347AF" w:rsidRDefault="00B347AF" w:rsidP="00B347AF"/>
    <w:p w:rsidR="001F0BE0" w:rsidRDefault="00B347AF" w:rsidP="00B347AF">
      <w:pPr>
        <w:pStyle w:val="Corpo"/>
        <w:rPr>
          <w:highlight w:val="yellow"/>
          <w:lang w:eastAsia="pt-BR"/>
        </w:rPr>
      </w:pPr>
      <w:r>
        <w:t xml:space="preserve">A </w:t>
      </w:r>
      <w:r w:rsidR="00C7362A">
        <w:t>i</w:t>
      </w:r>
      <w:r>
        <w:t xml:space="preserve">ntegração </w:t>
      </w:r>
      <w:r w:rsidR="00C7362A">
        <w:t>c</w:t>
      </w:r>
      <w:r>
        <w:t>ontínua não é o tipo de prática que se implante. É uma prática que se alcança através da implantação de outras.</w:t>
      </w:r>
      <w:r w:rsidR="00C7362A">
        <w:t xml:space="preserve"> Várias práticas que tornam a integração contínua possível serão discutidas neste artigo.</w:t>
      </w:r>
    </w:p>
    <w:p w:rsidR="00B347AF" w:rsidRDefault="00B347AF" w:rsidP="00A64B15">
      <w:pPr>
        <w:rPr>
          <w:highlight w:val="yellow"/>
          <w:lang w:eastAsia="pt-BR"/>
        </w:rPr>
      </w:pPr>
    </w:p>
    <w:p w:rsidR="004D1D77" w:rsidRPr="000B13FF" w:rsidRDefault="00CF2252" w:rsidP="004D1D77">
      <w:pPr>
        <w:pStyle w:val="Interttulo"/>
        <w:rPr>
          <w:lang w:val="pt-BR"/>
        </w:rPr>
      </w:pPr>
      <w:r>
        <w:rPr>
          <w:lang w:val="pt-BR"/>
        </w:rPr>
        <w:t>Um</w:t>
      </w:r>
      <w:r w:rsidR="004D1D77" w:rsidRPr="000B13FF">
        <w:rPr>
          <w:lang w:val="pt-BR"/>
        </w:rPr>
        <w:t xml:space="preserve"> ciclo de </w:t>
      </w:r>
      <w:r w:rsidR="004D1D77">
        <w:rPr>
          <w:lang w:val="pt-BR"/>
        </w:rPr>
        <w:t>integração sustentável</w:t>
      </w:r>
    </w:p>
    <w:p w:rsidR="004D1D77" w:rsidRDefault="004D1D77" w:rsidP="004D1D77">
      <w:pPr>
        <w:rPr>
          <w:highlight w:val="yellow"/>
          <w:lang w:eastAsia="pt-BR"/>
        </w:rPr>
      </w:pPr>
    </w:p>
    <w:p w:rsidR="004D1D77" w:rsidRDefault="004D1D77" w:rsidP="004D1D77">
      <w:pPr>
        <w:pStyle w:val="Corpo"/>
      </w:pPr>
      <w:r>
        <w:t xml:space="preserve">É comum acreditar que a integração contínua acontece num servidor de build. Entretanto, a maior parte das práticas deve acontecer no dia-a-dia do desenvolvedor. E para que tudo isso funcione, deve existir um ciclo comum que defina como integrar o código. </w:t>
      </w:r>
    </w:p>
    <w:p w:rsidR="004D1D77" w:rsidRDefault="004D1D77" w:rsidP="004D1D77"/>
    <w:p w:rsidR="004D1D77" w:rsidRDefault="004D1D77" w:rsidP="004D1D77">
      <w:pPr>
        <w:pStyle w:val="Corpo"/>
      </w:pPr>
      <w:r>
        <w:t>Deve existir um repositório comum, acessado por todos os membros da equipe, que contenha todo o código já integrado até certo momento da vida de um software. Esse repositório cen</w:t>
      </w:r>
      <w:r w:rsidR="00FA65EA">
        <w:t>tral é chamado de “</w:t>
      </w:r>
      <w:proofErr w:type="spellStart"/>
      <w:r w:rsidR="00FA65EA">
        <w:t>m</w:t>
      </w:r>
      <w:r>
        <w:t>ainline</w:t>
      </w:r>
      <w:proofErr w:type="spellEnd"/>
      <w:r w:rsidR="00FA65EA">
        <w:t>”</w:t>
      </w:r>
      <w:r>
        <w:t xml:space="preserve">.  Existem muitas estratégias sobre como gerenciar a </w:t>
      </w:r>
      <w:proofErr w:type="spellStart"/>
      <w:r w:rsidR="00FA65EA">
        <w:t>m</w:t>
      </w:r>
      <w:r>
        <w:t>ainline</w:t>
      </w:r>
      <w:proofErr w:type="spellEnd"/>
      <w:r>
        <w:t xml:space="preserve"> e as várias versões que ela guarda. Iremos discutir sobre isso</w:t>
      </w:r>
      <w:r w:rsidR="00C7362A">
        <w:t xml:space="preserve"> mais</w:t>
      </w:r>
      <w:r>
        <w:t xml:space="preserve"> a frente. </w:t>
      </w:r>
    </w:p>
    <w:p w:rsidR="004D1D77" w:rsidRDefault="004D1D77" w:rsidP="004D1D77"/>
    <w:p w:rsidR="004D1D77" w:rsidRDefault="004D1D77" w:rsidP="004D1D77">
      <w:pPr>
        <w:pStyle w:val="Corpo"/>
      </w:pPr>
      <w:r>
        <w:lastRenderedPageBreak/>
        <w:t>Para desenvolver uma funcionalidade, um membro da equipe deve copiar</w:t>
      </w:r>
      <w:r w:rsidR="00C7362A">
        <w:t xml:space="preserve"> a última versão disponível na </w:t>
      </w:r>
      <w:proofErr w:type="spellStart"/>
      <w:r w:rsidR="00C7362A">
        <w:t>m</w:t>
      </w:r>
      <w:r>
        <w:t>ai</w:t>
      </w:r>
      <w:r w:rsidR="00C7362A">
        <w:t>nline</w:t>
      </w:r>
      <w:proofErr w:type="spellEnd"/>
      <w:r w:rsidR="00C7362A">
        <w:t>, desenvolver em cima dela. Depois, deve</w:t>
      </w:r>
      <w:r>
        <w:t xml:space="preserve"> integrar as modificações de seus colegas, e então devolver as modificações para a </w:t>
      </w:r>
      <w:proofErr w:type="spellStart"/>
      <w:r>
        <w:t>mainline</w:t>
      </w:r>
      <w:proofErr w:type="spellEnd"/>
      <w:r>
        <w:t>.</w:t>
      </w:r>
      <w:r w:rsidR="00FA65EA">
        <w:t xml:space="preserve"> </w:t>
      </w:r>
      <w:r>
        <w:t>O ideal é que o desenvolvedor passe o mínimo tempo possível desco</w:t>
      </w:r>
      <w:r w:rsidR="00C7362A">
        <w:t>nectado</w:t>
      </w:r>
      <w:r w:rsidR="00FA65EA">
        <w:t xml:space="preserve">, pois quanto maior o tempo, maior a dificuldade </w:t>
      </w:r>
      <w:r w:rsidR="00C7362A">
        <w:t>para</w:t>
      </w:r>
      <w:r w:rsidR="00FA65EA">
        <w:t xml:space="preserve"> realizar a integração.</w:t>
      </w:r>
    </w:p>
    <w:p w:rsidR="00C7362A" w:rsidRPr="00C7362A" w:rsidRDefault="00C7362A" w:rsidP="00C7362A"/>
    <w:p w:rsidR="00FA65EA" w:rsidRDefault="00FA65EA" w:rsidP="00FA65EA">
      <w:pPr>
        <w:pStyle w:val="Corpo"/>
      </w:pPr>
      <w:r>
        <w:t>Parece um ciclo simples, a primeira vista. A grande dificuldade está em garantir que as modificações feitas se integrem com a versão já existente e com as modificações feitas em paralelo. Existem algumas práticas que facilitam esse trabalho.</w:t>
      </w:r>
      <w:r w:rsidR="00A352CB">
        <w:t xml:space="preserve"> Muitas delas envolvem, na verdade, automatizar tarefas manuais.</w:t>
      </w:r>
    </w:p>
    <w:p w:rsidR="00FA65EA" w:rsidRPr="00FA65EA" w:rsidRDefault="00FA65EA" w:rsidP="00FA65EA"/>
    <w:p w:rsidR="007E4550" w:rsidRPr="007E4550" w:rsidRDefault="00CF2252" w:rsidP="007E4550">
      <w:pPr>
        <w:pStyle w:val="Interttulo"/>
        <w:rPr>
          <w:lang w:val="pt-BR" w:eastAsia="pt-BR"/>
        </w:rPr>
      </w:pPr>
      <w:r>
        <w:rPr>
          <w:lang w:val="pt-BR" w:eastAsia="pt-BR"/>
        </w:rPr>
        <w:t>O controle de versão deve ajudar, não atrapalhar</w:t>
      </w:r>
    </w:p>
    <w:p w:rsidR="007E4550" w:rsidRDefault="007E4550" w:rsidP="007E4550">
      <w:pPr>
        <w:pStyle w:val="Corpo"/>
      </w:pPr>
    </w:p>
    <w:p w:rsidR="004D1D77" w:rsidRDefault="007C4125" w:rsidP="007C4125">
      <w:pPr>
        <w:pStyle w:val="Corpo"/>
      </w:pPr>
      <w:r>
        <w:t>Por mais que pareça óbvio para a maioria dos leit</w:t>
      </w:r>
      <w:r w:rsidR="00FA65EA">
        <w:t>ores, utilizar um software de c</w:t>
      </w:r>
      <w:r>
        <w:t xml:space="preserve">ontrole </w:t>
      </w:r>
      <w:r w:rsidR="00FA65EA">
        <w:t>de versão</w:t>
      </w:r>
      <w:r w:rsidR="000B13FF">
        <w:t xml:space="preserve"> </w:t>
      </w:r>
      <w:r>
        <w:t>é uma prática essencial para o ciclo de vida do desenvolvimento de software.</w:t>
      </w:r>
      <w:r w:rsidR="000B13FF">
        <w:t xml:space="preserve"> </w:t>
      </w:r>
      <w:r w:rsidR="00FA65EA">
        <w:t>Ele irá não só controlar o histórico de desenvolvimento como também irá ajudar a integrar as modificações mais facilmente.</w:t>
      </w:r>
    </w:p>
    <w:p w:rsidR="00FA65EA" w:rsidRPr="00FA65EA" w:rsidRDefault="00FA65EA" w:rsidP="00FA65EA"/>
    <w:p w:rsidR="001649F5" w:rsidRDefault="00EF3F42" w:rsidP="001649F5">
      <w:pPr>
        <w:pStyle w:val="Corpo"/>
      </w:pPr>
      <w:r>
        <w:t xml:space="preserve">Ferramentas como o </w:t>
      </w:r>
      <w:proofErr w:type="spellStart"/>
      <w:r>
        <w:t>Subversion</w:t>
      </w:r>
      <w:proofErr w:type="spellEnd"/>
      <w:r>
        <w:t xml:space="preserve">, Mercurial e </w:t>
      </w:r>
      <w:proofErr w:type="spellStart"/>
      <w:r>
        <w:t>Git</w:t>
      </w:r>
      <w:proofErr w:type="spellEnd"/>
      <w:r>
        <w:t xml:space="preserve"> são amplamen</w:t>
      </w:r>
      <w:r w:rsidR="004B6120">
        <w:t>te utilizada</w:t>
      </w:r>
      <w:r>
        <w:t xml:space="preserve">s pelo mercado. Cada </w:t>
      </w:r>
      <w:r w:rsidR="00FA65EA">
        <w:t>uma delas</w:t>
      </w:r>
      <w:r>
        <w:t xml:space="preserve"> tem prós e contras que devem ser avaliados, pois impactam diretamente o ciclo de desenvolvimento da sua equipe. Escolher uma ferramenta como o </w:t>
      </w:r>
      <w:proofErr w:type="spellStart"/>
      <w:r>
        <w:t>Subversion</w:t>
      </w:r>
      <w:proofErr w:type="spellEnd"/>
      <w:r w:rsidR="009E59D3">
        <w:t>, por exemplo,</w:t>
      </w:r>
      <w:r>
        <w:t xml:space="preserve"> pode ser um problema quando</w:t>
      </w:r>
      <w:r w:rsidR="00C7362A">
        <w:t xml:space="preserve"> </w:t>
      </w:r>
      <w:r>
        <w:t>muitos merges precisam ser efetuados.</w:t>
      </w:r>
    </w:p>
    <w:p w:rsidR="001649F5" w:rsidRDefault="001649F5" w:rsidP="007C4125"/>
    <w:p w:rsidR="0033781D" w:rsidRDefault="00EF3F42" w:rsidP="00EF3F42">
      <w:pPr>
        <w:pStyle w:val="Corpo"/>
      </w:pPr>
      <w:r>
        <w:t xml:space="preserve">Isso evidencia o primeiro problema ser resolvido </w:t>
      </w:r>
      <w:r w:rsidR="009E59D3">
        <w:t>em uma equipe: como gerenciar os conflitos? É fato que em certo ponto do desenvolvimento de software, duas ou mais pessoas poderão concorrer pela modificação de um mesmo artefato</w:t>
      </w:r>
      <w:r w:rsidR="004B6120">
        <w:t xml:space="preserve"> de código. Nesse ponto, existem </w:t>
      </w:r>
      <w:r w:rsidR="00C7362A">
        <w:t>primariamente</w:t>
      </w:r>
      <w:r w:rsidR="004B6120">
        <w:t xml:space="preserve"> duas opções: </w:t>
      </w:r>
      <w:proofErr w:type="spellStart"/>
      <w:r w:rsidR="00A352CB">
        <w:t>lock</w:t>
      </w:r>
      <w:proofErr w:type="spellEnd"/>
      <w:r w:rsidR="00A352CB">
        <w:t xml:space="preserve"> pessimista ou </w:t>
      </w:r>
      <w:proofErr w:type="spellStart"/>
      <w:r w:rsidR="00A352CB">
        <w:t>lock</w:t>
      </w:r>
      <w:proofErr w:type="spellEnd"/>
      <w:r w:rsidR="00A352CB">
        <w:t xml:space="preserve"> otimista.</w:t>
      </w:r>
    </w:p>
    <w:p w:rsidR="0033781D" w:rsidRDefault="0033781D" w:rsidP="00EF3F42">
      <w:pPr>
        <w:pStyle w:val="Corpo"/>
      </w:pPr>
    </w:p>
    <w:p w:rsidR="00EF3F42" w:rsidRDefault="004B6120" w:rsidP="00EF3F42">
      <w:pPr>
        <w:pStyle w:val="Corpo"/>
      </w:pPr>
      <w:r>
        <w:t xml:space="preserve">Ao </w:t>
      </w:r>
      <w:r w:rsidR="00A352CB">
        <w:t xml:space="preserve">utilizar </w:t>
      </w:r>
      <w:proofErr w:type="spellStart"/>
      <w:r w:rsidR="00A352CB">
        <w:t>lock</w:t>
      </w:r>
      <w:proofErr w:type="spellEnd"/>
      <w:r w:rsidR="00A352CB">
        <w:t xml:space="preserve"> pessimista</w:t>
      </w:r>
      <w:r>
        <w:t xml:space="preserve">, </w:t>
      </w:r>
      <w:r w:rsidR="0033781D">
        <w:t>a</w:t>
      </w:r>
      <w:r>
        <w:t>ssume</w:t>
      </w:r>
      <w:r w:rsidR="0033781D">
        <w:t>-se</w:t>
      </w:r>
      <w:r>
        <w:t xml:space="preserve"> que as mudanças que duas pessoas fizerem no código vão gerar conflitos entre si e, para garantir que isso não aconteça, </w:t>
      </w:r>
      <w:r w:rsidR="0033781D">
        <w:t>permite-se</w:t>
      </w:r>
      <w:r>
        <w:t xml:space="preserve"> que apenas uma pessoa modifique o código por vez. Essa opção é b</w:t>
      </w:r>
      <w:r w:rsidR="00C7362A">
        <w:t xml:space="preserve">astante famosa entre usuários de </w:t>
      </w:r>
      <w:proofErr w:type="spellStart"/>
      <w:r w:rsidR="00C7362A">
        <w:t>SCMs</w:t>
      </w:r>
      <w:proofErr w:type="spellEnd"/>
      <w:r w:rsidR="00C7362A">
        <w:t xml:space="preserve"> como</w:t>
      </w:r>
      <w:r>
        <w:t xml:space="preserve"> Source Safe e TFS, </w:t>
      </w:r>
      <w:r w:rsidR="00C7362A">
        <w:t xml:space="preserve">e é </w:t>
      </w:r>
      <w:r>
        <w:t xml:space="preserve">conhecida como </w:t>
      </w:r>
      <w:proofErr w:type="spellStart"/>
      <w:r>
        <w:t>lock</w:t>
      </w:r>
      <w:proofErr w:type="spellEnd"/>
      <w:r>
        <w:t xml:space="preserve"> exclusivo. </w:t>
      </w:r>
      <w:r w:rsidR="00FA65EA">
        <w:t>A outra opção</w:t>
      </w:r>
      <w:r w:rsidR="00A352CB">
        <w:t xml:space="preserve"> (</w:t>
      </w:r>
      <w:proofErr w:type="spellStart"/>
      <w:r w:rsidR="00A352CB">
        <w:t>lock</w:t>
      </w:r>
      <w:proofErr w:type="spellEnd"/>
      <w:r w:rsidR="00A352CB">
        <w:t xml:space="preserve"> otimista)</w:t>
      </w:r>
      <w:r w:rsidR="00FA65EA">
        <w:t xml:space="preserve"> seria </w:t>
      </w:r>
      <w:r w:rsidR="00C53E77">
        <w:t>permitir</w:t>
      </w:r>
      <w:r w:rsidR="00FA65EA">
        <w:t xml:space="preserve"> as modificações</w:t>
      </w:r>
      <w:r w:rsidR="00C53E77">
        <w:t>, a</w:t>
      </w:r>
      <w:r>
        <w:t>ssum</w:t>
      </w:r>
      <w:r w:rsidR="00FA65EA">
        <w:t>indo</w:t>
      </w:r>
      <w:r>
        <w:t xml:space="preserve"> que as mudanças </w:t>
      </w:r>
      <w:r w:rsidR="00FA65EA">
        <w:t>podem ser mescladas no final do desenvolvimento</w:t>
      </w:r>
      <w:r>
        <w:t>, seja de forma automática, seja de forma manual.</w:t>
      </w:r>
    </w:p>
    <w:p w:rsidR="004B6120" w:rsidRPr="004B6120" w:rsidRDefault="004B6120" w:rsidP="004B6120"/>
    <w:p w:rsidR="004B6120" w:rsidRDefault="004B6120" w:rsidP="004B6120">
      <w:pPr>
        <w:pStyle w:val="Corpo"/>
      </w:pPr>
      <w:r>
        <w:t>Na maior parte das vezes, a segunda opç</w:t>
      </w:r>
      <w:r w:rsidR="00A352CB">
        <w:t>ão torna o trabalho mais fluido. E</w:t>
      </w:r>
      <w:r>
        <w:t xml:space="preserve"> </w:t>
      </w:r>
      <w:r w:rsidR="00FA65EA">
        <w:t>graças</w:t>
      </w:r>
      <w:r>
        <w:t xml:space="preserve"> </w:t>
      </w:r>
      <w:r w:rsidR="00FA65EA">
        <w:t>a</w:t>
      </w:r>
      <w:r>
        <w:t>os mecanismos de merge atuais</w:t>
      </w:r>
      <w:r w:rsidR="00FA65EA">
        <w:t xml:space="preserve">, </w:t>
      </w:r>
      <w:r w:rsidR="00A352CB">
        <w:t xml:space="preserve">são necessários </w:t>
      </w:r>
      <w:r w:rsidR="00FA65EA">
        <w:t>menos merges manuais por parte do desenvolvedor.</w:t>
      </w:r>
    </w:p>
    <w:p w:rsidR="00FA65EA" w:rsidRDefault="00FA65EA" w:rsidP="007C4125"/>
    <w:p w:rsidR="00CF2252" w:rsidRDefault="00CF2252" w:rsidP="007C4125">
      <w:r>
        <w:rPr>
          <w:noProof/>
          <w:lang w:val="en-US"/>
        </w:rPr>
        <w:lastRenderedPageBreak/>
        <w:drawing>
          <wp:inline distT="0" distB="0" distL="0" distR="0">
            <wp:extent cx="5387837" cy="3036442"/>
            <wp:effectExtent l="19050" t="0" r="3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390487" cy="3037936"/>
                    </a:xfrm>
                    <a:prstGeom prst="rect">
                      <a:avLst/>
                    </a:prstGeom>
                    <a:noFill/>
                    <a:ln w="9525">
                      <a:noFill/>
                      <a:miter lim="800000"/>
                      <a:headEnd/>
                      <a:tailEnd/>
                    </a:ln>
                  </pic:spPr>
                </pic:pic>
              </a:graphicData>
            </a:graphic>
          </wp:inline>
        </w:drawing>
      </w:r>
    </w:p>
    <w:p w:rsidR="00CF2252" w:rsidRPr="00CF2252" w:rsidRDefault="00CF2252" w:rsidP="00CF2252">
      <w:pPr>
        <w:pStyle w:val="Legenda1"/>
        <w:rPr>
          <w:lang w:val="pt-BR"/>
        </w:rPr>
      </w:pPr>
      <w:r w:rsidRPr="00CF2252">
        <w:rPr>
          <w:b/>
          <w:lang w:val="pt-BR"/>
        </w:rPr>
        <w:t>Figura 1.</w:t>
      </w:r>
      <w:r w:rsidRPr="00CF2252">
        <w:rPr>
          <w:lang w:val="pt-BR"/>
        </w:rPr>
        <w:t xml:space="preserve"> Comparando dois commits</w:t>
      </w:r>
      <w:r w:rsidR="00C7362A">
        <w:rPr>
          <w:lang w:val="pt-BR"/>
        </w:rPr>
        <w:t xml:space="preserve"> (manualmente)</w:t>
      </w:r>
      <w:r w:rsidRPr="00CF2252">
        <w:rPr>
          <w:lang w:val="pt-BR"/>
        </w:rPr>
        <w:t xml:space="preserve"> com o TortoiseMerge</w:t>
      </w:r>
    </w:p>
    <w:p w:rsidR="00CF2252" w:rsidRDefault="00CF2252" w:rsidP="007C4125"/>
    <w:p w:rsidR="001649F5" w:rsidRDefault="0033781D" w:rsidP="001649F5">
      <w:pPr>
        <w:pStyle w:val="Corpo"/>
      </w:pPr>
      <w:r>
        <w:t xml:space="preserve">A segunda grande decisão com relação ao controle de versão é: o que </w:t>
      </w:r>
      <w:proofErr w:type="spellStart"/>
      <w:r>
        <w:t>versionar</w:t>
      </w:r>
      <w:proofErr w:type="spellEnd"/>
      <w:r w:rsidR="00C53E77">
        <w:t>? Existe muita discussão nesse ponto.</w:t>
      </w:r>
      <w:r>
        <w:t xml:space="preserve"> </w:t>
      </w:r>
      <w:r w:rsidR="001649F5">
        <w:t>A regra é: tudo o que for necessário para transformar seu código em um software precisa estar no seu repositório. Isso</w:t>
      </w:r>
      <w:r w:rsidR="00FA65EA">
        <w:t xml:space="preserve"> pode</w:t>
      </w:r>
      <w:r w:rsidR="001649F5">
        <w:t xml:space="preserve"> inclui</w:t>
      </w:r>
      <w:r w:rsidR="00FA65EA">
        <w:t>r</w:t>
      </w:r>
      <w:r w:rsidR="001649F5">
        <w:t xml:space="preserve"> dependências, scripts de build, ferramentas de análise, entre outros. Um dos problemas mais comuns é assumir que controle de versão deve ser usado apenas para guardar código fonte. Isso torna a integração</w:t>
      </w:r>
      <w:r w:rsidR="00C53E77">
        <w:t xml:space="preserve"> bem</w:t>
      </w:r>
      <w:r w:rsidR="00FA65EA">
        <w:t xml:space="preserve"> mais difícil, pois exige que cada membro da equipe configure um ambiente, muitas vezes complexo, apenas para começar a trabalhar.</w:t>
      </w:r>
    </w:p>
    <w:p w:rsidR="000B13FF" w:rsidRDefault="000B13FF" w:rsidP="000B13FF"/>
    <w:p w:rsidR="001649F5" w:rsidRPr="009B5126" w:rsidRDefault="003976C1" w:rsidP="00FA65EA">
      <w:pPr>
        <w:pStyle w:val="Interttulo"/>
        <w:rPr>
          <w:lang w:val="pt-BR"/>
        </w:rPr>
      </w:pPr>
      <w:r w:rsidRPr="009B5126">
        <w:rPr>
          <w:lang w:val="pt-BR"/>
        </w:rPr>
        <w:t>Build automatizado</w:t>
      </w:r>
    </w:p>
    <w:p w:rsidR="00C53E77" w:rsidRDefault="00C53E77" w:rsidP="00A64B15">
      <w:pPr>
        <w:rPr>
          <w:highlight w:val="yellow"/>
          <w:lang w:eastAsia="pt-BR"/>
        </w:rPr>
      </w:pPr>
    </w:p>
    <w:p w:rsidR="003976C1" w:rsidRDefault="003976C1" w:rsidP="003976C1">
      <w:pPr>
        <w:pStyle w:val="Corpo"/>
      </w:pPr>
      <w:r>
        <w:t xml:space="preserve">Durante o ciclo de desenvolvimento, uma das tarefas para verificar a integridade de </w:t>
      </w:r>
      <w:r w:rsidR="0023406A">
        <w:t>certo</w:t>
      </w:r>
      <w:r>
        <w:t xml:space="preserve"> ponto da </w:t>
      </w:r>
      <w:proofErr w:type="spellStart"/>
      <w:r>
        <w:t>mainline</w:t>
      </w:r>
      <w:proofErr w:type="spellEnd"/>
      <w:r>
        <w:t xml:space="preserve"> é transformá-lo em software executável. Para linguagens como o C#, isso geralmente significa compilar o código. Mas o processo de build não </w:t>
      </w:r>
      <w:r w:rsidR="0023406A">
        <w:t>envolve</w:t>
      </w:r>
      <w:r>
        <w:t xml:space="preserve"> só isso. Envolve também preparar um pacote completo que permita que o software seja distribuído. </w:t>
      </w:r>
      <w:r w:rsidR="0023406A">
        <w:t xml:space="preserve">Esse processo pode se tornar muito complexo, conforme o sistema cresce. </w:t>
      </w:r>
      <w:r>
        <w:t>O objetivo é automatizar as tarefas envolvidas</w:t>
      </w:r>
      <w:r w:rsidR="0023406A">
        <w:t>.</w:t>
      </w:r>
    </w:p>
    <w:p w:rsidR="003976C1" w:rsidRDefault="003976C1" w:rsidP="003976C1"/>
    <w:p w:rsidR="002E5D6D" w:rsidRDefault="002E5D6D" w:rsidP="002E5D6D">
      <w:pPr>
        <w:pStyle w:val="Corpo"/>
        <w:rPr>
          <w:lang w:eastAsia="pt-BR"/>
        </w:rPr>
      </w:pPr>
      <w:r>
        <w:rPr>
          <w:lang w:eastAsia="pt-BR"/>
        </w:rPr>
        <w:t xml:space="preserve">Tudo aquilo que é necessário para o software funcionar precisa estar incluído no build automatizado. Se o seu sistema utiliza um banco de dados, o seu build deve ser capaz de executar a última versão dos </w:t>
      </w:r>
      <w:r w:rsidR="00EF6E00">
        <w:rPr>
          <w:lang w:eastAsia="pt-BR"/>
        </w:rPr>
        <w:t>scripts</w:t>
      </w:r>
      <w:r>
        <w:rPr>
          <w:lang w:eastAsia="pt-BR"/>
        </w:rPr>
        <w:t xml:space="preserve">. Também </w:t>
      </w:r>
      <w:proofErr w:type="gramStart"/>
      <w:r>
        <w:rPr>
          <w:lang w:eastAsia="pt-BR"/>
        </w:rPr>
        <w:t>pode incluir chamadas</w:t>
      </w:r>
      <w:proofErr w:type="gramEnd"/>
      <w:r>
        <w:rPr>
          <w:lang w:eastAsia="pt-BR"/>
        </w:rPr>
        <w:t xml:space="preserve"> a ferramentas de análise de código que irão emitir relatórios </w:t>
      </w:r>
      <w:r w:rsidR="00C7362A">
        <w:rPr>
          <w:lang w:eastAsia="pt-BR"/>
        </w:rPr>
        <w:t>úteis</w:t>
      </w:r>
      <w:r>
        <w:rPr>
          <w:lang w:eastAsia="pt-BR"/>
        </w:rPr>
        <w:t xml:space="preserve"> sobre o progresso do projeto.</w:t>
      </w:r>
    </w:p>
    <w:p w:rsidR="002E5D6D" w:rsidRDefault="002E5D6D" w:rsidP="002E5D6D">
      <w:pPr>
        <w:rPr>
          <w:lang w:eastAsia="pt-BR"/>
        </w:rPr>
      </w:pPr>
    </w:p>
    <w:p w:rsidR="002E5D6D" w:rsidRPr="002E5D6D" w:rsidRDefault="002E5D6D" w:rsidP="002E5D6D">
      <w:pPr>
        <w:pStyle w:val="Corpo"/>
        <w:rPr>
          <w:lang w:eastAsia="pt-BR"/>
        </w:rPr>
      </w:pPr>
      <w:r>
        <w:rPr>
          <w:lang w:eastAsia="pt-BR"/>
        </w:rPr>
        <w:t>É preciso tomar cuidado,</w:t>
      </w:r>
      <w:r w:rsidR="00EF6E00">
        <w:rPr>
          <w:lang w:eastAsia="pt-BR"/>
        </w:rPr>
        <w:t xml:space="preserve"> entretanto, pois um</w:t>
      </w:r>
      <w:r>
        <w:rPr>
          <w:lang w:eastAsia="pt-BR"/>
        </w:rPr>
        <w:t xml:space="preserve"> build </w:t>
      </w:r>
      <w:r w:rsidR="00EF6E00">
        <w:rPr>
          <w:lang w:eastAsia="pt-BR"/>
        </w:rPr>
        <w:t xml:space="preserve">com muitos passos </w:t>
      </w:r>
      <w:r>
        <w:rPr>
          <w:lang w:eastAsia="pt-BR"/>
        </w:rPr>
        <w:t xml:space="preserve">pode demorar muito e acabar desanimado os desenvolvedores </w:t>
      </w:r>
      <w:r w:rsidR="00EF6E00">
        <w:rPr>
          <w:lang w:eastAsia="pt-BR"/>
        </w:rPr>
        <w:t>em</w:t>
      </w:r>
      <w:r>
        <w:rPr>
          <w:lang w:eastAsia="pt-BR"/>
        </w:rPr>
        <w:t xml:space="preserve"> executá-lo com freqüência. Pode ser importante quebrá-lo em partes menores e fazê-lo mais inteligente, de forma a somente executar para os artefatos que forem modificados.</w:t>
      </w:r>
    </w:p>
    <w:p w:rsidR="002E5D6D" w:rsidRDefault="002E5D6D" w:rsidP="003976C1"/>
    <w:p w:rsidR="0023406A" w:rsidRDefault="0023406A" w:rsidP="0023406A">
      <w:pPr>
        <w:pStyle w:val="Corpo"/>
      </w:pPr>
      <w:r>
        <w:t>Existem várias ferramentas para ajudar ness</w:t>
      </w:r>
      <w:r w:rsidR="00EF6E00">
        <w:t>a</w:t>
      </w:r>
      <w:r>
        <w:t xml:space="preserve"> </w:t>
      </w:r>
      <w:r w:rsidR="00EF6E00">
        <w:t>automatização</w:t>
      </w:r>
      <w:r>
        <w:t xml:space="preserve">. A principal delas é o </w:t>
      </w:r>
      <w:proofErr w:type="spellStart"/>
      <w:proofErr w:type="gramStart"/>
      <w:r>
        <w:t>MsBuild</w:t>
      </w:r>
      <w:proofErr w:type="spellEnd"/>
      <w:proofErr w:type="gramEnd"/>
      <w:r>
        <w:t xml:space="preserve">, que vem incluído na maior parte das distribuições do .Net Framework. Mas além dela, </w:t>
      </w:r>
      <w:r w:rsidR="0087767A">
        <w:t>existem outras, e.g., o</w:t>
      </w:r>
      <w:r>
        <w:t xml:space="preserve"> </w:t>
      </w:r>
      <w:proofErr w:type="spellStart"/>
      <w:proofErr w:type="gramStart"/>
      <w:r>
        <w:t>NAnt</w:t>
      </w:r>
      <w:proofErr w:type="spellEnd"/>
      <w:proofErr w:type="gramEnd"/>
      <w:r w:rsidR="0087767A">
        <w:t xml:space="preserve"> (</w:t>
      </w:r>
      <w:r>
        <w:t xml:space="preserve">que é baseado no </w:t>
      </w:r>
      <w:proofErr w:type="spellStart"/>
      <w:r>
        <w:t>Ant</w:t>
      </w:r>
      <w:proofErr w:type="spellEnd"/>
      <w:r>
        <w:t>, do Java</w:t>
      </w:r>
      <w:r w:rsidR="0087767A">
        <w:t>),</w:t>
      </w:r>
      <w:r>
        <w:t xml:space="preserve"> o </w:t>
      </w:r>
      <w:proofErr w:type="spellStart"/>
      <w:r>
        <w:t>PSake</w:t>
      </w:r>
      <w:proofErr w:type="spellEnd"/>
      <w:r w:rsidR="0087767A">
        <w:t xml:space="preserve"> (</w:t>
      </w:r>
      <w:r>
        <w:t xml:space="preserve">escrito em </w:t>
      </w:r>
      <w:proofErr w:type="spellStart"/>
      <w:r>
        <w:t>PowerShell</w:t>
      </w:r>
      <w:proofErr w:type="spellEnd"/>
      <w:r w:rsidR="0087767A">
        <w:t>)</w:t>
      </w:r>
      <w:r w:rsidR="00EF6E00">
        <w:t>.</w:t>
      </w:r>
    </w:p>
    <w:p w:rsidR="0087767A" w:rsidRDefault="0087767A" w:rsidP="0087767A"/>
    <w:p w:rsidR="0023406A" w:rsidRDefault="0087767A" w:rsidP="003976C1">
      <w:pPr>
        <w:pStyle w:val="Corpo"/>
      </w:pPr>
      <w:r>
        <w:lastRenderedPageBreak/>
        <w:t xml:space="preserve">Uma das vantagens do </w:t>
      </w:r>
      <w:proofErr w:type="spellStart"/>
      <w:proofErr w:type="gramStart"/>
      <w:r>
        <w:t>MsBuild</w:t>
      </w:r>
      <w:proofErr w:type="spellEnd"/>
      <w:proofErr w:type="gramEnd"/>
      <w:r>
        <w:t xml:space="preserve"> é que todo projeto C# (.</w:t>
      </w:r>
      <w:proofErr w:type="spellStart"/>
      <w:r>
        <w:t>csproj</w:t>
      </w:r>
      <w:proofErr w:type="spellEnd"/>
      <w:r>
        <w:t xml:space="preserve">) é </w:t>
      </w:r>
      <w:r w:rsidR="00EF6E00">
        <w:t xml:space="preserve">também </w:t>
      </w:r>
      <w:r w:rsidR="00C7362A">
        <w:t>um script nesta linguagem</w:t>
      </w:r>
      <w:r>
        <w:t xml:space="preserve">. Isso </w:t>
      </w:r>
      <w:r w:rsidR="00EF6E00">
        <w:t>faz com que chamar um script do projeto seja</w:t>
      </w:r>
      <w:r>
        <w:t xml:space="preserve"> mais fácil, muitas vezes. Mas, de uma forma geral, s</w:t>
      </w:r>
      <w:r w:rsidR="00EF6E00">
        <w:t>ão</w:t>
      </w:r>
      <w:r>
        <w:t xml:space="preserve"> ferramentas </w:t>
      </w:r>
      <w:r w:rsidR="00EF6E00">
        <w:t>que d</w:t>
      </w:r>
      <w:r>
        <w:t>iferem na sintaxe</w:t>
      </w:r>
      <w:r w:rsidR="00322946">
        <w:t xml:space="preserve"> e sua escolha está mais relacionada à preferência pessoal</w:t>
      </w:r>
      <w:r w:rsidR="00EF6E00">
        <w:t xml:space="preserve"> do que a utilidade em si</w:t>
      </w:r>
      <w:r>
        <w:t>.</w:t>
      </w:r>
    </w:p>
    <w:p w:rsidR="009613E3" w:rsidRDefault="009613E3" w:rsidP="009613E3"/>
    <w:p w:rsidR="009613E3" w:rsidRPr="00517F4B" w:rsidRDefault="009613E3" w:rsidP="009613E3">
      <w:pPr>
        <w:pStyle w:val="Corpo"/>
      </w:pPr>
      <w:r>
        <w:t xml:space="preserve">A </w:t>
      </w:r>
      <w:r w:rsidRPr="009613E3">
        <w:rPr>
          <w:b/>
        </w:rPr>
        <w:t xml:space="preserve">Listagem </w:t>
      </w:r>
      <w:proofErr w:type="gramStart"/>
      <w:r w:rsidRPr="009613E3">
        <w:rPr>
          <w:b/>
        </w:rPr>
        <w:t>1</w:t>
      </w:r>
      <w:proofErr w:type="gramEnd"/>
      <w:r w:rsidR="00E25E59">
        <w:rPr>
          <w:b/>
        </w:rPr>
        <w:t xml:space="preserve"> </w:t>
      </w:r>
      <w:r w:rsidR="00E25E59">
        <w:t xml:space="preserve">mostra um exemplo de script de build em </w:t>
      </w:r>
      <w:proofErr w:type="spellStart"/>
      <w:r w:rsidR="00E25E59">
        <w:t>MsBuild</w:t>
      </w:r>
      <w:proofErr w:type="spellEnd"/>
      <w:r w:rsidR="00517F4B">
        <w:t xml:space="preserve">. </w:t>
      </w:r>
      <w:proofErr w:type="spellStart"/>
      <w:r w:rsidR="00517F4B" w:rsidRPr="00517F4B">
        <w:rPr>
          <w:lang w:val="en-US"/>
        </w:rPr>
        <w:t>Ele</w:t>
      </w:r>
      <w:proofErr w:type="spellEnd"/>
      <w:r w:rsidR="00517F4B" w:rsidRPr="00517F4B">
        <w:rPr>
          <w:lang w:val="en-US"/>
        </w:rPr>
        <w:t xml:space="preserve"> </w:t>
      </w:r>
      <w:proofErr w:type="spellStart"/>
      <w:r w:rsidR="00517F4B" w:rsidRPr="00517F4B">
        <w:rPr>
          <w:lang w:val="en-US"/>
        </w:rPr>
        <w:t>possui</w:t>
      </w:r>
      <w:proofErr w:type="spellEnd"/>
      <w:r w:rsidR="00517F4B" w:rsidRPr="00517F4B">
        <w:rPr>
          <w:lang w:val="en-US"/>
        </w:rPr>
        <w:t xml:space="preserve"> 4 tasks: Clean, Build, Rebuild e Test. </w:t>
      </w:r>
      <w:r w:rsidR="00517F4B" w:rsidRPr="00517F4B">
        <w:t xml:space="preserve">As três primeiras basicamente compilam o código usando o </w:t>
      </w:r>
      <w:proofErr w:type="spellStart"/>
      <w:proofErr w:type="gramStart"/>
      <w:r w:rsidR="00517F4B" w:rsidRPr="00517F4B">
        <w:t>MsBuild</w:t>
      </w:r>
      <w:proofErr w:type="spellEnd"/>
      <w:proofErr w:type="gramEnd"/>
      <w:r w:rsidR="00517F4B" w:rsidRPr="00517F4B">
        <w:t xml:space="preserve"> em cima da soluç</w:t>
      </w:r>
      <w:r w:rsidR="00517F4B">
        <w:t xml:space="preserve">ão original. A última executa o </w:t>
      </w:r>
      <w:proofErr w:type="spellStart"/>
      <w:proofErr w:type="gramStart"/>
      <w:r w:rsidR="00517F4B">
        <w:t>NUnit</w:t>
      </w:r>
      <w:proofErr w:type="spellEnd"/>
      <w:proofErr w:type="gramEnd"/>
      <w:r w:rsidR="00517F4B">
        <w:t xml:space="preserve"> contra o </w:t>
      </w:r>
      <w:proofErr w:type="spellStart"/>
      <w:r w:rsidR="00517F4B">
        <w:t>assembly</w:t>
      </w:r>
      <w:proofErr w:type="spellEnd"/>
      <w:r w:rsidR="00517F4B">
        <w:t xml:space="preserve"> de testes.</w:t>
      </w:r>
    </w:p>
    <w:p w:rsidR="00933534" w:rsidRPr="00517F4B" w:rsidRDefault="00933534" w:rsidP="00933534"/>
    <w:p w:rsidR="00517F4B" w:rsidRPr="00933534" w:rsidRDefault="00517F4B" w:rsidP="00517F4B">
      <w:pPr>
        <w:pStyle w:val="CdigoTtulo"/>
      </w:pPr>
      <w:r w:rsidRPr="00517F4B">
        <w:rPr>
          <w:b/>
        </w:rPr>
        <w:t>Listagem 1.</w:t>
      </w:r>
      <w:r>
        <w:t xml:space="preserve"> Script em MsBuild</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xmlns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http://schemas.microsoft.com/developer/msbuild/2003</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DefaultTargets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&gt;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PropertyGroup</w:t>
      </w:r>
      <w:proofErr w:type="spellEnd"/>
      <w:r>
        <w:rPr>
          <w:rFonts w:ascii="Consolas" w:hAnsi="Consolas" w:cs="Consolas"/>
          <w:color w:val="0000FF"/>
          <w:sz w:val="19"/>
          <w:szCs w:val="19"/>
          <w:lang w:val="en-US"/>
        </w:rPr>
        <w:t xml:space="preserve">&gt;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BuildDir</w:t>
      </w:r>
      <w:proofErr w:type="spellEnd"/>
      <w:r>
        <w:rPr>
          <w:rFonts w:ascii="Consolas" w:hAnsi="Consolas" w:cs="Consolas"/>
          <w:color w:val="0000FF"/>
          <w:sz w:val="19"/>
          <w:szCs w:val="19"/>
          <w:lang w:val="en-US"/>
        </w:rPr>
        <w:t>&gt;</w:t>
      </w:r>
      <w:r>
        <w:rPr>
          <w:rFonts w:ascii="Consolas" w:hAnsi="Consolas" w:cs="Consolas"/>
          <w:sz w:val="19"/>
          <w:szCs w:val="19"/>
          <w:lang w:val="en-US"/>
        </w:rPr>
        <w:t>$(</w:t>
      </w:r>
      <w:proofErr w:type="spellStart"/>
      <w:r>
        <w:rPr>
          <w:rFonts w:ascii="Consolas" w:hAnsi="Consolas" w:cs="Consolas"/>
          <w:sz w:val="19"/>
          <w:szCs w:val="19"/>
          <w:lang w:val="en-US"/>
        </w:rPr>
        <w:t>MSBuildProjectDirectory</w:t>
      </w:r>
      <w:proofErr w:type="spellEnd"/>
      <w:r>
        <w:rPr>
          <w:rFonts w:ascii="Consolas" w:hAnsi="Consolas" w:cs="Consolas"/>
          <w:sz w:val="19"/>
          <w:szCs w:val="19"/>
          <w:lang w:val="en-US"/>
        </w:rPr>
        <w:t>)\build\</w:t>
      </w:r>
      <w:r>
        <w:rPr>
          <w:rFonts w:ascii="Consolas" w:hAnsi="Consolas" w:cs="Consolas"/>
          <w:color w:val="0000FF"/>
          <w:sz w:val="19"/>
          <w:szCs w:val="19"/>
          <w:lang w:val="en-US"/>
        </w:rPr>
        <w:t>&lt;/</w:t>
      </w:r>
      <w:proofErr w:type="spellStart"/>
      <w:r>
        <w:rPr>
          <w:rFonts w:ascii="Consolas" w:hAnsi="Consolas" w:cs="Consolas"/>
          <w:color w:val="A31515"/>
          <w:sz w:val="19"/>
          <w:szCs w:val="19"/>
          <w:lang w:val="en-US"/>
        </w:rPr>
        <w:t>BuildDir</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TestAssembly</w:t>
      </w:r>
      <w:proofErr w:type="spellEnd"/>
      <w:r>
        <w:rPr>
          <w:rFonts w:ascii="Consolas" w:hAnsi="Consolas" w:cs="Consolas"/>
          <w:color w:val="0000FF"/>
          <w:sz w:val="19"/>
          <w:szCs w:val="19"/>
          <w:lang w:val="en-US"/>
        </w:rPr>
        <w:t>&gt;</w:t>
      </w:r>
      <w:r>
        <w:rPr>
          <w:rFonts w:ascii="Consolas" w:hAnsi="Consolas" w:cs="Consolas"/>
          <w:sz w:val="19"/>
          <w:szCs w:val="19"/>
          <w:lang w:val="en-US"/>
        </w:rPr>
        <w:t>$(</w:t>
      </w:r>
      <w:proofErr w:type="spellStart"/>
      <w:r>
        <w:rPr>
          <w:rFonts w:ascii="Consolas" w:hAnsi="Consolas" w:cs="Consolas"/>
          <w:sz w:val="19"/>
          <w:szCs w:val="19"/>
          <w:lang w:val="en-US"/>
        </w:rPr>
        <w:t>BuildDir</w:t>
      </w:r>
      <w:proofErr w:type="spellEnd"/>
      <w:proofErr w:type="gramStart"/>
      <w:r>
        <w:rPr>
          <w:rFonts w:ascii="Consolas" w:hAnsi="Consolas" w:cs="Consolas"/>
          <w:sz w:val="19"/>
          <w:szCs w:val="19"/>
          <w:lang w:val="en-US"/>
        </w:rPr>
        <w:t>)HelloWorld.Tests.dll</w:t>
      </w:r>
      <w:proofErr w:type="gramEnd"/>
      <w:r>
        <w:rPr>
          <w:rFonts w:ascii="Consolas" w:hAnsi="Consolas" w:cs="Consolas"/>
          <w:color w:val="0000FF"/>
          <w:sz w:val="19"/>
          <w:szCs w:val="19"/>
          <w:lang w:val="en-US"/>
        </w:rPr>
        <w:t>&lt;/</w:t>
      </w:r>
      <w:r>
        <w:rPr>
          <w:rFonts w:ascii="Consolas" w:hAnsi="Consolas" w:cs="Consolas"/>
          <w:color w:val="A31515"/>
          <w:sz w:val="19"/>
          <w:szCs w:val="19"/>
          <w:lang w:val="en-US"/>
        </w:rPr>
        <w:t>TestAssembly</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SourceDir</w:t>
      </w:r>
      <w:proofErr w:type="spellEnd"/>
      <w:r>
        <w:rPr>
          <w:rFonts w:ascii="Consolas" w:hAnsi="Consolas" w:cs="Consolas"/>
          <w:color w:val="0000FF"/>
          <w:sz w:val="19"/>
          <w:szCs w:val="19"/>
          <w:lang w:val="en-US"/>
        </w:rPr>
        <w:t>&gt;</w:t>
      </w:r>
      <w:proofErr w:type="spellStart"/>
      <w:r>
        <w:rPr>
          <w:rFonts w:ascii="Consolas" w:hAnsi="Consolas" w:cs="Consolas"/>
          <w:sz w:val="19"/>
          <w:szCs w:val="19"/>
          <w:lang w:val="en-US"/>
        </w:rPr>
        <w:t>src</w:t>
      </w:r>
      <w:proofErr w:type="spellEnd"/>
      <w:r>
        <w:rPr>
          <w:rFonts w:ascii="Consolas" w:hAnsi="Consolas" w:cs="Consolas"/>
          <w:sz w:val="19"/>
          <w:szCs w:val="19"/>
          <w:lang w:val="en-US"/>
        </w:rPr>
        <w:t>\</w:t>
      </w:r>
      <w:r>
        <w:rPr>
          <w:rFonts w:ascii="Consolas" w:hAnsi="Consolas" w:cs="Consolas"/>
          <w:color w:val="0000FF"/>
          <w:sz w:val="19"/>
          <w:szCs w:val="19"/>
          <w:lang w:val="en-US"/>
        </w:rPr>
        <w:t>&lt;/</w:t>
      </w:r>
      <w:proofErr w:type="spellStart"/>
      <w:r>
        <w:rPr>
          <w:rFonts w:ascii="Consolas" w:hAnsi="Consolas" w:cs="Consolas"/>
          <w:color w:val="A31515"/>
          <w:sz w:val="19"/>
          <w:szCs w:val="19"/>
          <w:lang w:val="en-US"/>
        </w:rPr>
        <w:t>SourceDir</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r>
        <w:rPr>
          <w:rFonts w:ascii="Consolas" w:hAnsi="Consolas" w:cs="Consolas"/>
          <w:sz w:val="19"/>
          <w:szCs w:val="19"/>
          <w:lang w:val="en-US"/>
        </w:rPr>
        <w:t>Release</w:t>
      </w:r>
      <w:r>
        <w:rPr>
          <w:rFonts w:ascii="Consolas" w:hAnsi="Consolas" w:cs="Consolas"/>
          <w:color w:val="0000FF"/>
          <w:sz w:val="19"/>
          <w:szCs w:val="19"/>
          <w:lang w:val="en-US"/>
        </w:rPr>
        <w:t>&lt;/</w:t>
      </w:r>
      <w:r>
        <w:rPr>
          <w:rFonts w:ascii="Consolas" w:hAnsi="Consolas" w:cs="Consolas"/>
          <w:color w:val="A31515"/>
          <w:sz w:val="19"/>
          <w:szCs w:val="19"/>
          <w:lang w:val="en-US"/>
        </w:rPr>
        <w:t>Configuration</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Platform</w:t>
      </w:r>
      <w:r>
        <w:rPr>
          <w:rFonts w:ascii="Consolas" w:hAnsi="Consolas" w:cs="Consolas"/>
          <w:color w:val="0000FF"/>
          <w:sz w:val="19"/>
          <w:szCs w:val="19"/>
          <w:lang w:val="en-US"/>
        </w:rPr>
        <w:t>&gt;</w:t>
      </w:r>
      <w:r>
        <w:rPr>
          <w:rFonts w:ascii="Consolas" w:hAnsi="Consolas" w:cs="Consolas"/>
          <w:sz w:val="19"/>
          <w:szCs w:val="19"/>
          <w:lang w:val="en-US"/>
        </w:rPr>
        <w:t>Any CPU</w:t>
      </w:r>
      <w:r>
        <w:rPr>
          <w:rFonts w:ascii="Consolas" w:hAnsi="Consolas" w:cs="Consolas"/>
          <w:color w:val="0000FF"/>
          <w:sz w:val="19"/>
          <w:szCs w:val="19"/>
          <w:lang w:val="en-US"/>
        </w:rPr>
        <w:t>&lt;/</w:t>
      </w:r>
      <w:r>
        <w:rPr>
          <w:rFonts w:ascii="Consolas" w:hAnsi="Consolas" w:cs="Consolas"/>
          <w:color w:val="A31515"/>
          <w:sz w:val="19"/>
          <w:szCs w:val="19"/>
          <w:lang w:val="en-US"/>
        </w:rPr>
        <w:t>Platform</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PropertyGroup</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ItemGroup</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SolutionFile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Include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SourceDir</w:t>
      </w:r>
      <w:proofErr w:type="spellEnd"/>
      <w:r>
        <w:rPr>
          <w:rFonts w:ascii="Consolas" w:hAnsi="Consolas" w:cs="Consolas"/>
          <w:color w:val="0000FF"/>
          <w:sz w:val="19"/>
          <w:szCs w:val="19"/>
          <w:lang w:val="en-US"/>
        </w:rPr>
        <w:t>)\HelloWorld.sln</w:t>
      </w:r>
      <w:r>
        <w:rPr>
          <w:rFonts w:ascii="Consolas" w:hAnsi="Consolas" w:cs="Consolas"/>
          <w:sz w:val="19"/>
          <w:szCs w:val="19"/>
          <w:lang w:val="en-US"/>
        </w:rPr>
        <w:t>"</w:t>
      </w:r>
      <w:r>
        <w:rPr>
          <w:rFonts w:ascii="Consolas" w:hAnsi="Consolas" w:cs="Consolas"/>
          <w:color w:val="0000FF"/>
          <w:sz w:val="19"/>
          <w:szCs w:val="19"/>
          <w:lang w:val="en-US"/>
        </w:rPr>
        <w:t xml:space="preserve"> /&gt;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ItemGroup</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Import</w:t>
      </w:r>
      <w:r>
        <w:rPr>
          <w:rFonts w:ascii="Consolas" w:hAnsi="Consolas" w:cs="Consolas"/>
          <w:color w:val="0000FF"/>
          <w:sz w:val="19"/>
          <w:szCs w:val="19"/>
          <w:lang w:val="en-US"/>
        </w:rPr>
        <w:t xml:space="preserve"> </w:t>
      </w:r>
      <w:r>
        <w:rPr>
          <w:rFonts w:ascii="Consolas" w:hAnsi="Consolas" w:cs="Consolas"/>
          <w:color w:val="FF0000"/>
          <w:sz w:val="19"/>
          <w:szCs w:val="19"/>
          <w:lang w:val="en-US"/>
        </w:rPr>
        <w:t>Project</w:t>
      </w:r>
      <w:r>
        <w:rPr>
          <w:rFonts w:ascii="Consolas" w:hAnsi="Consolas" w:cs="Consolas"/>
          <w:color w:val="0000FF"/>
          <w:sz w:val="19"/>
          <w:szCs w:val="19"/>
          <w:lang w:val="en-US"/>
        </w:rPr>
        <w:t>=</w:t>
      </w:r>
      <w:r>
        <w:rPr>
          <w:rFonts w:ascii="Consolas" w:hAnsi="Consolas" w:cs="Consolas"/>
          <w:sz w:val="19"/>
          <w:szCs w:val="19"/>
          <w:lang w:val="en-US"/>
        </w:rPr>
        <w:t>"</w:t>
      </w:r>
      <w:proofErr w:type="spellStart"/>
      <w:r>
        <w:rPr>
          <w:rFonts w:ascii="Consolas" w:hAnsi="Consolas" w:cs="Consolas"/>
          <w:color w:val="0000FF"/>
          <w:sz w:val="19"/>
          <w:szCs w:val="19"/>
          <w:lang w:val="en-US"/>
        </w:rPr>
        <w:t>util</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msbuild</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MSBuild.Community.Tasks.Targets</w:t>
      </w:r>
      <w:proofErr w:type="spellEnd"/>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MSBuild</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spellStart"/>
      <w:proofErr w:type="gramEnd"/>
      <w:r>
        <w:rPr>
          <w:rFonts w:ascii="Consolas" w:hAnsi="Consolas" w:cs="Consolas"/>
          <w:color w:val="0000FF"/>
          <w:sz w:val="19"/>
          <w:szCs w:val="19"/>
          <w:lang w:val="en-US"/>
        </w:rPr>
        <w:t>SolutionFile</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w:t>
      </w:r>
      <w:r>
        <w:rPr>
          <w:rFonts w:ascii="Consolas" w:hAnsi="Consolas" w:cs="Consolas"/>
          <w:sz w:val="19"/>
          <w:szCs w:val="19"/>
          <w:lang w:val="en-US"/>
        </w:rPr>
        <w:t>"</w:t>
      </w: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Configuration=$(Configuration)</w:t>
      </w:r>
      <w:proofErr w:type="gramStart"/>
      <w:r>
        <w:rPr>
          <w:rFonts w:ascii="Consolas" w:hAnsi="Consolas" w:cs="Consolas"/>
          <w:color w:val="0000FF"/>
          <w:sz w:val="19"/>
          <w:szCs w:val="19"/>
          <w:lang w:val="en-US"/>
        </w:rPr>
        <w:t>;Platform</w:t>
      </w:r>
      <w:proofErr w:type="gramEnd"/>
      <w:r>
        <w:rPr>
          <w:rFonts w:ascii="Consolas" w:hAnsi="Consolas" w:cs="Consolas"/>
          <w:color w:val="0000FF"/>
          <w:sz w:val="19"/>
          <w:szCs w:val="19"/>
          <w:lang w:val="en-US"/>
        </w:rPr>
        <w:t>=$(Platform);OutputPath=$(BuildDir)</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DeleteTree</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Directories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BuildDir</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ContinueOnError</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true</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MSBuild</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Projects</w:t>
      </w:r>
      <w:r>
        <w:rPr>
          <w:rFonts w:ascii="Consolas" w:hAnsi="Consolas" w:cs="Consolas"/>
          <w:color w:val="0000FF"/>
          <w:sz w:val="19"/>
          <w:szCs w:val="19"/>
          <w:lang w:val="en-US"/>
        </w:rPr>
        <w:t>=</w:t>
      </w:r>
      <w:r>
        <w:rPr>
          <w:rFonts w:ascii="Consolas" w:hAnsi="Consolas" w:cs="Consolas"/>
          <w:sz w:val="19"/>
          <w:szCs w:val="19"/>
          <w:lang w:val="en-US"/>
        </w:rPr>
        <w:t>"</w:t>
      </w:r>
      <w:proofErr w:type="gramStart"/>
      <w:r>
        <w:rPr>
          <w:rFonts w:ascii="Consolas" w:hAnsi="Consolas" w:cs="Consolas"/>
          <w:color w:val="0000FF"/>
          <w:sz w:val="19"/>
          <w:szCs w:val="19"/>
          <w:lang w:val="en-US"/>
        </w:rPr>
        <w:t>@(</w:t>
      </w:r>
      <w:proofErr w:type="spellStart"/>
      <w:proofErr w:type="gramEnd"/>
      <w:r>
        <w:rPr>
          <w:rFonts w:ascii="Consolas" w:hAnsi="Consolas" w:cs="Consolas"/>
          <w:color w:val="0000FF"/>
          <w:sz w:val="19"/>
          <w:szCs w:val="19"/>
          <w:lang w:val="en-US"/>
        </w:rPr>
        <w:t>SolutionFile</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Properties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Configuration=$(Configuration)</w:t>
      </w:r>
      <w:proofErr w:type="gramStart"/>
      <w:r>
        <w:rPr>
          <w:rFonts w:ascii="Consolas" w:hAnsi="Consolas" w:cs="Consolas"/>
          <w:color w:val="0000FF"/>
          <w:sz w:val="19"/>
          <w:szCs w:val="19"/>
          <w:lang w:val="en-US"/>
        </w:rPr>
        <w:t>;Platform</w:t>
      </w:r>
      <w:proofErr w:type="gramEnd"/>
      <w:r>
        <w:rPr>
          <w:rFonts w:ascii="Consolas" w:hAnsi="Consolas" w:cs="Consolas"/>
          <w:color w:val="0000FF"/>
          <w:sz w:val="19"/>
          <w:szCs w:val="19"/>
          <w:lang w:val="en-US"/>
        </w:rPr>
        <w:t>=$(Platform);OutputPath=$(BuildDir)</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Rebuild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CallTarget</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Targets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Clean; Build</w:t>
      </w:r>
      <w:r>
        <w:rPr>
          <w:rFonts w:ascii="Consolas" w:hAnsi="Consolas" w:cs="Consolas"/>
          <w:sz w:val="19"/>
          <w:szCs w:val="19"/>
          <w:lang w:val="en-US"/>
        </w:rPr>
        <w:t>"</w:t>
      </w:r>
      <w:r>
        <w:rPr>
          <w:rFonts w:ascii="Consolas" w:hAnsi="Consolas" w:cs="Consolas"/>
          <w:color w:val="0000FF"/>
          <w:sz w:val="19"/>
          <w:szCs w:val="19"/>
          <w:lang w:val="en-US"/>
        </w:rPr>
        <w:t>&gt;&lt;/</w:t>
      </w:r>
      <w:proofErr w:type="spellStart"/>
      <w:r>
        <w:rPr>
          <w:rFonts w:ascii="Consolas" w:hAnsi="Consolas" w:cs="Consolas"/>
          <w:color w:val="A31515"/>
          <w:sz w:val="19"/>
          <w:szCs w:val="19"/>
          <w:lang w:val="en-US"/>
        </w:rPr>
        <w:t>CallTarget</w:t>
      </w:r>
      <w:proofErr w:type="spellEnd"/>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Test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DependsOnTargets</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Build</w:t>
      </w:r>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proofErr w:type="spellStart"/>
      <w:r>
        <w:rPr>
          <w:rFonts w:ascii="Consolas" w:hAnsi="Consolas" w:cs="Consolas"/>
          <w:color w:val="A31515"/>
          <w:sz w:val="19"/>
          <w:szCs w:val="19"/>
          <w:lang w:val="en-US"/>
        </w:rPr>
        <w:t>Nunit</w:t>
      </w:r>
      <w:proofErr w:type="spellEnd"/>
      <w:r>
        <w:rPr>
          <w:rFonts w:ascii="Consolas" w:hAnsi="Consolas" w:cs="Consolas"/>
          <w:color w:val="0000FF"/>
          <w:sz w:val="19"/>
          <w:szCs w:val="19"/>
          <w:lang w:val="en-US"/>
        </w:rPr>
        <w:t xml:space="preserve"> </w:t>
      </w:r>
      <w:r>
        <w:rPr>
          <w:rFonts w:ascii="Consolas" w:hAnsi="Consolas" w:cs="Consolas"/>
          <w:color w:val="FF0000"/>
          <w:sz w:val="19"/>
          <w:szCs w:val="19"/>
          <w:lang w:val="en-US"/>
        </w:rPr>
        <w:t>Assemblies</w:t>
      </w:r>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w:t>
      </w:r>
      <w:proofErr w:type="spellStart"/>
      <w:r>
        <w:rPr>
          <w:rFonts w:ascii="Consolas" w:hAnsi="Consolas" w:cs="Consolas"/>
          <w:color w:val="0000FF"/>
          <w:sz w:val="19"/>
          <w:szCs w:val="19"/>
          <w:lang w:val="en-US"/>
        </w:rPr>
        <w:t>TestAssembly</w:t>
      </w:r>
      <w:proofErr w:type="spellEnd"/>
      <w:r>
        <w:rPr>
          <w:rFonts w:ascii="Consolas" w:hAnsi="Consolas" w:cs="Consolas"/>
          <w:color w:val="0000FF"/>
          <w:sz w:val="19"/>
          <w:szCs w:val="19"/>
          <w:lang w:val="en-US"/>
        </w:rPr>
        <w:t>)</w:t>
      </w:r>
      <w:r>
        <w:rPr>
          <w:rFonts w:ascii="Consolas" w:hAnsi="Consolas" w:cs="Consolas"/>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ToolPath</w:t>
      </w:r>
      <w:proofErr w:type="spellEnd"/>
      <w:r>
        <w:rPr>
          <w:rFonts w:ascii="Consolas" w:hAnsi="Consolas" w:cs="Consolas"/>
          <w:color w:val="0000FF"/>
          <w:sz w:val="19"/>
          <w:szCs w:val="19"/>
          <w:lang w:val="en-US"/>
        </w:rPr>
        <w:t>=</w:t>
      </w:r>
      <w:r>
        <w:rPr>
          <w:rFonts w:ascii="Consolas" w:hAnsi="Consolas" w:cs="Consolas"/>
          <w:sz w:val="19"/>
          <w:szCs w:val="19"/>
          <w:lang w:val="en-US"/>
        </w:rPr>
        <w:t>"</w:t>
      </w:r>
      <w:proofErr w:type="spellStart"/>
      <w:r>
        <w:rPr>
          <w:rFonts w:ascii="Consolas" w:hAnsi="Consolas" w:cs="Consolas"/>
          <w:color w:val="0000FF"/>
          <w:sz w:val="19"/>
          <w:szCs w:val="19"/>
          <w:lang w:val="en-US"/>
        </w:rPr>
        <w:t>util</w:t>
      </w:r>
      <w:proofErr w:type="spellEnd"/>
      <w:r>
        <w:rPr>
          <w:rFonts w:ascii="Consolas" w:hAnsi="Consolas" w:cs="Consolas"/>
          <w:color w:val="0000FF"/>
          <w:sz w:val="19"/>
          <w:szCs w:val="19"/>
          <w:lang w:val="en-US"/>
        </w:rPr>
        <w:t>\</w:t>
      </w:r>
      <w:proofErr w:type="spellStart"/>
      <w:r>
        <w:rPr>
          <w:rFonts w:ascii="Consolas" w:hAnsi="Consolas" w:cs="Consolas"/>
          <w:color w:val="0000FF"/>
          <w:sz w:val="19"/>
          <w:szCs w:val="19"/>
          <w:lang w:val="en-US"/>
        </w:rPr>
        <w:t>nunit</w:t>
      </w:r>
      <w:proofErr w:type="spellEnd"/>
      <w:r>
        <w:rPr>
          <w:rFonts w:ascii="Consolas" w:hAnsi="Consolas" w:cs="Consolas"/>
          <w:sz w:val="19"/>
          <w:szCs w:val="19"/>
          <w:lang w:val="en-US"/>
        </w:rPr>
        <w: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rsidR="00517F4B" w:rsidRDefault="00517F4B" w:rsidP="00517F4B">
      <w:pP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Project</w:t>
      </w:r>
      <w:r>
        <w:rPr>
          <w:rFonts w:ascii="Consolas" w:hAnsi="Consolas" w:cs="Consolas"/>
          <w:color w:val="0000FF"/>
          <w:sz w:val="19"/>
          <w:szCs w:val="19"/>
          <w:lang w:val="en-US"/>
        </w:rPr>
        <w:t>&gt;</w:t>
      </w:r>
    </w:p>
    <w:p w:rsidR="003976C1" w:rsidRDefault="003976C1" w:rsidP="0087767A">
      <w:pPr>
        <w:pStyle w:val="Corpo"/>
        <w:rPr>
          <w:highlight w:val="yellow"/>
          <w:lang w:eastAsia="pt-BR"/>
        </w:rPr>
      </w:pPr>
    </w:p>
    <w:p w:rsidR="002E5D6D" w:rsidRDefault="00A352CB" w:rsidP="002E5D6D">
      <w:pPr>
        <w:rPr>
          <w:lang w:eastAsia="pt-BR"/>
        </w:rPr>
      </w:pPr>
      <w:r>
        <w:rPr>
          <w:noProof/>
          <w:lang w:val="en-US"/>
        </w:rPr>
        <w:lastRenderedPageBreak/>
        <w:drawing>
          <wp:inline distT="0" distB="0" distL="0" distR="0">
            <wp:extent cx="4974369" cy="288273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4976816" cy="2884151"/>
                    </a:xfrm>
                    <a:prstGeom prst="rect">
                      <a:avLst/>
                    </a:prstGeom>
                    <a:noFill/>
                    <a:ln w="9525">
                      <a:noFill/>
                      <a:miter lim="800000"/>
                      <a:headEnd/>
                      <a:tailEnd/>
                    </a:ln>
                  </pic:spPr>
                </pic:pic>
              </a:graphicData>
            </a:graphic>
          </wp:inline>
        </w:drawing>
      </w:r>
    </w:p>
    <w:p w:rsidR="002E5D6D" w:rsidRPr="009B5126" w:rsidRDefault="00A352CB" w:rsidP="00A352CB">
      <w:pPr>
        <w:pStyle w:val="Legenda1"/>
        <w:rPr>
          <w:lang w:val="pt-BR" w:eastAsia="pt-BR"/>
        </w:rPr>
      </w:pPr>
      <w:r w:rsidRPr="009B5126">
        <w:rPr>
          <w:b/>
          <w:lang w:val="pt-BR" w:eastAsia="pt-BR"/>
        </w:rPr>
        <w:t>Figura 2.</w:t>
      </w:r>
      <w:r w:rsidRPr="009B5126">
        <w:rPr>
          <w:lang w:val="pt-BR" w:eastAsia="pt-BR"/>
        </w:rPr>
        <w:t xml:space="preserve"> MsBuild executando o script</w:t>
      </w:r>
    </w:p>
    <w:p w:rsidR="002E5D6D" w:rsidRPr="002E5D6D" w:rsidRDefault="002E5D6D" w:rsidP="002E5D6D">
      <w:pPr>
        <w:rPr>
          <w:highlight w:val="yellow"/>
          <w:lang w:eastAsia="pt-BR"/>
        </w:rPr>
      </w:pPr>
    </w:p>
    <w:p w:rsidR="00322946" w:rsidRPr="009B5126" w:rsidRDefault="002E5D6D" w:rsidP="002E5D6D">
      <w:pPr>
        <w:pStyle w:val="Interttulo"/>
        <w:rPr>
          <w:lang w:val="pt-BR" w:eastAsia="pt-BR"/>
        </w:rPr>
      </w:pPr>
      <w:r w:rsidRPr="009B5126">
        <w:rPr>
          <w:lang w:val="pt-BR" w:eastAsia="pt-BR"/>
        </w:rPr>
        <w:t>Testes Automatizados</w:t>
      </w:r>
    </w:p>
    <w:p w:rsidR="002E5D6D" w:rsidRPr="009B5126" w:rsidRDefault="002E5D6D" w:rsidP="002E5D6D">
      <w:pPr>
        <w:pStyle w:val="Corpo"/>
        <w:rPr>
          <w:lang w:eastAsia="pt-BR"/>
        </w:rPr>
      </w:pPr>
    </w:p>
    <w:p w:rsidR="002E5D6D" w:rsidRDefault="002E5D6D" w:rsidP="002E5D6D">
      <w:pPr>
        <w:pStyle w:val="Corpo"/>
        <w:rPr>
          <w:lang w:eastAsia="pt-BR"/>
        </w:rPr>
      </w:pPr>
      <w:r>
        <w:rPr>
          <w:lang w:eastAsia="pt-BR"/>
        </w:rPr>
        <w:t xml:space="preserve">Apesar de </w:t>
      </w:r>
      <w:r w:rsidR="006F610C">
        <w:rPr>
          <w:lang w:eastAsia="pt-BR"/>
        </w:rPr>
        <w:t>ajudar</w:t>
      </w:r>
      <w:r>
        <w:rPr>
          <w:lang w:eastAsia="pt-BR"/>
        </w:rPr>
        <w:t xml:space="preserve">, o build por si só não é capaz de garantir a integridade do </w:t>
      </w:r>
      <w:r w:rsidR="006F610C">
        <w:rPr>
          <w:lang w:eastAsia="pt-BR"/>
        </w:rPr>
        <w:t>software</w:t>
      </w:r>
      <w:r>
        <w:rPr>
          <w:lang w:eastAsia="pt-BR"/>
        </w:rPr>
        <w:t>. Somente é possível verificar erros em um software exercitando-o. Essa é a função dos testes automatizados. É importante ressaltar que isso não necessariamente significa usar TDD, apesar de ser recomendado.</w:t>
      </w:r>
    </w:p>
    <w:p w:rsidR="002E5D6D" w:rsidRDefault="002E5D6D" w:rsidP="002E5D6D">
      <w:pPr>
        <w:rPr>
          <w:lang w:eastAsia="pt-BR"/>
        </w:rPr>
      </w:pPr>
    </w:p>
    <w:p w:rsidR="00EF6E00" w:rsidRDefault="00DF2747" w:rsidP="002E5D6D">
      <w:pPr>
        <w:pStyle w:val="Corpo"/>
        <w:rPr>
          <w:lang w:eastAsia="pt-BR"/>
        </w:rPr>
      </w:pPr>
      <w:r>
        <w:rPr>
          <w:lang w:eastAsia="pt-BR"/>
        </w:rPr>
        <w:t xml:space="preserve">Os testes ajudam a descobrir muitos </w:t>
      </w:r>
      <w:proofErr w:type="spellStart"/>
      <w:r>
        <w:rPr>
          <w:lang w:eastAsia="pt-BR"/>
        </w:rPr>
        <w:t>bugs</w:t>
      </w:r>
      <w:proofErr w:type="spellEnd"/>
      <w:r>
        <w:rPr>
          <w:lang w:eastAsia="pt-BR"/>
        </w:rPr>
        <w:t xml:space="preserve"> no código. Apesar de não garantirem que o código não possui erros, são essenciais para </w:t>
      </w:r>
      <w:r w:rsidR="003724D6">
        <w:rPr>
          <w:lang w:eastAsia="pt-BR"/>
        </w:rPr>
        <w:t>verificar se</w:t>
      </w:r>
      <w:r>
        <w:rPr>
          <w:lang w:eastAsia="pt-BR"/>
        </w:rPr>
        <w:t xml:space="preserve"> uma mudança uma parte do software </w:t>
      </w:r>
      <w:r w:rsidR="003724D6">
        <w:rPr>
          <w:lang w:eastAsia="pt-BR"/>
        </w:rPr>
        <w:t>acabará</w:t>
      </w:r>
      <w:r>
        <w:rPr>
          <w:lang w:eastAsia="pt-BR"/>
        </w:rPr>
        <w:t xml:space="preserve"> afetando outras que dependem dela indiretamente.</w:t>
      </w:r>
    </w:p>
    <w:p w:rsidR="00DF2747" w:rsidRPr="00DF2747" w:rsidRDefault="00DF2747" w:rsidP="00DF2747">
      <w:pPr>
        <w:rPr>
          <w:lang w:eastAsia="pt-BR"/>
        </w:rPr>
      </w:pPr>
    </w:p>
    <w:p w:rsidR="002E5D6D" w:rsidRDefault="00DF2747" w:rsidP="002E5D6D">
      <w:pPr>
        <w:pStyle w:val="Corpo"/>
        <w:rPr>
          <w:lang w:eastAsia="pt-BR"/>
        </w:rPr>
      </w:pPr>
      <w:r>
        <w:rPr>
          <w:lang w:eastAsia="pt-BR"/>
        </w:rPr>
        <w:t xml:space="preserve">Muita discussão existe sobre a escrita e manutenção de </w:t>
      </w:r>
      <w:r w:rsidR="003724D6">
        <w:rPr>
          <w:lang w:eastAsia="pt-BR"/>
        </w:rPr>
        <w:t>testes automatizados</w:t>
      </w:r>
      <w:r>
        <w:rPr>
          <w:lang w:eastAsia="pt-BR"/>
        </w:rPr>
        <w:t xml:space="preserve">, e apesar da maioria dos desenvolvedores </w:t>
      </w:r>
      <w:r w:rsidR="003724D6">
        <w:rPr>
          <w:lang w:eastAsia="pt-BR"/>
        </w:rPr>
        <w:t>concordarem</w:t>
      </w:r>
      <w:r>
        <w:rPr>
          <w:lang w:eastAsia="pt-BR"/>
        </w:rPr>
        <w:t xml:space="preserve"> que os testes são úteis para aumentar a qualidade do código, ainda é não é consenso o seu </w:t>
      </w:r>
      <w:r w:rsidR="003724D6">
        <w:rPr>
          <w:lang w:eastAsia="pt-BR"/>
        </w:rPr>
        <w:t xml:space="preserve">real </w:t>
      </w:r>
      <w:r>
        <w:rPr>
          <w:lang w:eastAsia="pt-BR"/>
        </w:rPr>
        <w:t>custo no processo de desenvolvimento.</w:t>
      </w:r>
    </w:p>
    <w:p w:rsidR="00DF2747" w:rsidRDefault="00DF2747" w:rsidP="00DF2747">
      <w:pPr>
        <w:rPr>
          <w:lang w:eastAsia="pt-BR"/>
        </w:rPr>
      </w:pPr>
    </w:p>
    <w:p w:rsidR="00DF2747" w:rsidRDefault="00DF2747" w:rsidP="00DF2747">
      <w:pPr>
        <w:pStyle w:val="Corpo"/>
        <w:rPr>
          <w:lang w:eastAsia="pt-BR"/>
        </w:rPr>
      </w:pPr>
      <w:r>
        <w:rPr>
          <w:lang w:eastAsia="pt-BR"/>
        </w:rPr>
        <w:t>Fato é que todo desenvolvedor testa de alguma forma o código que</w:t>
      </w:r>
      <w:r w:rsidR="003724D6">
        <w:rPr>
          <w:lang w:eastAsia="pt-BR"/>
        </w:rPr>
        <w:t xml:space="preserve"> escreve. Muito desse teste é manual. Escrever testes </w:t>
      </w:r>
      <w:r w:rsidR="005148C9">
        <w:rPr>
          <w:lang w:eastAsia="pt-BR"/>
        </w:rPr>
        <w:t>automatizados</w:t>
      </w:r>
      <w:r w:rsidR="003724D6">
        <w:rPr>
          <w:lang w:eastAsia="pt-BR"/>
        </w:rPr>
        <w:t xml:space="preserve"> facilita o processo de integração, pois pe</w:t>
      </w:r>
      <w:r w:rsidR="00BD1712">
        <w:rPr>
          <w:lang w:eastAsia="pt-BR"/>
        </w:rPr>
        <w:t>rmite que mesmo quem não conheça</w:t>
      </w:r>
      <w:r w:rsidR="003724D6">
        <w:rPr>
          <w:lang w:eastAsia="pt-BR"/>
        </w:rPr>
        <w:t xml:space="preserve"> todo o fluxo de todos os componentes do sistema possa testá-los de forma rápida e intuitiva.</w:t>
      </w:r>
    </w:p>
    <w:p w:rsidR="00BD1712" w:rsidRDefault="00BD1712" w:rsidP="00BD1712">
      <w:pPr>
        <w:rPr>
          <w:lang w:eastAsia="pt-BR"/>
        </w:rPr>
      </w:pPr>
    </w:p>
    <w:p w:rsidR="003724D6" w:rsidRDefault="005148C9" w:rsidP="005148C9">
      <w:pPr>
        <w:pStyle w:val="Corpo"/>
        <w:rPr>
          <w:lang w:eastAsia="pt-BR"/>
        </w:rPr>
      </w:pPr>
      <w:r>
        <w:rPr>
          <w:lang w:eastAsia="pt-BR"/>
        </w:rPr>
        <w:t>É importante que executar os testes seja parte da rotina de build. Assim</w:t>
      </w:r>
      <w:r w:rsidR="003724D6">
        <w:rPr>
          <w:lang w:eastAsia="pt-BR"/>
        </w:rPr>
        <w:t xml:space="preserve"> você permite que seu có</w:t>
      </w:r>
      <w:r>
        <w:rPr>
          <w:lang w:eastAsia="pt-BR"/>
        </w:rPr>
        <w:t xml:space="preserve">digo seja testado em </w:t>
      </w:r>
      <w:r w:rsidR="00975A2E">
        <w:rPr>
          <w:lang w:eastAsia="pt-BR"/>
        </w:rPr>
        <w:t>qualquer ambiente automaticamente</w:t>
      </w:r>
      <w:r>
        <w:rPr>
          <w:lang w:eastAsia="pt-BR"/>
        </w:rPr>
        <w:t>, garantindo que a última</w:t>
      </w:r>
      <w:r w:rsidR="003724D6">
        <w:rPr>
          <w:lang w:eastAsia="pt-BR"/>
        </w:rPr>
        <w:t xml:space="preserve"> versão na </w:t>
      </w:r>
      <w:proofErr w:type="spellStart"/>
      <w:r w:rsidR="003724D6">
        <w:rPr>
          <w:lang w:eastAsia="pt-BR"/>
        </w:rPr>
        <w:t>mainline</w:t>
      </w:r>
      <w:proofErr w:type="spellEnd"/>
      <w:r w:rsidR="003724D6">
        <w:rPr>
          <w:lang w:eastAsia="pt-BR"/>
        </w:rPr>
        <w:t xml:space="preserve"> sempre passa por todos os testes escritos sem o programador sequer precisar se preocupar em rodá-los. A </w:t>
      </w:r>
      <w:r w:rsidR="003724D6" w:rsidRPr="003724D6">
        <w:rPr>
          <w:b/>
          <w:lang w:eastAsia="pt-BR"/>
        </w:rPr>
        <w:t xml:space="preserve">Figura </w:t>
      </w:r>
      <w:r w:rsidR="00A352CB">
        <w:rPr>
          <w:b/>
          <w:lang w:eastAsia="pt-BR"/>
        </w:rPr>
        <w:t>3</w:t>
      </w:r>
      <w:r w:rsidR="003724D6">
        <w:rPr>
          <w:lang w:eastAsia="pt-BR"/>
        </w:rPr>
        <w:t xml:space="preserve"> mostra um ex</w:t>
      </w:r>
      <w:r w:rsidR="00975A2E">
        <w:rPr>
          <w:lang w:eastAsia="pt-BR"/>
        </w:rPr>
        <w:t xml:space="preserve">emplo de relatório emitido por um servidor </w:t>
      </w:r>
      <w:r w:rsidR="003724D6">
        <w:rPr>
          <w:lang w:eastAsia="pt-BR"/>
        </w:rPr>
        <w:t xml:space="preserve">de build </w:t>
      </w:r>
      <w:proofErr w:type="spellStart"/>
      <w:proofErr w:type="gramStart"/>
      <w:r w:rsidR="003724D6">
        <w:rPr>
          <w:lang w:eastAsia="pt-BR"/>
        </w:rPr>
        <w:t>TeamCity</w:t>
      </w:r>
      <w:proofErr w:type="spellEnd"/>
      <w:proofErr w:type="gramEnd"/>
      <w:r w:rsidR="003724D6">
        <w:rPr>
          <w:lang w:eastAsia="pt-BR"/>
        </w:rPr>
        <w:t>, mostrando a evolução da quantidade de testes através das versões.</w:t>
      </w:r>
    </w:p>
    <w:p w:rsidR="003724D6" w:rsidRDefault="003724D6" w:rsidP="003724D6">
      <w:pPr>
        <w:pStyle w:val="Corpo"/>
        <w:rPr>
          <w:lang w:eastAsia="pt-BR"/>
        </w:rPr>
      </w:pPr>
    </w:p>
    <w:p w:rsidR="003724D6" w:rsidRDefault="003724D6" w:rsidP="003724D6">
      <w:pPr>
        <w:rPr>
          <w:lang w:eastAsia="pt-BR"/>
        </w:rPr>
      </w:pPr>
    </w:p>
    <w:p w:rsidR="003724D6" w:rsidRDefault="003724D6" w:rsidP="003724D6">
      <w:pPr>
        <w:rPr>
          <w:lang w:eastAsia="pt-BR"/>
        </w:rPr>
      </w:pPr>
      <w:r>
        <w:rPr>
          <w:noProof/>
          <w:lang w:val="en-US"/>
        </w:rPr>
        <w:lastRenderedPageBreak/>
        <w:drawing>
          <wp:inline distT="0" distB="0" distL="0" distR="0">
            <wp:extent cx="6392545" cy="1057275"/>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392545" cy="1057275"/>
                    </a:xfrm>
                    <a:prstGeom prst="rect">
                      <a:avLst/>
                    </a:prstGeom>
                    <a:noFill/>
                    <a:ln w="9525">
                      <a:noFill/>
                      <a:miter lim="800000"/>
                      <a:headEnd/>
                      <a:tailEnd/>
                    </a:ln>
                  </pic:spPr>
                </pic:pic>
              </a:graphicData>
            </a:graphic>
          </wp:inline>
        </w:drawing>
      </w:r>
    </w:p>
    <w:p w:rsidR="003724D6" w:rsidRDefault="003724D6" w:rsidP="003724D6">
      <w:pPr>
        <w:rPr>
          <w:lang w:eastAsia="pt-BR"/>
        </w:rPr>
      </w:pPr>
    </w:p>
    <w:p w:rsidR="003724D6" w:rsidRPr="005148C9" w:rsidRDefault="003724D6" w:rsidP="003724D6">
      <w:pPr>
        <w:pStyle w:val="Legenda1"/>
        <w:rPr>
          <w:lang w:val="pt-BR" w:eastAsia="pt-BR"/>
        </w:rPr>
      </w:pPr>
      <w:r w:rsidRPr="009B5126">
        <w:rPr>
          <w:b/>
          <w:lang w:val="pt-BR" w:eastAsia="pt-BR"/>
        </w:rPr>
        <w:t xml:space="preserve">Figura </w:t>
      </w:r>
      <w:r w:rsidR="00A352CB" w:rsidRPr="009B5126">
        <w:rPr>
          <w:b/>
          <w:lang w:val="pt-BR" w:eastAsia="pt-BR"/>
        </w:rPr>
        <w:t>3</w:t>
      </w:r>
      <w:r w:rsidRPr="009B5126">
        <w:rPr>
          <w:b/>
          <w:lang w:val="pt-BR" w:eastAsia="pt-BR"/>
        </w:rPr>
        <w:t>.</w:t>
      </w:r>
      <w:r w:rsidRPr="009B5126">
        <w:rPr>
          <w:lang w:val="pt-BR" w:eastAsia="pt-BR"/>
        </w:rPr>
        <w:t xml:space="preserve"> </w:t>
      </w:r>
      <w:r w:rsidRPr="005148C9">
        <w:rPr>
          <w:lang w:val="pt-BR" w:eastAsia="pt-BR"/>
        </w:rPr>
        <w:t xml:space="preserve">Gráfico de quantidade de testes </w:t>
      </w:r>
      <w:r w:rsidR="005148C9" w:rsidRPr="005148C9">
        <w:rPr>
          <w:lang w:val="pt-BR" w:eastAsia="pt-BR"/>
        </w:rPr>
        <w:t>automatizados</w:t>
      </w:r>
    </w:p>
    <w:p w:rsidR="003724D6" w:rsidRPr="003724D6" w:rsidRDefault="003724D6" w:rsidP="003724D6">
      <w:pPr>
        <w:rPr>
          <w:lang w:eastAsia="pt-BR"/>
        </w:rPr>
      </w:pPr>
    </w:p>
    <w:p w:rsidR="003724D6" w:rsidRDefault="003724D6" w:rsidP="003724D6">
      <w:pPr>
        <w:pStyle w:val="Corpo"/>
        <w:rPr>
          <w:lang w:eastAsia="pt-BR"/>
        </w:rPr>
      </w:pPr>
      <w:r>
        <w:rPr>
          <w:lang w:eastAsia="pt-BR"/>
        </w:rPr>
        <w:t xml:space="preserve">Essa informação pode ser útil para relatórios de impacto também, visto que os testes exercitam partes fundamentais do seu código. A partir da execução deles, é possível analisar quais partes do seu sistema tem maior importância em alguns cenários de execução, prevendo, assim, onde os </w:t>
      </w:r>
      <w:proofErr w:type="spellStart"/>
      <w:r>
        <w:rPr>
          <w:lang w:eastAsia="pt-BR"/>
        </w:rPr>
        <w:t>bugs</w:t>
      </w:r>
      <w:proofErr w:type="spellEnd"/>
      <w:r>
        <w:rPr>
          <w:lang w:eastAsia="pt-BR"/>
        </w:rPr>
        <w:t xml:space="preserve"> seriam mais críticos ao aparecer.</w:t>
      </w:r>
    </w:p>
    <w:p w:rsidR="003724D6" w:rsidRDefault="003724D6" w:rsidP="003724D6">
      <w:pPr>
        <w:rPr>
          <w:lang w:eastAsia="pt-BR"/>
        </w:rPr>
      </w:pPr>
    </w:p>
    <w:p w:rsidR="003724D6" w:rsidRPr="00BB6012" w:rsidRDefault="00BB6012" w:rsidP="00BB6012">
      <w:pPr>
        <w:pStyle w:val="Interttulo"/>
        <w:rPr>
          <w:lang w:val="pt-BR" w:eastAsia="pt-BR"/>
        </w:rPr>
      </w:pPr>
      <w:r w:rsidRPr="00BB6012">
        <w:rPr>
          <w:lang w:val="pt-BR" w:eastAsia="pt-BR"/>
        </w:rPr>
        <w:t>Preparação de ambiente automatizada</w:t>
      </w:r>
    </w:p>
    <w:p w:rsidR="0023406A" w:rsidRDefault="0023406A" w:rsidP="00A64B15">
      <w:pPr>
        <w:rPr>
          <w:highlight w:val="yellow"/>
          <w:lang w:eastAsia="pt-BR"/>
        </w:rPr>
      </w:pPr>
    </w:p>
    <w:p w:rsidR="00BB6012" w:rsidRDefault="00BB6012" w:rsidP="00BB6012">
      <w:pPr>
        <w:pStyle w:val="Corpo"/>
        <w:rPr>
          <w:lang w:eastAsia="pt-BR"/>
        </w:rPr>
      </w:pPr>
      <w:r>
        <w:rPr>
          <w:lang w:eastAsia="pt-BR"/>
        </w:rPr>
        <w:t>Como é possível perceber, grande parte das práticas da integração contínua envolve basicamente automatizar tarefas outrora manuais. Não poderia ser diferente</w:t>
      </w:r>
      <w:r w:rsidR="00E5680E">
        <w:rPr>
          <w:lang w:eastAsia="pt-BR"/>
        </w:rPr>
        <w:t xml:space="preserve"> com a preparação do ambiente necessário para o sistema funcionar.</w:t>
      </w:r>
    </w:p>
    <w:p w:rsidR="00E5680E" w:rsidRDefault="00E5680E" w:rsidP="00E5680E">
      <w:pPr>
        <w:rPr>
          <w:lang w:eastAsia="pt-BR"/>
        </w:rPr>
      </w:pPr>
    </w:p>
    <w:p w:rsidR="00E5680E" w:rsidRDefault="00E5680E" w:rsidP="00E5680E">
      <w:pPr>
        <w:pStyle w:val="Corpo"/>
        <w:rPr>
          <w:lang w:eastAsia="pt-BR"/>
        </w:rPr>
      </w:pPr>
      <w:r>
        <w:rPr>
          <w:lang w:eastAsia="pt-BR"/>
        </w:rPr>
        <w:t xml:space="preserve">A pergunta que deve reger o nível de automatização é “quantos passos são necessários entre obter o código do repositório e o sistema </w:t>
      </w:r>
      <w:proofErr w:type="gramStart"/>
      <w:r>
        <w:rPr>
          <w:lang w:eastAsia="pt-BR"/>
        </w:rPr>
        <w:t>funcionar</w:t>
      </w:r>
      <w:proofErr w:type="gramEnd"/>
      <w:r>
        <w:rPr>
          <w:lang w:eastAsia="pt-BR"/>
        </w:rPr>
        <w:t xml:space="preserve">?”, levando em consideração que isso seja feito em uma máquina apenas com o .Net e o Windows SDK instalados. Isso serve para facilitar o </w:t>
      </w:r>
      <w:proofErr w:type="spellStart"/>
      <w:r>
        <w:rPr>
          <w:lang w:eastAsia="pt-BR"/>
        </w:rPr>
        <w:t>deploy</w:t>
      </w:r>
      <w:proofErr w:type="spellEnd"/>
      <w:r>
        <w:rPr>
          <w:lang w:eastAsia="pt-BR"/>
        </w:rPr>
        <w:t xml:space="preserve"> automático em ambientes sem ter que instalar todas as ferramentas de desenvolvimento no servidor.</w:t>
      </w:r>
    </w:p>
    <w:p w:rsidR="00E5680E" w:rsidRDefault="00E5680E" w:rsidP="00E5680E">
      <w:pPr>
        <w:rPr>
          <w:lang w:eastAsia="pt-BR"/>
        </w:rPr>
      </w:pPr>
    </w:p>
    <w:p w:rsidR="00E5680E" w:rsidRDefault="00E5680E" w:rsidP="00E5680E">
      <w:pPr>
        <w:pStyle w:val="Corpo"/>
        <w:rPr>
          <w:lang w:eastAsia="pt-BR"/>
        </w:rPr>
      </w:pPr>
      <w:r>
        <w:rPr>
          <w:lang w:eastAsia="pt-BR"/>
        </w:rPr>
        <w:t xml:space="preserve">Preparar o ambiente geralmente envolve tarefas como: rodar scripts de banco, registrar aplicação no servidor de aplicação, criação de usuários, inserção de dados de teste, compilação do programa, entre outras coisas. Todas essas tarefas </w:t>
      </w:r>
      <w:r w:rsidR="00A848D2">
        <w:rPr>
          <w:lang w:eastAsia="pt-BR"/>
        </w:rPr>
        <w:t>devem</w:t>
      </w:r>
      <w:r>
        <w:rPr>
          <w:lang w:eastAsia="pt-BR"/>
        </w:rPr>
        <w:t xml:space="preserve"> </w:t>
      </w:r>
      <w:r w:rsidR="00A848D2">
        <w:rPr>
          <w:lang w:eastAsia="pt-BR"/>
        </w:rPr>
        <w:t>poder ser executadas da forma mais fácil possível. Um bom exercício é imaginar que se trata do desenvolvimento de uma ferramenta open-source, onde a facilidade de subir um ambiente de desenvolvimento é crucial para a evolução do projeto.</w:t>
      </w:r>
    </w:p>
    <w:p w:rsidR="00A848D2" w:rsidRDefault="00A848D2" w:rsidP="00A848D2">
      <w:pPr>
        <w:rPr>
          <w:lang w:eastAsia="pt-BR"/>
        </w:rPr>
      </w:pPr>
    </w:p>
    <w:p w:rsidR="00A848D2" w:rsidRDefault="00A848D2" w:rsidP="00A848D2">
      <w:pPr>
        <w:pStyle w:val="Corpo"/>
        <w:rPr>
          <w:lang w:eastAsia="pt-BR"/>
        </w:rPr>
      </w:pPr>
      <w:r>
        <w:rPr>
          <w:lang w:eastAsia="pt-BR"/>
        </w:rPr>
        <w:t xml:space="preserve">Tudo isso deve fazer parte do seu processo de build, e será crucial no momento de fazer setup de build e </w:t>
      </w:r>
      <w:proofErr w:type="spellStart"/>
      <w:r>
        <w:rPr>
          <w:lang w:eastAsia="pt-BR"/>
        </w:rPr>
        <w:t>deploy</w:t>
      </w:r>
      <w:proofErr w:type="spellEnd"/>
      <w:r>
        <w:rPr>
          <w:lang w:eastAsia="pt-BR"/>
        </w:rPr>
        <w:t xml:space="preserve"> automáticos em servidor</w:t>
      </w:r>
      <w:proofErr w:type="gramStart"/>
      <w:r>
        <w:rPr>
          <w:lang w:eastAsia="pt-BR"/>
        </w:rPr>
        <w:t xml:space="preserve"> pois</w:t>
      </w:r>
      <w:proofErr w:type="gramEnd"/>
      <w:r>
        <w:rPr>
          <w:lang w:eastAsia="pt-BR"/>
        </w:rPr>
        <w:t>, no processo de automatização, ficam bastante claras quais são as dependências da aplicação.</w:t>
      </w:r>
    </w:p>
    <w:p w:rsidR="009B5126" w:rsidRDefault="009B5126" w:rsidP="009B5126">
      <w:pPr>
        <w:rPr>
          <w:lang w:eastAsia="pt-BR"/>
        </w:rPr>
      </w:pPr>
    </w:p>
    <w:p w:rsidR="00A848D2" w:rsidRPr="009B5126" w:rsidRDefault="00A848D2" w:rsidP="00A848D2">
      <w:pPr>
        <w:pStyle w:val="Interttulo"/>
        <w:rPr>
          <w:lang w:val="pt-BR" w:eastAsia="pt-BR"/>
        </w:rPr>
      </w:pPr>
      <w:r w:rsidRPr="009B5126">
        <w:rPr>
          <w:lang w:val="pt-BR" w:eastAsia="pt-BR"/>
        </w:rPr>
        <w:t>Suporte a um modelo evolutivo</w:t>
      </w:r>
    </w:p>
    <w:p w:rsidR="009B5126" w:rsidRDefault="009B5126" w:rsidP="00A848D2">
      <w:pPr>
        <w:pStyle w:val="Corpo"/>
        <w:rPr>
          <w:lang w:eastAsia="pt-BR"/>
        </w:rPr>
      </w:pPr>
    </w:p>
    <w:p w:rsidR="00427205" w:rsidRDefault="009B5126" w:rsidP="00A848D2">
      <w:pPr>
        <w:pStyle w:val="Corpo"/>
        <w:rPr>
          <w:lang w:eastAsia="pt-BR"/>
        </w:rPr>
      </w:pPr>
      <w:r>
        <w:rPr>
          <w:lang w:eastAsia="pt-BR"/>
        </w:rPr>
        <w:t xml:space="preserve">O grande problema e a grande vantagem de automatizar os processos é perceber o quão </w:t>
      </w:r>
      <w:r w:rsidR="00427205">
        <w:rPr>
          <w:lang w:eastAsia="pt-BR"/>
        </w:rPr>
        <w:t>mal funcionavam os processos antes</w:t>
      </w:r>
      <w:r>
        <w:rPr>
          <w:lang w:eastAsia="pt-BR"/>
        </w:rPr>
        <w:t>. Muit</w:t>
      </w:r>
      <w:r w:rsidR="00427205">
        <w:rPr>
          <w:lang w:eastAsia="pt-BR"/>
        </w:rPr>
        <w:t>a</w:t>
      </w:r>
      <w:r>
        <w:rPr>
          <w:lang w:eastAsia="pt-BR"/>
        </w:rPr>
        <w:t>s d</w:t>
      </w:r>
      <w:r w:rsidR="00427205">
        <w:rPr>
          <w:lang w:eastAsia="pt-BR"/>
        </w:rPr>
        <w:t>as práticas</w:t>
      </w:r>
      <w:r>
        <w:rPr>
          <w:lang w:eastAsia="pt-BR"/>
        </w:rPr>
        <w:t xml:space="preserve"> habituais em equipes de desenvolvimento são </w:t>
      </w:r>
      <w:r w:rsidR="00427205">
        <w:rPr>
          <w:lang w:eastAsia="pt-BR"/>
        </w:rPr>
        <w:t>amarradas</w:t>
      </w:r>
      <w:r>
        <w:rPr>
          <w:lang w:eastAsia="pt-BR"/>
        </w:rPr>
        <w:t xml:space="preserve"> e não facilitam muito a integração. </w:t>
      </w:r>
    </w:p>
    <w:p w:rsidR="00427205" w:rsidRDefault="00427205" w:rsidP="00A848D2">
      <w:pPr>
        <w:pStyle w:val="Corpo"/>
        <w:rPr>
          <w:lang w:eastAsia="pt-BR"/>
        </w:rPr>
      </w:pPr>
    </w:p>
    <w:p w:rsidR="00427205" w:rsidRDefault="00427205" w:rsidP="00A848D2">
      <w:pPr>
        <w:pStyle w:val="Corpo"/>
        <w:rPr>
          <w:lang w:eastAsia="pt-BR"/>
        </w:rPr>
      </w:pPr>
      <w:r>
        <w:rPr>
          <w:lang w:eastAsia="pt-BR"/>
        </w:rPr>
        <w:t>Uma das práticas não-integráveis mais comuns é o uso de um banco de dados compartilhado. Apesar de apresentar vantagens em curto prazo para a equipe de desenvolvimento, como não ter que gerenciar scripts, em longo prazo isso se mostra uma péssima prática para manter a evolução da aplicação.</w:t>
      </w:r>
    </w:p>
    <w:p w:rsidR="00427205" w:rsidRDefault="00427205" w:rsidP="00A848D2">
      <w:pPr>
        <w:pStyle w:val="Corpo"/>
        <w:rPr>
          <w:lang w:eastAsia="pt-BR"/>
        </w:rPr>
      </w:pPr>
    </w:p>
    <w:p w:rsidR="00427205" w:rsidRDefault="00427205" w:rsidP="00427205">
      <w:pPr>
        <w:pStyle w:val="Corpo"/>
        <w:rPr>
          <w:lang w:eastAsia="pt-BR"/>
        </w:rPr>
      </w:pPr>
    </w:p>
    <w:p w:rsidR="00427205" w:rsidRPr="00427205" w:rsidRDefault="00427205" w:rsidP="00427205">
      <w:pPr>
        <w:rPr>
          <w:lang w:eastAsia="pt-BR"/>
        </w:rPr>
      </w:pPr>
    </w:p>
    <w:p w:rsidR="00A848D2" w:rsidRDefault="009B5126" w:rsidP="00A848D2">
      <w:pPr>
        <w:pStyle w:val="Corpo"/>
        <w:rPr>
          <w:highlight w:val="yellow"/>
          <w:lang w:eastAsia="pt-BR"/>
        </w:rPr>
      </w:pPr>
      <w:r>
        <w:rPr>
          <w:lang w:eastAsia="pt-BR"/>
        </w:rPr>
        <w:lastRenderedPageBreak/>
        <w:t xml:space="preserve">O uso de banco de dados compartilhado é um deles. </w:t>
      </w:r>
    </w:p>
    <w:p w:rsidR="009B5126" w:rsidRPr="009B5126" w:rsidRDefault="009B5126" w:rsidP="009B5126">
      <w:pPr>
        <w:rPr>
          <w:highlight w:val="yellow"/>
          <w:lang w:eastAsia="pt-BR"/>
        </w:rPr>
      </w:pPr>
    </w:p>
    <w:p w:rsidR="00A848D2" w:rsidRPr="00A848D2" w:rsidRDefault="00A848D2" w:rsidP="00A848D2">
      <w:pPr>
        <w:pStyle w:val="Corpo"/>
        <w:rPr>
          <w:lang w:eastAsia="pt-BR"/>
        </w:rPr>
      </w:pPr>
      <w:r>
        <w:rPr>
          <w:lang w:eastAsia="pt-BR"/>
        </w:rPr>
        <w:t xml:space="preserve">Tudo isso será crucial no momento de fazer setup de build e </w:t>
      </w:r>
      <w:proofErr w:type="spellStart"/>
      <w:r>
        <w:rPr>
          <w:lang w:eastAsia="pt-BR"/>
        </w:rPr>
        <w:t>deploy</w:t>
      </w:r>
      <w:proofErr w:type="spellEnd"/>
      <w:r>
        <w:rPr>
          <w:lang w:eastAsia="pt-BR"/>
        </w:rPr>
        <w:t xml:space="preserve"> automáticos em servidor, pois no processo de automatização, ficam bastante claras quais são as dependências da aplicação.</w:t>
      </w:r>
    </w:p>
    <w:p w:rsidR="00A848D2" w:rsidRPr="00A848D2" w:rsidRDefault="00A848D2" w:rsidP="00A848D2">
      <w:pPr>
        <w:rPr>
          <w:highlight w:val="yellow"/>
          <w:lang w:eastAsia="pt-BR"/>
        </w:rPr>
      </w:pPr>
    </w:p>
    <w:p w:rsidR="00A848D2" w:rsidRPr="00A848D2" w:rsidRDefault="00A848D2" w:rsidP="00A848D2">
      <w:pPr>
        <w:rPr>
          <w:highlight w:val="yellow"/>
          <w:lang w:eastAsia="pt-BR"/>
        </w:rPr>
      </w:pPr>
    </w:p>
    <w:p w:rsidR="00A848D2" w:rsidRDefault="00A848D2" w:rsidP="00A64B15">
      <w:pPr>
        <w:rPr>
          <w:highlight w:val="yellow"/>
          <w:lang w:eastAsia="pt-BR"/>
        </w:rPr>
      </w:pPr>
    </w:p>
    <w:p w:rsidR="001F0BE0" w:rsidRDefault="001F0BE0" w:rsidP="00A64B15">
      <w:pPr>
        <w:rPr>
          <w:highlight w:val="yellow"/>
          <w:lang w:eastAsia="pt-BR"/>
        </w:rPr>
      </w:pPr>
    </w:p>
    <w:p w:rsidR="00A64B15" w:rsidRPr="006A6F00" w:rsidRDefault="00CC49A2" w:rsidP="00A64B15">
      <w:pPr>
        <w:rPr>
          <w:highlight w:val="yellow"/>
          <w:lang w:eastAsia="pt-BR"/>
        </w:rPr>
      </w:pPr>
      <w:r>
        <w:rPr>
          <w:highlight w:val="yellow"/>
          <w:lang w:eastAsia="pt-BR"/>
        </w:rPr>
        <w:t>[CHECKPOINT]</w:t>
      </w:r>
    </w:p>
    <w:p w:rsidR="00A64B15" w:rsidRPr="00A64B15" w:rsidRDefault="00A64B15" w:rsidP="00A64B15"/>
    <w:p w:rsidR="00B03B17" w:rsidRDefault="00B03B17" w:rsidP="00B03B17"/>
    <w:p w:rsidR="00B03B17" w:rsidRDefault="00B03B17" w:rsidP="00B03B17">
      <w:r>
        <w:rPr>
          <w:highlight w:val="yellow"/>
        </w:rPr>
        <w:t>[Abaixo segue exemplo de sessão Links]</w:t>
      </w:r>
    </w:p>
    <w:p w:rsidR="00B03B17" w:rsidRDefault="00B03B17" w:rsidP="00B03B17"/>
    <w:p w:rsidR="00B03B17" w:rsidRPr="009B5126" w:rsidRDefault="00B03B17" w:rsidP="00C04A97">
      <w:pPr>
        <w:pBdr>
          <w:top w:val="single" w:sz="4" w:space="1" w:color="auto"/>
          <w:left w:val="single" w:sz="4" w:space="4" w:color="auto"/>
          <w:bottom w:val="single" w:sz="4" w:space="1" w:color="auto"/>
          <w:right w:val="single" w:sz="4" w:space="4" w:color="auto"/>
        </w:pBdr>
        <w:outlineLvl w:val="0"/>
        <w:rPr>
          <w:b/>
          <w:bCs/>
          <w:lang w:val="en-US"/>
        </w:rPr>
      </w:pPr>
      <w:r w:rsidRPr="009B5126">
        <w:rPr>
          <w:b/>
          <w:bCs/>
          <w:lang w:val="en-US"/>
        </w:rPr>
        <w:t>Links</w:t>
      </w:r>
    </w:p>
    <w:p w:rsidR="00B03B17" w:rsidRPr="009B5126" w:rsidRDefault="00B03B17" w:rsidP="00145127">
      <w:pPr>
        <w:pStyle w:val="Corpo"/>
        <w:pBdr>
          <w:top w:val="single" w:sz="4" w:space="1" w:color="auto"/>
          <w:left w:val="single" w:sz="4" w:space="4" w:color="auto"/>
          <w:bottom w:val="single" w:sz="4" w:space="1" w:color="auto"/>
          <w:right w:val="single" w:sz="4" w:space="4" w:color="auto"/>
        </w:pBdr>
        <w:ind w:firstLine="0"/>
        <w:rPr>
          <w:lang w:val="en-US"/>
        </w:rPr>
      </w:pPr>
      <w:r w:rsidRPr="009B5126">
        <w:rPr>
          <w:lang w:val="en-US"/>
        </w:rPr>
        <w:t>How to create a generic List of anonymous types?</w:t>
      </w:r>
    </w:p>
    <w:p w:rsidR="00B03B17" w:rsidRDefault="008C506E" w:rsidP="00B03B17">
      <w:pPr>
        <w:pBdr>
          <w:top w:val="single" w:sz="4" w:space="1" w:color="auto"/>
          <w:left w:val="single" w:sz="4" w:space="4" w:color="auto"/>
          <w:bottom w:val="single" w:sz="4" w:space="1" w:color="auto"/>
          <w:right w:val="single" w:sz="4" w:space="4" w:color="auto"/>
        </w:pBdr>
        <w:rPr>
          <w:lang w:val="en-GB"/>
        </w:rPr>
      </w:pPr>
      <w:hyperlink r:id="rId12" w:history="1">
        <w:r w:rsidR="00B03B17">
          <w:rPr>
            <w:rStyle w:val="Hyperlink"/>
            <w:lang w:val="en-GB"/>
          </w:rPr>
          <w:t>http://kirillosenkov.blogspot.com/2008/01/how-to-create-generic-list-of-anonymous.html</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Exportando </w:t>
      </w:r>
      <w:proofErr w:type="spellStart"/>
      <w:proofErr w:type="gramStart"/>
      <w:r>
        <w:t>DataSets</w:t>
      </w:r>
      <w:proofErr w:type="spellEnd"/>
      <w:proofErr w:type="gramEnd"/>
      <w:r>
        <w:t xml:space="preserve"> para XML, TXT, Word, Excel, HTML</w:t>
      </w:r>
    </w:p>
    <w:p w:rsidR="00B03B17" w:rsidRDefault="008C506E" w:rsidP="00B03B17">
      <w:pPr>
        <w:pBdr>
          <w:top w:val="single" w:sz="4" w:space="1" w:color="auto"/>
          <w:left w:val="single" w:sz="4" w:space="4" w:color="auto"/>
          <w:bottom w:val="single" w:sz="4" w:space="1" w:color="auto"/>
          <w:right w:val="single" w:sz="4" w:space="4" w:color="auto"/>
        </w:pBdr>
      </w:pPr>
      <w:hyperlink r:id="rId13" w:history="1">
        <w:r w:rsidR="00B03B17">
          <w:rPr>
            <w:rStyle w:val="Hyperlink"/>
          </w:rPr>
          <w:t>http://www.devmedia.com.br/articles/viewcomp.asp?comp=13629</w:t>
        </w:r>
      </w:hyperlink>
    </w:p>
    <w:p w:rsidR="00B03B17" w:rsidRDefault="00B03B17" w:rsidP="00145127">
      <w:pPr>
        <w:pStyle w:val="Corpo"/>
        <w:pBdr>
          <w:top w:val="single" w:sz="4" w:space="1" w:color="auto"/>
          <w:left w:val="single" w:sz="4" w:space="4" w:color="auto"/>
          <w:bottom w:val="single" w:sz="4" w:space="1" w:color="auto"/>
          <w:right w:val="single" w:sz="4" w:space="4" w:color="auto"/>
        </w:pBdr>
        <w:ind w:firstLine="0"/>
      </w:pPr>
      <w:r>
        <w:t xml:space="preserve">Página do autor na </w:t>
      </w:r>
      <w:proofErr w:type="spellStart"/>
      <w:r>
        <w:t>Embarcadero</w:t>
      </w:r>
      <w:proofErr w:type="spellEnd"/>
      <w:r>
        <w:t xml:space="preserve"> </w:t>
      </w:r>
      <w:smartTag w:uri="urn:schemas-microsoft-com:office:smarttags" w:element="PersonName">
        <w:r>
          <w:t>com</w:t>
        </w:r>
      </w:smartTag>
      <w:r>
        <w:t xml:space="preserve"> inúmeros projetos em Delphi e Turbo Pascal</w:t>
      </w:r>
    </w:p>
    <w:p w:rsidR="00B03B17" w:rsidRDefault="008C506E" w:rsidP="00B03B17">
      <w:pPr>
        <w:pBdr>
          <w:top w:val="single" w:sz="4" w:space="1" w:color="auto"/>
          <w:left w:val="single" w:sz="4" w:space="4" w:color="auto"/>
          <w:bottom w:val="single" w:sz="4" w:space="1" w:color="auto"/>
          <w:right w:val="single" w:sz="4" w:space="4" w:color="auto"/>
        </w:pBdr>
      </w:pPr>
      <w:hyperlink r:id="rId14" w:history="1">
        <w:r w:rsidR="00B03B17">
          <w:rPr>
            <w:rStyle w:val="Hyperlink"/>
          </w:rPr>
          <w:t>http://cc.embarcadero.com/Author/222668</w:t>
        </w:r>
      </w:hyperlink>
    </w:p>
    <w:p w:rsidR="00B03B17" w:rsidRDefault="00B03B17" w:rsidP="00B03B17">
      <w:pPr>
        <w:pBdr>
          <w:top w:val="single" w:sz="4" w:space="1" w:color="auto"/>
          <w:left w:val="single" w:sz="4" w:space="4" w:color="auto"/>
          <w:bottom w:val="single" w:sz="4" w:space="1" w:color="auto"/>
          <w:right w:val="single" w:sz="4" w:space="4" w:color="auto"/>
        </w:pBdr>
      </w:pPr>
      <w:r>
        <w:t>CLS</w:t>
      </w:r>
    </w:p>
    <w:p w:rsidR="00B03B17" w:rsidRDefault="008C506E" w:rsidP="00B03B17">
      <w:pPr>
        <w:pBdr>
          <w:top w:val="single" w:sz="4" w:space="1" w:color="auto"/>
          <w:left w:val="single" w:sz="4" w:space="4" w:color="auto"/>
          <w:bottom w:val="single" w:sz="4" w:space="1" w:color="auto"/>
          <w:right w:val="single" w:sz="4" w:space="4" w:color="auto"/>
        </w:pBdr>
      </w:pPr>
      <w:hyperlink r:id="rId15" w:history="1">
        <w:r w:rsidR="00B03B17">
          <w:rPr>
            <w:rStyle w:val="Hyperlink"/>
          </w:rPr>
          <w:t>http://msdn.microsoft.com/en-us/library/12a7a7h3(VS.71).aspx</w:t>
        </w:r>
      </w:hyperlink>
    </w:p>
    <w:p w:rsidR="00B03B17" w:rsidRDefault="00B03B17" w:rsidP="00B03B17">
      <w:pPr>
        <w:pBdr>
          <w:top w:val="single" w:sz="4" w:space="1" w:color="auto"/>
          <w:left w:val="single" w:sz="4" w:space="4" w:color="auto"/>
          <w:bottom w:val="single" w:sz="4" w:space="1" w:color="auto"/>
          <w:right w:val="single" w:sz="4" w:space="4" w:color="auto"/>
        </w:pBdr>
      </w:pPr>
      <w:r>
        <w:t>IL / MSIL</w:t>
      </w:r>
    </w:p>
    <w:p w:rsidR="00B03B17" w:rsidRDefault="008C506E" w:rsidP="00B03B17">
      <w:pPr>
        <w:pBdr>
          <w:top w:val="single" w:sz="4" w:space="1" w:color="auto"/>
          <w:left w:val="single" w:sz="4" w:space="4" w:color="auto"/>
          <w:bottom w:val="single" w:sz="4" w:space="1" w:color="auto"/>
          <w:right w:val="single" w:sz="4" w:space="4" w:color="auto"/>
        </w:pBdr>
      </w:pPr>
      <w:hyperlink r:id="rId16" w:history="1">
        <w:r w:rsidR="00B03B17">
          <w:rPr>
            <w:rStyle w:val="Hyperlink"/>
          </w:rPr>
          <w:t>http://en.wikipedia.org/wiki/Common_Intermediate_Language</w:t>
        </w:r>
      </w:hyperlink>
    </w:p>
    <w:p w:rsidR="00B03B17" w:rsidRDefault="00B03B17" w:rsidP="00B03B17">
      <w:pPr>
        <w:pBdr>
          <w:top w:val="single" w:sz="4" w:space="1" w:color="auto"/>
          <w:left w:val="single" w:sz="4" w:space="4" w:color="auto"/>
          <w:bottom w:val="single" w:sz="4" w:space="1" w:color="auto"/>
          <w:right w:val="single" w:sz="4" w:space="4" w:color="auto"/>
        </w:pBdr>
      </w:pPr>
      <w:r>
        <w:t>Blogs do autor</w:t>
      </w:r>
    </w:p>
    <w:p w:rsidR="00B03B17" w:rsidRDefault="008C506E" w:rsidP="00B03B17">
      <w:pPr>
        <w:pBdr>
          <w:top w:val="single" w:sz="4" w:space="1" w:color="auto"/>
          <w:left w:val="single" w:sz="4" w:space="4" w:color="auto"/>
          <w:bottom w:val="single" w:sz="4" w:space="1" w:color="auto"/>
          <w:right w:val="single" w:sz="4" w:space="4" w:color="auto"/>
        </w:pBdr>
      </w:pPr>
      <w:hyperlink r:id="rId17" w:history="1">
        <w:r w:rsidR="00B03B17">
          <w:rPr>
            <w:rStyle w:val="Hyperlink"/>
          </w:rPr>
          <w:t>http://guintherpauli.blogspot.com</w:t>
        </w:r>
      </w:hyperlink>
    </w:p>
    <w:p w:rsidR="00B03B17" w:rsidRDefault="008C506E" w:rsidP="00B03B17">
      <w:pPr>
        <w:pBdr>
          <w:top w:val="single" w:sz="4" w:space="1" w:color="auto"/>
          <w:left w:val="single" w:sz="4" w:space="4" w:color="auto"/>
          <w:bottom w:val="single" w:sz="4" w:space="1" w:color="auto"/>
          <w:right w:val="single" w:sz="4" w:space="4" w:color="auto"/>
        </w:pBdr>
      </w:pPr>
      <w:hyperlink r:id="rId18" w:history="1">
        <w:r w:rsidR="00B03B17">
          <w:rPr>
            <w:rStyle w:val="Hyperlink"/>
          </w:rPr>
          <w:t>http://twitter.com/guintherpauli</w:t>
        </w:r>
      </w:hyperlink>
    </w:p>
    <w:p w:rsidR="00B03B17" w:rsidRDefault="00B03B17" w:rsidP="00B03B17">
      <w:pPr>
        <w:pStyle w:val="Corpo"/>
      </w:pPr>
    </w:p>
    <w:p w:rsidR="00B03B17" w:rsidRDefault="00B03B17" w:rsidP="00B03B17">
      <w:pPr>
        <w:jc w:val="both"/>
      </w:pPr>
      <w:r>
        <w:rPr>
          <w:highlight w:val="yellow"/>
        </w:rPr>
        <w:t xml:space="preserve">[Quando estiver criando o artigo, indique no BOX Saiba Mais (exemplo abaixo) algum conteúdo relacionado ao seu artigo que esteja no site da </w:t>
      </w:r>
      <w:proofErr w:type="spellStart"/>
      <w:proofErr w:type="gramStart"/>
      <w:r>
        <w:rPr>
          <w:highlight w:val="yellow"/>
        </w:rPr>
        <w:t>DevMedia</w:t>
      </w:r>
      <w:proofErr w:type="spellEnd"/>
      <w:proofErr w:type="gramEnd"/>
      <w:r>
        <w:rPr>
          <w:highlight w:val="yellow"/>
        </w:rPr>
        <w:t xml:space="preserve"> (tem que ser do site </w:t>
      </w:r>
      <w:hyperlink r:id="rId19" w:history="1">
        <w:r>
          <w:rPr>
            <w:rStyle w:val="Hyperlink"/>
            <w:highlight w:val="yellow"/>
          </w:rPr>
          <w:t>www.devmedia.com.br</w:t>
        </w:r>
      </w:hyperlink>
      <w:r>
        <w:rPr>
          <w:highlight w:val="yellow"/>
        </w:rPr>
        <w:t>, caso não seja, esse deve ser no Box Links). É válido qualquer tipo de material (</w:t>
      </w:r>
      <w:proofErr w:type="spellStart"/>
      <w:r>
        <w:rPr>
          <w:highlight w:val="yellow"/>
        </w:rPr>
        <w:t>vídeo-aulas</w:t>
      </w:r>
      <w:proofErr w:type="spellEnd"/>
      <w:r>
        <w:rPr>
          <w:highlight w:val="yellow"/>
        </w:rPr>
        <w:t xml:space="preserve">, cursos, artigos, mesmo de outros canais, por exemplo, um artigo sobre OO </w:t>
      </w:r>
      <w:smartTag w:uri="urn:schemas-microsoft-com:office:smarttags" w:element="PersonName">
        <w:r>
          <w:rPr>
            <w:highlight w:val="yellow"/>
          </w:rPr>
          <w:t>com</w:t>
        </w:r>
      </w:smartTag>
      <w:r>
        <w:rPr>
          <w:highlight w:val="yellow"/>
        </w:rPr>
        <w:t xml:space="preserve"> Delphi poderia ter links saiba mais para vídeos de UML do canal SQL Magazine ou ES Magazine (pois são temas relacionados). Quanto mais links, melhor, não existem limites, pois esses links serão exibidos somente na versão digital da revista. Para incluir os links, basta entrar no site da </w:t>
      </w:r>
      <w:proofErr w:type="spellStart"/>
      <w:r>
        <w:rPr>
          <w:highlight w:val="yellow"/>
        </w:rPr>
        <w:t>DevMedia</w:t>
      </w:r>
      <w:proofErr w:type="spellEnd"/>
      <w:r>
        <w:rPr>
          <w:highlight w:val="yellow"/>
        </w:rPr>
        <w:t xml:space="preserve"> e usar a função de procura, copiar o link e o título e colar no BOX ]</w:t>
      </w:r>
      <w:r>
        <w:t xml:space="preserve"> </w:t>
      </w:r>
    </w:p>
    <w:p w:rsidR="00B03B17" w:rsidRDefault="00B03B17" w:rsidP="00B03B17"/>
    <w:p w:rsidR="00B03B17" w:rsidRDefault="00B03B17" w:rsidP="00C04A97">
      <w:pPr>
        <w:pBdr>
          <w:top w:val="single" w:sz="4" w:space="1" w:color="auto"/>
          <w:left w:val="single" w:sz="4" w:space="1" w:color="auto"/>
          <w:bottom w:val="single" w:sz="4" w:space="1" w:color="auto"/>
          <w:right w:val="single" w:sz="4" w:space="1" w:color="auto"/>
        </w:pBdr>
        <w:outlineLvl w:val="0"/>
        <w:rPr>
          <w:b/>
          <w:bCs/>
        </w:rPr>
      </w:pPr>
      <w:r>
        <w:rPr>
          <w:b/>
          <w:bCs/>
        </w:rPr>
        <w:t>Saiba Mais</w:t>
      </w:r>
    </w:p>
    <w:p w:rsidR="00B03B17" w:rsidRDefault="00B03B17" w:rsidP="00B03B17">
      <w:pPr>
        <w:pBdr>
          <w:top w:val="single" w:sz="4" w:space="1" w:color="auto"/>
          <w:left w:val="single" w:sz="4" w:space="1" w:color="auto"/>
          <w:bottom w:val="single" w:sz="4" w:space="1" w:color="auto"/>
          <w:right w:val="single" w:sz="4" w:space="1" w:color="auto"/>
        </w:pBdr>
      </w:pPr>
      <w:r>
        <w:t xml:space="preserve">Artigo - </w:t>
      </w:r>
      <w:proofErr w:type="spellStart"/>
      <w:proofErr w:type="gramStart"/>
      <w:r>
        <w:t>ClubeDelphi</w:t>
      </w:r>
      <w:proofErr w:type="spellEnd"/>
      <w:proofErr w:type="gramEnd"/>
      <w:r>
        <w:t xml:space="preserve"> 98 - Aplicação ASP.NET multicamadas </w:t>
      </w:r>
      <w:smartTag w:uri="urn:schemas-microsoft-com:office:smarttags" w:element="PersonName">
        <w:r>
          <w:t>com</w:t>
        </w:r>
      </w:smartTag>
      <w:r>
        <w:t xml:space="preserve"> </w:t>
      </w:r>
      <w:proofErr w:type="spellStart"/>
      <w:r>
        <w:t>Firebird</w:t>
      </w:r>
      <w:proofErr w:type="spellEnd"/>
      <w:r>
        <w:t xml:space="preserve"> – </w:t>
      </w:r>
      <w:proofErr w:type="spellStart"/>
      <w:r>
        <w:t>Guinther</w:t>
      </w:r>
      <w:proofErr w:type="spellEnd"/>
      <w:r>
        <w:t xml:space="preserve"> </w:t>
      </w:r>
      <w:proofErr w:type="spellStart"/>
      <w:r>
        <w:t>Pauli</w:t>
      </w:r>
      <w:proofErr w:type="spellEnd"/>
    </w:p>
    <w:p w:rsidR="00B03B17" w:rsidRDefault="008C506E" w:rsidP="00145127">
      <w:pPr>
        <w:pBdr>
          <w:top w:val="single" w:sz="4" w:space="1" w:color="auto"/>
          <w:left w:val="single" w:sz="4" w:space="1" w:color="auto"/>
          <w:bottom w:val="single" w:sz="4" w:space="1" w:color="auto"/>
          <w:right w:val="single" w:sz="4" w:space="1" w:color="auto"/>
        </w:pBdr>
      </w:pPr>
      <w:hyperlink r:id="rId20" w:history="1">
        <w:r w:rsidR="00B03B17">
          <w:rPr>
            <w:rStyle w:val="Hyperlink"/>
          </w:rPr>
          <w:t>http://www.devmedia.com.br/articles/viewcomp.asp?comp=10443</w:t>
        </w:r>
      </w:hyperlink>
    </w:p>
    <w:p w:rsidR="00B03B17" w:rsidRDefault="00B03B17" w:rsidP="00145127">
      <w:pPr>
        <w:pStyle w:val="Corpo"/>
        <w:pBdr>
          <w:top w:val="single" w:sz="4" w:space="1" w:color="auto"/>
          <w:left w:val="single" w:sz="4" w:space="1" w:color="auto"/>
          <w:bottom w:val="single" w:sz="4" w:space="1" w:color="auto"/>
          <w:right w:val="single" w:sz="4" w:space="1" w:color="auto"/>
        </w:pBdr>
        <w:ind w:firstLine="0"/>
      </w:pPr>
      <w:r>
        <w:t xml:space="preserve">Artigo – Revista Web </w:t>
      </w:r>
      <w:proofErr w:type="spellStart"/>
      <w:r>
        <w:t>Mobile</w:t>
      </w:r>
      <w:proofErr w:type="spellEnd"/>
      <w:r>
        <w:t xml:space="preserve"> 14 – </w:t>
      </w:r>
      <w:proofErr w:type="gramStart"/>
      <w:r>
        <w:t>ASP.</w:t>
      </w:r>
      <w:proofErr w:type="gramEnd"/>
      <w:r>
        <w:t xml:space="preserve">NET </w:t>
      </w:r>
      <w:proofErr w:type="spellStart"/>
      <w:r>
        <w:t>Profiles</w:t>
      </w:r>
      <w:proofErr w:type="spellEnd"/>
      <w:r>
        <w:t xml:space="preserve"> – </w:t>
      </w:r>
      <w:proofErr w:type="spellStart"/>
      <w:r>
        <w:t>Guinther</w:t>
      </w:r>
      <w:proofErr w:type="spellEnd"/>
      <w:r>
        <w:t xml:space="preserve"> </w:t>
      </w:r>
      <w:proofErr w:type="spellStart"/>
      <w:r>
        <w:t>Pauli</w:t>
      </w:r>
      <w:proofErr w:type="spellEnd"/>
    </w:p>
    <w:p w:rsidR="00B03B17" w:rsidRDefault="008C506E" w:rsidP="00145127">
      <w:pPr>
        <w:pBdr>
          <w:top w:val="single" w:sz="4" w:space="1" w:color="auto"/>
          <w:left w:val="single" w:sz="4" w:space="1" w:color="auto"/>
          <w:bottom w:val="single" w:sz="4" w:space="1" w:color="auto"/>
          <w:right w:val="single" w:sz="4" w:space="1" w:color="auto"/>
        </w:pBdr>
      </w:pPr>
      <w:hyperlink r:id="rId21" w:history="1">
        <w:r w:rsidR="00B03B17">
          <w:rPr>
            <w:rStyle w:val="Hyperlink"/>
          </w:rPr>
          <w:t>http://www.devmedia.com.br/articles/viewcomp.asp?comp=7527</w:t>
        </w:r>
      </w:hyperlink>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w:t>
      </w:r>
    </w:p>
    <w:p w:rsidR="00B03B17" w:rsidRDefault="00B03B17" w:rsidP="00B03B17">
      <w:pPr>
        <w:pBdr>
          <w:top w:val="single" w:sz="4" w:space="1" w:color="auto"/>
          <w:left w:val="single" w:sz="4" w:space="1" w:color="auto"/>
          <w:bottom w:val="single" w:sz="4" w:space="1" w:color="auto"/>
          <w:right w:val="single" w:sz="4" w:space="1" w:color="auto"/>
        </w:pBdr>
      </w:pPr>
      <w:r>
        <w:rPr>
          <w:highlight w:val="yellow"/>
        </w:rPr>
        <w:t xml:space="preserve">[O mínimo de links aqui neste Box é </w:t>
      </w:r>
      <w:proofErr w:type="gramStart"/>
      <w:r w:rsidR="00B665AC">
        <w:rPr>
          <w:highlight w:val="yellow"/>
        </w:rPr>
        <w:t>5</w:t>
      </w:r>
      <w:proofErr w:type="gramEnd"/>
      <w:r>
        <w:rPr>
          <w:highlight w:val="yellow"/>
        </w:rPr>
        <w:t>]</w:t>
      </w:r>
    </w:p>
    <w:p w:rsidR="004A34D1" w:rsidRDefault="004A34D1" w:rsidP="00B03B17"/>
    <w:p w:rsidR="00504C52" w:rsidRDefault="00504C52" w:rsidP="00504C52">
      <w:pPr>
        <w:rPr>
          <w:b/>
          <w:bCs/>
        </w:rPr>
      </w:pPr>
      <w:r w:rsidRPr="00504C52">
        <w:rPr>
          <w:b/>
          <w:bCs/>
        </w:rPr>
        <w:t>Observação sobre o processo editorial</w:t>
      </w:r>
    </w:p>
    <w:p w:rsidR="00504C52" w:rsidRPr="00504C52" w:rsidRDefault="00504C52" w:rsidP="00504C52">
      <w:proofErr w:type="gramStart"/>
      <w:r w:rsidRPr="00504C52">
        <w:t>Após</w:t>
      </w:r>
      <w:proofErr w:type="gramEnd"/>
      <w:r>
        <w:t xml:space="preserve"> recebido, seu artigo passará por uma série de avaliações, incluindo avaliação inicial, edição técnica, edição geral, revisão externa, diagramação, revisão interna e impressão. O prazo estimado de </w:t>
      </w:r>
      <w:r>
        <w:lastRenderedPageBreak/>
        <w:t xml:space="preserve">publicação, a partir da entrega do artigo, é de </w:t>
      </w:r>
      <w:proofErr w:type="gramStart"/>
      <w:r>
        <w:t>cerca de 45</w:t>
      </w:r>
      <w:proofErr w:type="gramEnd"/>
      <w:r>
        <w:t xml:space="preserve"> dias. O artigo pode ser </w:t>
      </w:r>
      <w:proofErr w:type="gramStart"/>
      <w:r>
        <w:t>publicado na edição impressa, na digital, ou ambas</w:t>
      </w:r>
      <w:proofErr w:type="gramEnd"/>
      <w:r>
        <w:t>. Qualquer dúvida sobre o status de publicação do seu artigo</w:t>
      </w:r>
      <w:proofErr w:type="gramStart"/>
      <w:r>
        <w:t>, sinta-se</w:t>
      </w:r>
      <w:proofErr w:type="gramEnd"/>
      <w:r>
        <w:t xml:space="preserve"> a vontade para entrar em contato </w:t>
      </w:r>
      <w:smartTag w:uri="urn:schemas-microsoft-com:office:smarttags" w:element="PersonName">
        <w:r>
          <w:t>com</w:t>
        </w:r>
      </w:smartTag>
      <w:r>
        <w:t xml:space="preserve"> o editor guinther.pauli@gmail.</w:t>
      </w:r>
      <w:smartTag w:uri="urn:schemas-microsoft-com:office:smarttags" w:element="PersonName">
        <w:r>
          <w:t>com</w:t>
        </w:r>
      </w:smartTag>
    </w:p>
    <w:sectPr w:rsidR="00504C52" w:rsidRPr="00504C52" w:rsidSect="00F85D68">
      <w:headerReference w:type="even" r:id="rId22"/>
      <w:pgSz w:w="12240" w:h="15840"/>
      <w:pgMar w:top="1080" w:right="1080" w:bottom="1080" w:left="1080" w:header="706" w:footer="706"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31A" w:rsidRDefault="00BA631A" w:rsidP="00F56BBC">
      <w:r>
        <w:separator/>
      </w:r>
    </w:p>
  </w:endnote>
  <w:endnote w:type="continuationSeparator" w:id="0">
    <w:p w:rsidR="00BA631A" w:rsidRDefault="00BA631A" w:rsidP="00F56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31A" w:rsidRDefault="00BA631A" w:rsidP="00F56BBC">
      <w:r>
        <w:separator/>
      </w:r>
    </w:p>
  </w:footnote>
  <w:footnote w:type="continuationSeparator" w:id="0">
    <w:p w:rsidR="00BA631A" w:rsidRDefault="00BA631A" w:rsidP="00F56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EF0" w:rsidRDefault="008C506E" w:rsidP="003014D3">
    <w:pPr>
      <w:pStyle w:val="Header"/>
      <w:framePr w:wrap="around" w:vAnchor="text" w:hAnchor="margin" w:xAlign="right" w:y="1"/>
      <w:rPr>
        <w:rStyle w:val="PageNumber"/>
      </w:rPr>
    </w:pPr>
    <w:r>
      <w:rPr>
        <w:rStyle w:val="PageNumber"/>
      </w:rPr>
      <w:fldChar w:fldCharType="begin"/>
    </w:r>
    <w:r w:rsidR="00492EF0">
      <w:rPr>
        <w:rStyle w:val="PageNumber"/>
      </w:rPr>
      <w:instrText xml:space="preserve">PAGE  </w:instrText>
    </w:r>
    <w:r>
      <w:rPr>
        <w:rStyle w:val="PageNumber"/>
      </w:rPr>
      <w:fldChar w:fldCharType="end"/>
    </w:r>
  </w:p>
  <w:p w:rsidR="00492EF0" w:rsidRDefault="00492EF0" w:rsidP="00357E2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93688"/>
    <w:multiLevelType w:val="hybridMultilevel"/>
    <w:tmpl w:val="7FDEDA68"/>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
    <w:nsid w:val="34445269"/>
    <w:multiLevelType w:val="hybridMultilevel"/>
    <w:tmpl w:val="DE829DE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33769F"/>
    <w:multiLevelType w:val="hybridMultilevel"/>
    <w:tmpl w:val="0E6E00BE"/>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cs="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cs="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cs="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3">
    <w:nsid w:val="7B872DDE"/>
    <w:multiLevelType w:val="hybridMultilevel"/>
    <w:tmpl w:val="585E90FA"/>
    <w:lvl w:ilvl="0" w:tplc="04160001">
      <w:start w:val="1"/>
      <w:numFmt w:val="bullet"/>
      <w:lvlText w:val=""/>
      <w:lvlJc w:val="left"/>
      <w:pPr>
        <w:tabs>
          <w:tab w:val="num" w:pos="833"/>
        </w:tabs>
        <w:ind w:left="833" w:hanging="360"/>
      </w:pPr>
      <w:rPr>
        <w:rFonts w:ascii="Symbol" w:hAnsi="Symbol" w:hint="default"/>
      </w:rPr>
    </w:lvl>
    <w:lvl w:ilvl="1" w:tplc="04160003" w:tentative="1">
      <w:start w:val="1"/>
      <w:numFmt w:val="bullet"/>
      <w:lvlText w:val="o"/>
      <w:lvlJc w:val="left"/>
      <w:pPr>
        <w:tabs>
          <w:tab w:val="num" w:pos="1553"/>
        </w:tabs>
        <w:ind w:left="1553" w:hanging="360"/>
      </w:pPr>
      <w:rPr>
        <w:rFonts w:ascii="Courier New" w:hAnsi="Courier New" w:cs="Courier New" w:hint="default"/>
      </w:rPr>
    </w:lvl>
    <w:lvl w:ilvl="2" w:tplc="04160005" w:tentative="1">
      <w:start w:val="1"/>
      <w:numFmt w:val="bullet"/>
      <w:lvlText w:val=""/>
      <w:lvlJc w:val="left"/>
      <w:pPr>
        <w:tabs>
          <w:tab w:val="num" w:pos="2273"/>
        </w:tabs>
        <w:ind w:left="2273" w:hanging="360"/>
      </w:pPr>
      <w:rPr>
        <w:rFonts w:ascii="Wingdings" w:hAnsi="Wingdings" w:hint="default"/>
      </w:rPr>
    </w:lvl>
    <w:lvl w:ilvl="3" w:tplc="04160001" w:tentative="1">
      <w:start w:val="1"/>
      <w:numFmt w:val="bullet"/>
      <w:lvlText w:val=""/>
      <w:lvlJc w:val="left"/>
      <w:pPr>
        <w:tabs>
          <w:tab w:val="num" w:pos="2993"/>
        </w:tabs>
        <w:ind w:left="2993" w:hanging="360"/>
      </w:pPr>
      <w:rPr>
        <w:rFonts w:ascii="Symbol" w:hAnsi="Symbol" w:hint="default"/>
      </w:rPr>
    </w:lvl>
    <w:lvl w:ilvl="4" w:tplc="04160003" w:tentative="1">
      <w:start w:val="1"/>
      <w:numFmt w:val="bullet"/>
      <w:lvlText w:val="o"/>
      <w:lvlJc w:val="left"/>
      <w:pPr>
        <w:tabs>
          <w:tab w:val="num" w:pos="3713"/>
        </w:tabs>
        <w:ind w:left="3713" w:hanging="360"/>
      </w:pPr>
      <w:rPr>
        <w:rFonts w:ascii="Courier New" w:hAnsi="Courier New" w:cs="Courier New" w:hint="default"/>
      </w:rPr>
    </w:lvl>
    <w:lvl w:ilvl="5" w:tplc="04160005" w:tentative="1">
      <w:start w:val="1"/>
      <w:numFmt w:val="bullet"/>
      <w:lvlText w:val=""/>
      <w:lvlJc w:val="left"/>
      <w:pPr>
        <w:tabs>
          <w:tab w:val="num" w:pos="4433"/>
        </w:tabs>
        <w:ind w:left="4433" w:hanging="360"/>
      </w:pPr>
      <w:rPr>
        <w:rFonts w:ascii="Wingdings" w:hAnsi="Wingdings" w:hint="default"/>
      </w:rPr>
    </w:lvl>
    <w:lvl w:ilvl="6" w:tplc="04160001" w:tentative="1">
      <w:start w:val="1"/>
      <w:numFmt w:val="bullet"/>
      <w:lvlText w:val=""/>
      <w:lvlJc w:val="left"/>
      <w:pPr>
        <w:tabs>
          <w:tab w:val="num" w:pos="5153"/>
        </w:tabs>
        <w:ind w:left="5153" w:hanging="360"/>
      </w:pPr>
      <w:rPr>
        <w:rFonts w:ascii="Symbol" w:hAnsi="Symbol" w:hint="default"/>
      </w:rPr>
    </w:lvl>
    <w:lvl w:ilvl="7" w:tplc="04160003" w:tentative="1">
      <w:start w:val="1"/>
      <w:numFmt w:val="bullet"/>
      <w:lvlText w:val="o"/>
      <w:lvlJc w:val="left"/>
      <w:pPr>
        <w:tabs>
          <w:tab w:val="num" w:pos="5873"/>
        </w:tabs>
        <w:ind w:left="5873" w:hanging="360"/>
      </w:pPr>
      <w:rPr>
        <w:rFonts w:ascii="Courier New" w:hAnsi="Courier New" w:cs="Courier New" w:hint="default"/>
      </w:rPr>
    </w:lvl>
    <w:lvl w:ilvl="8" w:tplc="04160005" w:tentative="1">
      <w:start w:val="1"/>
      <w:numFmt w:val="bullet"/>
      <w:lvlText w:val=""/>
      <w:lvlJc w:val="left"/>
      <w:pPr>
        <w:tabs>
          <w:tab w:val="num" w:pos="6593"/>
        </w:tabs>
        <w:ind w:left="6593" w:hanging="360"/>
      </w:pPr>
      <w:rPr>
        <w:rFonts w:ascii="Wingdings" w:hAnsi="Wingdings" w:hint="default"/>
      </w:rPr>
    </w:lvl>
  </w:abstractNum>
  <w:abstractNum w:abstractNumId="4">
    <w:nsid w:val="7BAB29A6"/>
    <w:multiLevelType w:val="hybridMultilevel"/>
    <w:tmpl w:val="2550E198"/>
    <w:lvl w:ilvl="0" w:tplc="760418AE">
      <w:start w:val="1"/>
      <w:numFmt w:val="bullet"/>
      <w:pStyle w:val="Itens"/>
      <w:lvlText w:val=""/>
      <w:lvlJc w:val="left"/>
      <w:pPr>
        <w:tabs>
          <w:tab w:val="num" w:pos="1004"/>
        </w:tabs>
        <w:ind w:left="1004" w:hanging="360"/>
      </w:pPr>
      <w:rPr>
        <w:rFonts w:ascii="Symbol" w:hAnsi="Symbol" w:hint="default"/>
      </w:rPr>
    </w:lvl>
    <w:lvl w:ilvl="1" w:tplc="2E8E46A8">
      <w:start w:val="1"/>
      <w:numFmt w:val="bullet"/>
      <w:lvlText w:val="o"/>
      <w:lvlJc w:val="left"/>
      <w:pPr>
        <w:tabs>
          <w:tab w:val="num" w:pos="1724"/>
        </w:tabs>
        <w:ind w:left="1724" w:hanging="360"/>
      </w:pPr>
      <w:rPr>
        <w:rFonts w:ascii="Courier New" w:hAnsi="Courier New" w:hint="default"/>
      </w:rPr>
    </w:lvl>
    <w:lvl w:ilvl="2" w:tplc="2364001E">
      <w:start w:val="1"/>
      <w:numFmt w:val="bullet"/>
      <w:lvlText w:val=""/>
      <w:lvlJc w:val="left"/>
      <w:pPr>
        <w:tabs>
          <w:tab w:val="num" w:pos="2444"/>
        </w:tabs>
        <w:ind w:left="2444" w:hanging="360"/>
      </w:pPr>
      <w:rPr>
        <w:rFonts w:ascii="Wingdings" w:hAnsi="Wingdings" w:hint="default"/>
      </w:rPr>
    </w:lvl>
    <w:lvl w:ilvl="3" w:tplc="FF9E049C" w:tentative="1">
      <w:start w:val="1"/>
      <w:numFmt w:val="bullet"/>
      <w:lvlText w:val=""/>
      <w:lvlJc w:val="left"/>
      <w:pPr>
        <w:tabs>
          <w:tab w:val="num" w:pos="3164"/>
        </w:tabs>
        <w:ind w:left="3164" w:hanging="360"/>
      </w:pPr>
      <w:rPr>
        <w:rFonts w:ascii="Symbol" w:hAnsi="Symbol" w:hint="default"/>
      </w:rPr>
    </w:lvl>
    <w:lvl w:ilvl="4" w:tplc="2AF8D608" w:tentative="1">
      <w:start w:val="1"/>
      <w:numFmt w:val="bullet"/>
      <w:lvlText w:val="o"/>
      <w:lvlJc w:val="left"/>
      <w:pPr>
        <w:tabs>
          <w:tab w:val="num" w:pos="3884"/>
        </w:tabs>
        <w:ind w:left="3884" w:hanging="360"/>
      </w:pPr>
      <w:rPr>
        <w:rFonts w:ascii="Courier New" w:hAnsi="Courier New" w:hint="default"/>
      </w:rPr>
    </w:lvl>
    <w:lvl w:ilvl="5" w:tplc="7CEE32D4" w:tentative="1">
      <w:start w:val="1"/>
      <w:numFmt w:val="bullet"/>
      <w:lvlText w:val=""/>
      <w:lvlJc w:val="left"/>
      <w:pPr>
        <w:tabs>
          <w:tab w:val="num" w:pos="4604"/>
        </w:tabs>
        <w:ind w:left="4604" w:hanging="360"/>
      </w:pPr>
      <w:rPr>
        <w:rFonts w:ascii="Wingdings" w:hAnsi="Wingdings" w:hint="default"/>
      </w:rPr>
    </w:lvl>
    <w:lvl w:ilvl="6" w:tplc="44A0FB66" w:tentative="1">
      <w:start w:val="1"/>
      <w:numFmt w:val="bullet"/>
      <w:lvlText w:val=""/>
      <w:lvlJc w:val="left"/>
      <w:pPr>
        <w:tabs>
          <w:tab w:val="num" w:pos="5324"/>
        </w:tabs>
        <w:ind w:left="5324" w:hanging="360"/>
      </w:pPr>
      <w:rPr>
        <w:rFonts w:ascii="Symbol" w:hAnsi="Symbol" w:hint="default"/>
      </w:rPr>
    </w:lvl>
    <w:lvl w:ilvl="7" w:tplc="36829B88" w:tentative="1">
      <w:start w:val="1"/>
      <w:numFmt w:val="bullet"/>
      <w:lvlText w:val="o"/>
      <w:lvlJc w:val="left"/>
      <w:pPr>
        <w:tabs>
          <w:tab w:val="num" w:pos="6044"/>
        </w:tabs>
        <w:ind w:left="6044" w:hanging="360"/>
      </w:pPr>
      <w:rPr>
        <w:rFonts w:ascii="Courier New" w:hAnsi="Courier New" w:hint="default"/>
      </w:rPr>
    </w:lvl>
    <w:lvl w:ilvl="8" w:tplc="57D63F4C"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B024A"/>
    <w:rsid w:val="00000D6E"/>
    <w:rsid w:val="000059EC"/>
    <w:rsid w:val="00013B02"/>
    <w:rsid w:val="000154EA"/>
    <w:rsid w:val="00017161"/>
    <w:rsid w:val="00067105"/>
    <w:rsid w:val="00072FCB"/>
    <w:rsid w:val="00097517"/>
    <w:rsid w:val="000A1190"/>
    <w:rsid w:val="000B13FF"/>
    <w:rsid w:val="000C3B27"/>
    <w:rsid w:val="000E25D8"/>
    <w:rsid w:val="000E5DEE"/>
    <w:rsid w:val="000F432D"/>
    <w:rsid w:val="000F7812"/>
    <w:rsid w:val="00105DC2"/>
    <w:rsid w:val="00112363"/>
    <w:rsid w:val="00145127"/>
    <w:rsid w:val="00145883"/>
    <w:rsid w:val="00164048"/>
    <w:rsid w:val="001649F5"/>
    <w:rsid w:val="00192DB3"/>
    <w:rsid w:val="001B178D"/>
    <w:rsid w:val="001B22D7"/>
    <w:rsid w:val="001C0821"/>
    <w:rsid w:val="001C0E8E"/>
    <w:rsid w:val="001C2F6A"/>
    <w:rsid w:val="001D0C78"/>
    <w:rsid w:val="001E1D6C"/>
    <w:rsid w:val="001F0BE0"/>
    <w:rsid w:val="002053C5"/>
    <w:rsid w:val="00207EC7"/>
    <w:rsid w:val="00210890"/>
    <w:rsid w:val="00224623"/>
    <w:rsid w:val="0023406A"/>
    <w:rsid w:val="00246BEA"/>
    <w:rsid w:val="00252BF7"/>
    <w:rsid w:val="002653A6"/>
    <w:rsid w:val="00270213"/>
    <w:rsid w:val="00281113"/>
    <w:rsid w:val="002817C4"/>
    <w:rsid w:val="002A1451"/>
    <w:rsid w:val="002A4B21"/>
    <w:rsid w:val="002A72D3"/>
    <w:rsid w:val="002B2232"/>
    <w:rsid w:val="002B79AD"/>
    <w:rsid w:val="002C7F29"/>
    <w:rsid w:val="002E5D6D"/>
    <w:rsid w:val="002F4895"/>
    <w:rsid w:val="003014D3"/>
    <w:rsid w:val="00310A0F"/>
    <w:rsid w:val="00322946"/>
    <w:rsid w:val="003231BB"/>
    <w:rsid w:val="00325D96"/>
    <w:rsid w:val="00325FE7"/>
    <w:rsid w:val="00327524"/>
    <w:rsid w:val="00337201"/>
    <w:rsid w:val="0033781D"/>
    <w:rsid w:val="0034313D"/>
    <w:rsid w:val="0034558D"/>
    <w:rsid w:val="003479D9"/>
    <w:rsid w:val="00356A56"/>
    <w:rsid w:val="00357E25"/>
    <w:rsid w:val="003628D5"/>
    <w:rsid w:val="003710CD"/>
    <w:rsid w:val="003724D6"/>
    <w:rsid w:val="0037477C"/>
    <w:rsid w:val="00396508"/>
    <w:rsid w:val="003976C1"/>
    <w:rsid w:val="003A2721"/>
    <w:rsid w:val="003B5A78"/>
    <w:rsid w:val="003D4354"/>
    <w:rsid w:val="003F3441"/>
    <w:rsid w:val="003F4E7C"/>
    <w:rsid w:val="00400836"/>
    <w:rsid w:val="004034ED"/>
    <w:rsid w:val="00407924"/>
    <w:rsid w:val="0041401A"/>
    <w:rsid w:val="00415908"/>
    <w:rsid w:val="00427205"/>
    <w:rsid w:val="004326E9"/>
    <w:rsid w:val="00465C1E"/>
    <w:rsid w:val="00466DFA"/>
    <w:rsid w:val="00477F39"/>
    <w:rsid w:val="00492EF0"/>
    <w:rsid w:val="004A34D1"/>
    <w:rsid w:val="004A761F"/>
    <w:rsid w:val="004B0899"/>
    <w:rsid w:val="004B5052"/>
    <w:rsid w:val="004B6120"/>
    <w:rsid w:val="004D1D77"/>
    <w:rsid w:val="004D38DA"/>
    <w:rsid w:val="004F307A"/>
    <w:rsid w:val="004F5A9E"/>
    <w:rsid w:val="00500B36"/>
    <w:rsid w:val="00504C52"/>
    <w:rsid w:val="0051414F"/>
    <w:rsid w:val="005148C9"/>
    <w:rsid w:val="00517F4B"/>
    <w:rsid w:val="0052102F"/>
    <w:rsid w:val="00525B76"/>
    <w:rsid w:val="00525ECB"/>
    <w:rsid w:val="005326A3"/>
    <w:rsid w:val="0053516A"/>
    <w:rsid w:val="00541B6A"/>
    <w:rsid w:val="005663FA"/>
    <w:rsid w:val="00566F61"/>
    <w:rsid w:val="0057123E"/>
    <w:rsid w:val="0058324F"/>
    <w:rsid w:val="005876B2"/>
    <w:rsid w:val="005A5580"/>
    <w:rsid w:val="005B31AF"/>
    <w:rsid w:val="005C20A3"/>
    <w:rsid w:val="005D547F"/>
    <w:rsid w:val="005E4326"/>
    <w:rsid w:val="0060021E"/>
    <w:rsid w:val="00617099"/>
    <w:rsid w:val="006178A7"/>
    <w:rsid w:val="00620E19"/>
    <w:rsid w:val="006219DA"/>
    <w:rsid w:val="00633708"/>
    <w:rsid w:val="00635D0F"/>
    <w:rsid w:val="00640ABA"/>
    <w:rsid w:val="006529EA"/>
    <w:rsid w:val="00654F53"/>
    <w:rsid w:val="006643B6"/>
    <w:rsid w:val="00677178"/>
    <w:rsid w:val="00691D65"/>
    <w:rsid w:val="00692AF9"/>
    <w:rsid w:val="006A0F7E"/>
    <w:rsid w:val="006A6F00"/>
    <w:rsid w:val="006D7B63"/>
    <w:rsid w:val="006E45AF"/>
    <w:rsid w:val="006E774B"/>
    <w:rsid w:val="006F092C"/>
    <w:rsid w:val="006F610C"/>
    <w:rsid w:val="007209A2"/>
    <w:rsid w:val="00725124"/>
    <w:rsid w:val="007528C2"/>
    <w:rsid w:val="00772676"/>
    <w:rsid w:val="00777F18"/>
    <w:rsid w:val="00780348"/>
    <w:rsid w:val="00787BF7"/>
    <w:rsid w:val="00787E56"/>
    <w:rsid w:val="007953C4"/>
    <w:rsid w:val="007A5DB1"/>
    <w:rsid w:val="007B6EB0"/>
    <w:rsid w:val="007C3C69"/>
    <w:rsid w:val="007C4125"/>
    <w:rsid w:val="007D17AB"/>
    <w:rsid w:val="007D2B47"/>
    <w:rsid w:val="007E4550"/>
    <w:rsid w:val="007E4A89"/>
    <w:rsid w:val="007F5C85"/>
    <w:rsid w:val="00806EE7"/>
    <w:rsid w:val="0081163F"/>
    <w:rsid w:val="00812136"/>
    <w:rsid w:val="008200F8"/>
    <w:rsid w:val="00821191"/>
    <w:rsid w:val="00823F0C"/>
    <w:rsid w:val="00864B11"/>
    <w:rsid w:val="00866531"/>
    <w:rsid w:val="0087767A"/>
    <w:rsid w:val="00884547"/>
    <w:rsid w:val="00887C11"/>
    <w:rsid w:val="00892F23"/>
    <w:rsid w:val="008969A6"/>
    <w:rsid w:val="008B4F85"/>
    <w:rsid w:val="008C506E"/>
    <w:rsid w:val="008D4ED7"/>
    <w:rsid w:val="008D6AD5"/>
    <w:rsid w:val="008E1B6F"/>
    <w:rsid w:val="008E4603"/>
    <w:rsid w:val="008F3F44"/>
    <w:rsid w:val="00901334"/>
    <w:rsid w:val="009036F7"/>
    <w:rsid w:val="00903767"/>
    <w:rsid w:val="009148D6"/>
    <w:rsid w:val="00917045"/>
    <w:rsid w:val="00923E53"/>
    <w:rsid w:val="00933534"/>
    <w:rsid w:val="0093486B"/>
    <w:rsid w:val="00944707"/>
    <w:rsid w:val="009613E3"/>
    <w:rsid w:val="009625E8"/>
    <w:rsid w:val="00965EDE"/>
    <w:rsid w:val="0097068B"/>
    <w:rsid w:val="00972C09"/>
    <w:rsid w:val="00975A2E"/>
    <w:rsid w:val="00976B05"/>
    <w:rsid w:val="00976CAA"/>
    <w:rsid w:val="009A2865"/>
    <w:rsid w:val="009B024A"/>
    <w:rsid w:val="009B5126"/>
    <w:rsid w:val="009C1E6F"/>
    <w:rsid w:val="009C2746"/>
    <w:rsid w:val="009D6303"/>
    <w:rsid w:val="009E59D3"/>
    <w:rsid w:val="009F4C44"/>
    <w:rsid w:val="009F6B3F"/>
    <w:rsid w:val="009F6C74"/>
    <w:rsid w:val="00A24735"/>
    <w:rsid w:val="00A271A1"/>
    <w:rsid w:val="00A352CB"/>
    <w:rsid w:val="00A64B15"/>
    <w:rsid w:val="00A659F7"/>
    <w:rsid w:val="00A731ED"/>
    <w:rsid w:val="00A74AA0"/>
    <w:rsid w:val="00A81DD4"/>
    <w:rsid w:val="00A848D2"/>
    <w:rsid w:val="00A97A0F"/>
    <w:rsid w:val="00AA2495"/>
    <w:rsid w:val="00AA5E14"/>
    <w:rsid w:val="00AB0192"/>
    <w:rsid w:val="00AB3363"/>
    <w:rsid w:val="00AB3A8C"/>
    <w:rsid w:val="00AC49CF"/>
    <w:rsid w:val="00AC4D31"/>
    <w:rsid w:val="00AC506B"/>
    <w:rsid w:val="00AD56A4"/>
    <w:rsid w:val="00AD7009"/>
    <w:rsid w:val="00AE5748"/>
    <w:rsid w:val="00AF504D"/>
    <w:rsid w:val="00AF6048"/>
    <w:rsid w:val="00B032F7"/>
    <w:rsid w:val="00B03B17"/>
    <w:rsid w:val="00B03B1B"/>
    <w:rsid w:val="00B04AFA"/>
    <w:rsid w:val="00B16544"/>
    <w:rsid w:val="00B1752B"/>
    <w:rsid w:val="00B24CE2"/>
    <w:rsid w:val="00B3070F"/>
    <w:rsid w:val="00B330C3"/>
    <w:rsid w:val="00B347AF"/>
    <w:rsid w:val="00B64273"/>
    <w:rsid w:val="00B665AC"/>
    <w:rsid w:val="00B76218"/>
    <w:rsid w:val="00B772F1"/>
    <w:rsid w:val="00B838CC"/>
    <w:rsid w:val="00B90D17"/>
    <w:rsid w:val="00BA0647"/>
    <w:rsid w:val="00BA4D91"/>
    <w:rsid w:val="00BA631A"/>
    <w:rsid w:val="00BA6F88"/>
    <w:rsid w:val="00BA7FE8"/>
    <w:rsid w:val="00BB3CD0"/>
    <w:rsid w:val="00BB6012"/>
    <w:rsid w:val="00BC5864"/>
    <w:rsid w:val="00BD1712"/>
    <w:rsid w:val="00BE0B27"/>
    <w:rsid w:val="00BE2E3A"/>
    <w:rsid w:val="00BE3D97"/>
    <w:rsid w:val="00BE48A5"/>
    <w:rsid w:val="00C04A97"/>
    <w:rsid w:val="00C05412"/>
    <w:rsid w:val="00C0790E"/>
    <w:rsid w:val="00C11123"/>
    <w:rsid w:val="00C13AFC"/>
    <w:rsid w:val="00C2222F"/>
    <w:rsid w:val="00C23433"/>
    <w:rsid w:val="00C42358"/>
    <w:rsid w:val="00C519DD"/>
    <w:rsid w:val="00C53867"/>
    <w:rsid w:val="00C53E77"/>
    <w:rsid w:val="00C7362A"/>
    <w:rsid w:val="00C81F4A"/>
    <w:rsid w:val="00CA60BC"/>
    <w:rsid w:val="00CB597B"/>
    <w:rsid w:val="00CC49A2"/>
    <w:rsid w:val="00CF2252"/>
    <w:rsid w:val="00CF58CC"/>
    <w:rsid w:val="00CF6839"/>
    <w:rsid w:val="00D06380"/>
    <w:rsid w:val="00D22C09"/>
    <w:rsid w:val="00D34C9F"/>
    <w:rsid w:val="00D57FAE"/>
    <w:rsid w:val="00D60C43"/>
    <w:rsid w:val="00D80955"/>
    <w:rsid w:val="00D80D0D"/>
    <w:rsid w:val="00D80F89"/>
    <w:rsid w:val="00D829F9"/>
    <w:rsid w:val="00D92DD4"/>
    <w:rsid w:val="00D96D14"/>
    <w:rsid w:val="00DA416A"/>
    <w:rsid w:val="00DB2EED"/>
    <w:rsid w:val="00DD26E4"/>
    <w:rsid w:val="00DE7823"/>
    <w:rsid w:val="00DF1D93"/>
    <w:rsid w:val="00DF2747"/>
    <w:rsid w:val="00E05B30"/>
    <w:rsid w:val="00E15777"/>
    <w:rsid w:val="00E168F6"/>
    <w:rsid w:val="00E23EF1"/>
    <w:rsid w:val="00E24BCD"/>
    <w:rsid w:val="00E25E59"/>
    <w:rsid w:val="00E3590D"/>
    <w:rsid w:val="00E42FB9"/>
    <w:rsid w:val="00E47DF1"/>
    <w:rsid w:val="00E512B1"/>
    <w:rsid w:val="00E5153A"/>
    <w:rsid w:val="00E5279E"/>
    <w:rsid w:val="00E56272"/>
    <w:rsid w:val="00E5680E"/>
    <w:rsid w:val="00E77542"/>
    <w:rsid w:val="00E83C9B"/>
    <w:rsid w:val="00E9017D"/>
    <w:rsid w:val="00E91E84"/>
    <w:rsid w:val="00E97AE3"/>
    <w:rsid w:val="00EB016A"/>
    <w:rsid w:val="00EC1751"/>
    <w:rsid w:val="00EC2788"/>
    <w:rsid w:val="00EC2968"/>
    <w:rsid w:val="00ED14A0"/>
    <w:rsid w:val="00EF3F42"/>
    <w:rsid w:val="00EF6E00"/>
    <w:rsid w:val="00F0209F"/>
    <w:rsid w:val="00F132FF"/>
    <w:rsid w:val="00F31787"/>
    <w:rsid w:val="00F33FA8"/>
    <w:rsid w:val="00F56BBC"/>
    <w:rsid w:val="00F570A7"/>
    <w:rsid w:val="00F64E40"/>
    <w:rsid w:val="00F65AD4"/>
    <w:rsid w:val="00F812FB"/>
    <w:rsid w:val="00F82BF6"/>
    <w:rsid w:val="00F85D68"/>
    <w:rsid w:val="00F92BF7"/>
    <w:rsid w:val="00F94290"/>
    <w:rsid w:val="00FA3B65"/>
    <w:rsid w:val="00FA65EA"/>
    <w:rsid w:val="00FB0825"/>
    <w:rsid w:val="00FB125B"/>
    <w:rsid w:val="00FC0AFF"/>
    <w:rsid w:val="00FC3B33"/>
    <w:rsid w:val="00FC6728"/>
    <w:rsid w:val="00FE1B71"/>
    <w:rsid w:val="00FE7669"/>
    <w:rsid w:val="00FF4B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06E"/>
    <w:rPr>
      <w:sz w:val="24"/>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rpoChar">
    <w:name w:val="Corpo Char"/>
    <w:basedOn w:val="DefaultParagraphFont"/>
    <w:link w:val="Corpo"/>
    <w:rsid w:val="004326E9"/>
    <w:rPr>
      <w:rFonts w:ascii="Times New Roman" w:hAnsi="Times New Roman"/>
      <w:sz w:val="24"/>
      <w:lang w:val="pt-BR" w:eastAsia="en-US" w:bidi="ar-SA"/>
    </w:rPr>
  </w:style>
  <w:style w:type="paragraph" w:customStyle="1" w:styleId="Corpo">
    <w:name w:val="Corpo"/>
    <w:next w:val="Normal"/>
    <w:link w:val="CorpoChar"/>
    <w:rsid w:val="008C506E"/>
    <w:pPr>
      <w:ind w:firstLine="567"/>
      <w:jc w:val="both"/>
    </w:pPr>
    <w:rPr>
      <w:rFonts w:ascii="Times New Roman" w:hAnsi="Times New Roman"/>
      <w:sz w:val="24"/>
      <w:lang w:val="pt-BR"/>
    </w:rPr>
  </w:style>
  <w:style w:type="paragraph" w:customStyle="1" w:styleId="Interttulo">
    <w:name w:val="Intertítulo"/>
    <w:next w:val="Corpo"/>
    <w:link w:val="InterttuloChar"/>
    <w:rsid w:val="008C506E"/>
    <w:rPr>
      <w:rFonts w:ascii="Arial" w:hAnsi="Arial"/>
      <w:b/>
      <w:noProof/>
      <w:sz w:val="28"/>
    </w:rPr>
  </w:style>
  <w:style w:type="character" w:customStyle="1" w:styleId="InterttuloChar">
    <w:name w:val="Intertítulo Char"/>
    <w:basedOn w:val="DefaultParagraphFont"/>
    <w:link w:val="Interttulo"/>
    <w:rsid w:val="002A72D3"/>
    <w:rPr>
      <w:rFonts w:ascii="Arial" w:eastAsia="Times" w:hAnsi="Arial"/>
      <w:b/>
      <w:noProof/>
      <w:sz w:val="28"/>
      <w:lang w:val="en-US" w:eastAsia="en-US" w:bidi="ar-SA"/>
    </w:rPr>
  </w:style>
  <w:style w:type="paragraph" w:customStyle="1" w:styleId="Titulo">
    <w:name w:val="Titulo"/>
    <w:next w:val="Interttulo"/>
    <w:rsid w:val="00ED14A0"/>
    <w:rPr>
      <w:rFonts w:ascii="Arial" w:hAnsi="Arial"/>
      <w:b/>
      <w:noProof/>
      <w:sz w:val="72"/>
    </w:rPr>
  </w:style>
  <w:style w:type="paragraph" w:customStyle="1" w:styleId="SubTtulo">
    <w:name w:val="SubTítulo"/>
    <w:basedOn w:val="Interttulo"/>
    <w:rsid w:val="008C506E"/>
    <w:rPr>
      <w:sz w:val="48"/>
    </w:rPr>
  </w:style>
  <w:style w:type="paragraph" w:customStyle="1" w:styleId="AutorNome">
    <w:name w:val="Autor Nome"/>
    <w:basedOn w:val="Interttulo"/>
    <w:rsid w:val="008C506E"/>
    <w:rPr>
      <w:caps/>
      <w:sz w:val="24"/>
    </w:rPr>
  </w:style>
  <w:style w:type="paragraph" w:customStyle="1" w:styleId="AutorMiniBio">
    <w:name w:val="Autor MiniBio"/>
    <w:basedOn w:val="Interttulo"/>
    <w:rsid w:val="008C506E"/>
    <w:rPr>
      <w:b w:val="0"/>
      <w:sz w:val="22"/>
    </w:rPr>
  </w:style>
  <w:style w:type="paragraph" w:customStyle="1" w:styleId="Legenda1">
    <w:name w:val="Legenda1"/>
    <w:basedOn w:val="Interttulo"/>
    <w:link w:val="Legenda1Char"/>
    <w:rsid w:val="008C506E"/>
    <w:pPr>
      <w:spacing w:before="40" w:after="60"/>
    </w:pPr>
    <w:rPr>
      <w:b w:val="0"/>
      <w:sz w:val="24"/>
    </w:rPr>
  </w:style>
  <w:style w:type="character" w:customStyle="1" w:styleId="Legenda1Char">
    <w:name w:val="Legenda1 Char"/>
    <w:basedOn w:val="InterttuloChar"/>
    <w:link w:val="Legenda1"/>
    <w:rsid w:val="002A72D3"/>
    <w:rPr>
      <w:sz w:val="24"/>
    </w:rPr>
  </w:style>
  <w:style w:type="character" w:customStyle="1" w:styleId="FiguraCorpo">
    <w:name w:val="Figura Corpo"/>
    <w:basedOn w:val="DefaultParagraphFont"/>
    <w:rsid w:val="008C506E"/>
    <w:rPr>
      <w:rFonts w:ascii="Arial" w:hAnsi="Arial"/>
      <w:b/>
      <w:sz w:val="24"/>
    </w:rPr>
  </w:style>
  <w:style w:type="paragraph" w:customStyle="1" w:styleId="CdigoTtulo">
    <w:name w:val="Código Título"/>
    <w:basedOn w:val="Interttulo"/>
    <w:link w:val="CdigoTtuloChar"/>
    <w:rsid w:val="008C506E"/>
    <w:pPr>
      <w:spacing w:before="100" w:after="60"/>
    </w:pPr>
    <w:rPr>
      <w:b w:val="0"/>
      <w:sz w:val="24"/>
    </w:rPr>
  </w:style>
  <w:style w:type="character" w:customStyle="1" w:styleId="CdigoTtuloChar">
    <w:name w:val="Código Título Char"/>
    <w:basedOn w:val="InterttuloChar"/>
    <w:link w:val="CdigoTtulo"/>
    <w:rsid w:val="002A72D3"/>
    <w:rPr>
      <w:sz w:val="24"/>
    </w:rPr>
  </w:style>
  <w:style w:type="paragraph" w:customStyle="1" w:styleId="Cdigo">
    <w:name w:val="Código"/>
    <w:basedOn w:val="AutorMiniBio"/>
    <w:rsid w:val="008C506E"/>
    <w:pPr>
      <w:tabs>
        <w:tab w:val="left" w:pos="113"/>
        <w:tab w:val="left" w:pos="227"/>
        <w:tab w:val="left" w:pos="340"/>
        <w:tab w:val="left" w:pos="454"/>
      </w:tabs>
    </w:pPr>
    <w:rPr>
      <w:rFonts w:ascii="Courier" w:hAnsi="Courier"/>
    </w:rPr>
  </w:style>
  <w:style w:type="paragraph" w:customStyle="1" w:styleId="Itens">
    <w:name w:val="Itens"/>
    <w:basedOn w:val="Corpo"/>
    <w:rsid w:val="008C506E"/>
    <w:pPr>
      <w:numPr>
        <w:numId w:val="1"/>
      </w:numPr>
      <w:tabs>
        <w:tab w:val="clear" w:pos="1004"/>
        <w:tab w:val="num" w:pos="284"/>
      </w:tabs>
      <w:spacing w:before="40" w:after="60"/>
      <w:ind w:left="641" w:hanging="357"/>
    </w:pPr>
  </w:style>
  <w:style w:type="paragraph" w:customStyle="1" w:styleId="Dicas">
    <w:name w:val="Dicas"/>
    <w:basedOn w:val="Itens"/>
    <w:rsid w:val="008C506E"/>
    <w:pPr>
      <w:numPr>
        <w:numId w:val="0"/>
      </w:numPr>
      <w:spacing w:before="100" w:after="100"/>
      <w:ind w:left="641" w:hanging="357"/>
    </w:pPr>
    <w:rPr>
      <w:rFonts w:ascii="Arial" w:hAnsi="Arial"/>
      <w:sz w:val="20"/>
    </w:rPr>
  </w:style>
  <w:style w:type="paragraph" w:customStyle="1" w:styleId="Topico">
    <w:name w:val="Topico"/>
    <w:basedOn w:val="CdigoTtulo"/>
    <w:rsid w:val="008C506E"/>
    <w:rPr>
      <w:b/>
      <w:color w:val="FF0000"/>
      <w:sz w:val="28"/>
    </w:rPr>
  </w:style>
  <w:style w:type="paragraph" w:styleId="Header">
    <w:name w:val="header"/>
    <w:basedOn w:val="Normal"/>
    <w:link w:val="HeaderChar"/>
    <w:uiPriority w:val="99"/>
    <w:rsid w:val="00F56BBC"/>
    <w:pPr>
      <w:tabs>
        <w:tab w:val="center" w:pos="4680"/>
        <w:tab w:val="right" w:pos="9360"/>
      </w:tabs>
    </w:pPr>
  </w:style>
  <w:style w:type="character" w:customStyle="1" w:styleId="HeaderChar">
    <w:name w:val="Header Char"/>
    <w:basedOn w:val="DefaultParagraphFont"/>
    <w:link w:val="Header"/>
    <w:uiPriority w:val="99"/>
    <w:rsid w:val="00F56BBC"/>
    <w:rPr>
      <w:sz w:val="24"/>
      <w:lang w:val="pt-BR"/>
    </w:rPr>
  </w:style>
  <w:style w:type="paragraph" w:styleId="Footer">
    <w:name w:val="footer"/>
    <w:basedOn w:val="Normal"/>
    <w:link w:val="FooterChar"/>
    <w:rsid w:val="00F56BBC"/>
    <w:pPr>
      <w:tabs>
        <w:tab w:val="center" w:pos="4680"/>
        <w:tab w:val="right" w:pos="9360"/>
      </w:tabs>
    </w:pPr>
  </w:style>
  <w:style w:type="character" w:customStyle="1" w:styleId="FooterChar">
    <w:name w:val="Footer Char"/>
    <w:basedOn w:val="DefaultParagraphFont"/>
    <w:link w:val="Footer"/>
    <w:rsid w:val="00F56BBC"/>
    <w:rPr>
      <w:sz w:val="24"/>
      <w:lang w:val="pt-BR"/>
    </w:rPr>
  </w:style>
  <w:style w:type="paragraph" w:styleId="Caption">
    <w:name w:val="caption"/>
    <w:basedOn w:val="Normal"/>
    <w:next w:val="Normal"/>
    <w:qFormat/>
    <w:rsid w:val="00415908"/>
    <w:rPr>
      <w:b/>
      <w:bCs/>
      <w:sz w:val="20"/>
    </w:rPr>
  </w:style>
  <w:style w:type="table" w:styleId="TableGrid">
    <w:name w:val="Table Grid"/>
    <w:basedOn w:val="TableNormal"/>
    <w:rsid w:val="006A0F7E"/>
    <w:pPr>
      <w:ind w:firstLine="113"/>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Titulo">
    <w:name w:val="BoxTitulo"/>
    <w:link w:val="BoxTituloChar"/>
    <w:rsid w:val="00E97AE3"/>
    <w:pPr>
      <w:shd w:val="clear" w:color="auto" w:fill="000000"/>
    </w:pPr>
    <w:rPr>
      <w:rFonts w:ascii="Arial Narrow" w:eastAsia="Times New Roman" w:hAnsi="Arial Narrow" w:cs="Arial"/>
      <w:b/>
      <w:bCs/>
      <w:sz w:val="24"/>
      <w:szCs w:val="24"/>
      <w:lang w:val="pt-BR" w:eastAsia="pt-BR"/>
    </w:rPr>
  </w:style>
  <w:style w:type="character" w:customStyle="1" w:styleId="BoxTituloChar">
    <w:name w:val="BoxTitulo Char"/>
    <w:basedOn w:val="DefaultParagraphFont"/>
    <w:link w:val="BoxTitulo"/>
    <w:rsid w:val="00E97AE3"/>
    <w:rPr>
      <w:rFonts w:ascii="Arial Narrow" w:hAnsi="Arial Narrow" w:cs="Arial"/>
      <w:b/>
      <w:bCs/>
      <w:sz w:val="24"/>
      <w:szCs w:val="24"/>
      <w:lang w:val="pt-BR" w:eastAsia="pt-BR" w:bidi="ar-SA"/>
    </w:rPr>
  </w:style>
  <w:style w:type="paragraph" w:customStyle="1" w:styleId="BoxTexto">
    <w:name w:val="BoxTexto"/>
    <w:link w:val="BoxTextoChar"/>
    <w:rsid w:val="00E97AE3"/>
    <w:pPr>
      <w:shd w:val="clear" w:color="auto" w:fill="E6E6E6"/>
      <w:jc w:val="both"/>
    </w:pPr>
    <w:rPr>
      <w:rFonts w:ascii="Arial" w:eastAsia="Times New Roman" w:hAnsi="Arial" w:cs="Arial"/>
      <w:szCs w:val="24"/>
      <w:lang w:val="pt-BR" w:eastAsia="pt-BR"/>
    </w:rPr>
  </w:style>
  <w:style w:type="character" w:customStyle="1" w:styleId="BoxTextoChar">
    <w:name w:val="BoxTexto Char"/>
    <w:basedOn w:val="DefaultParagraphFont"/>
    <w:link w:val="BoxTexto"/>
    <w:locked/>
    <w:rsid w:val="00407924"/>
    <w:rPr>
      <w:rFonts w:ascii="Arial" w:hAnsi="Arial" w:cs="Arial"/>
      <w:szCs w:val="24"/>
      <w:lang w:val="pt-BR" w:eastAsia="pt-BR" w:bidi="ar-SA"/>
    </w:rPr>
  </w:style>
  <w:style w:type="character" w:styleId="PageNumber">
    <w:name w:val="page number"/>
    <w:basedOn w:val="DefaultParagraphFont"/>
    <w:rsid w:val="00357E25"/>
  </w:style>
  <w:style w:type="character" w:styleId="Hyperlink">
    <w:name w:val="Hyperlink"/>
    <w:basedOn w:val="DefaultParagraphFont"/>
    <w:rsid w:val="00B90D17"/>
    <w:rPr>
      <w:color w:val="0000FF"/>
      <w:u w:val="single"/>
    </w:rPr>
  </w:style>
  <w:style w:type="paragraph" w:styleId="BalloonText">
    <w:name w:val="Balloon Text"/>
    <w:basedOn w:val="Normal"/>
    <w:semiHidden/>
    <w:rsid w:val="00EC2788"/>
    <w:rPr>
      <w:rFonts w:ascii="Tahoma" w:hAnsi="Tahoma" w:cs="Tahoma"/>
      <w:sz w:val="16"/>
      <w:szCs w:val="16"/>
    </w:rPr>
  </w:style>
  <w:style w:type="character" w:customStyle="1" w:styleId="CharChar2">
    <w:name w:val="Char Char2"/>
    <w:basedOn w:val="DefaultParagraphFont"/>
    <w:rsid w:val="002A72D3"/>
    <w:rPr>
      <w:sz w:val="24"/>
      <w:lang w:val="pt-BR"/>
    </w:rPr>
  </w:style>
  <w:style w:type="paragraph" w:styleId="NormalWeb">
    <w:name w:val="Normal (Web)"/>
    <w:basedOn w:val="Normal"/>
    <w:unhideWhenUsed/>
    <w:rsid w:val="002A72D3"/>
    <w:pPr>
      <w:spacing w:before="100" w:beforeAutospacing="1" w:after="100" w:afterAutospacing="1"/>
    </w:pPr>
    <w:rPr>
      <w:rFonts w:ascii="Times New Roman" w:eastAsia="Times New Roman" w:hAnsi="Times New Roman"/>
      <w:color w:val="000000"/>
      <w:szCs w:val="24"/>
      <w:lang w:val="en-US"/>
    </w:rPr>
  </w:style>
  <w:style w:type="paragraph" w:styleId="DocumentMap">
    <w:name w:val="Document Map"/>
    <w:basedOn w:val="Normal"/>
    <w:semiHidden/>
    <w:rsid w:val="00C04A97"/>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divs>
    <w:div w:id="784157485">
      <w:bodyDiv w:val="1"/>
      <w:marLeft w:val="0"/>
      <w:marRight w:val="0"/>
      <w:marTop w:val="0"/>
      <w:marBottom w:val="0"/>
      <w:divBdr>
        <w:top w:val="none" w:sz="0" w:space="0" w:color="auto"/>
        <w:left w:val="none" w:sz="0" w:space="0" w:color="auto"/>
        <w:bottom w:val="none" w:sz="0" w:space="0" w:color="auto"/>
        <w:right w:val="none" w:sz="0" w:space="0" w:color="auto"/>
      </w:divBdr>
    </w:div>
    <w:div w:id="865561827">
      <w:bodyDiv w:val="1"/>
      <w:marLeft w:val="0"/>
      <w:marRight w:val="0"/>
      <w:marTop w:val="0"/>
      <w:marBottom w:val="0"/>
      <w:divBdr>
        <w:top w:val="none" w:sz="0" w:space="0" w:color="auto"/>
        <w:left w:val="none" w:sz="0" w:space="0" w:color="auto"/>
        <w:bottom w:val="none" w:sz="0" w:space="0" w:color="auto"/>
        <w:right w:val="none" w:sz="0" w:space="0" w:color="auto"/>
      </w:divBdr>
    </w:div>
    <w:div w:id="112087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evmedia.com.br/articles/viewcomp.asp?comp=13629" TargetMode="External"/><Relationship Id="rId18" Type="http://schemas.openxmlformats.org/officeDocument/2006/relationships/hyperlink" Target="http://twitter.com/guintherpauli" TargetMode="External"/><Relationship Id="rId3" Type="http://schemas.openxmlformats.org/officeDocument/2006/relationships/styles" Target="styles.xml"/><Relationship Id="rId21" Type="http://schemas.openxmlformats.org/officeDocument/2006/relationships/hyperlink" Target="http://www.devmedia.com.br/articles/viewcomp.asp?comp=7527" TargetMode="External"/><Relationship Id="rId7" Type="http://schemas.openxmlformats.org/officeDocument/2006/relationships/endnotes" Target="endnotes.xml"/><Relationship Id="rId12" Type="http://schemas.openxmlformats.org/officeDocument/2006/relationships/hyperlink" Target="http://kirillosenkov.blogspot.com/2008/01/how-to-create-generic-list-of-anonymous.html" TargetMode="External"/><Relationship Id="rId17" Type="http://schemas.openxmlformats.org/officeDocument/2006/relationships/hyperlink" Target="http://guintherpauli.blogspot.com/" TargetMode="External"/><Relationship Id="rId2" Type="http://schemas.openxmlformats.org/officeDocument/2006/relationships/numbering" Target="numbering.xml"/><Relationship Id="rId16" Type="http://schemas.openxmlformats.org/officeDocument/2006/relationships/hyperlink" Target="http://en.wikipedia.org/wiki/Common_Intermediate_Language" TargetMode="External"/><Relationship Id="rId20" Type="http://schemas.openxmlformats.org/officeDocument/2006/relationships/hyperlink" Target="http://www.devmedia.com.br/articles/viewcomp.asp?comp=104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12a7a7h3(VS.71).asp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evmedia.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c.embarcadero.com/Author/222668"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evmedia-articles\DevMed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4B2B4-2A90-4112-A319-15F4B303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DevMedia.dot</Template>
  <TotalTime>717</TotalTime>
  <Pages>1</Pages>
  <Words>2702</Words>
  <Characters>15673</Characters>
  <Application>Microsoft Office Word</Application>
  <DocSecurity>0</DocSecurity>
  <Lines>340</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padrão de artigos .net Magazine e ClubeDelphi</vt:lpstr>
      <vt:lpstr>Modelo padrão de artigos .net Magazine e ClubeDelphi</vt:lpstr>
    </vt:vector>
  </TitlesOfParts>
  <Manager>Guinther Pauli</Manager>
  <Company>www.devmedia.com.br</Company>
  <LinksUpToDate>false</LinksUpToDate>
  <CharactersWithSpaces>18231</CharactersWithSpaces>
  <SharedDoc>false</SharedDoc>
  <HLinks>
    <vt:vector size="60" baseType="variant">
      <vt:variant>
        <vt:i4>3473535</vt:i4>
      </vt:variant>
      <vt:variant>
        <vt:i4>27</vt:i4>
      </vt:variant>
      <vt:variant>
        <vt:i4>0</vt:i4>
      </vt:variant>
      <vt:variant>
        <vt:i4>5</vt:i4>
      </vt:variant>
      <vt:variant>
        <vt:lpwstr>http://www.devmedia.com.br/articles/viewcomp.asp?comp=7527</vt:lpwstr>
      </vt:variant>
      <vt:variant>
        <vt:lpwstr/>
      </vt:variant>
      <vt:variant>
        <vt:i4>3342463</vt:i4>
      </vt:variant>
      <vt:variant>
        <vt:i4>24</vt:i4>
      </vt:variant>
      <vt:variant>
        <vt:i4>0</vt:i4>
      </vt:variant>
      <vt:variant>
        <vt:i4>5</vt:i4>
      </vt:variant>
      <vt:variant>
        <vt:lpwstr>http://www.devmedia.com.br/articles/viewcomp.asp?comp=10443</vt:lpwstr>
      </vt:variant>
      <vt:variant>
        <vt:lpwstr/>
      </vt:variant>
      <vt:variant>
        <vt:i4>2621489</vt:i4>
      </vt:variant>
      <vt:variant>
        <vt:i4>21</vt:i4>
      </vt:variant>
      <vt:variant>
        <vt:i4>0</vt:i4>
      </vt:variant>
      <vt:variant>
        <vt:i4>5</vt:i4>
      </vt:variant>
      <vt:variant>
        <vt:lpwstr>http://www.devmedia.com.br/</vt:lpwstr>
      </vt:variant>
      <vt:variant>
        <vt:lpwstr/>
      </vt:variant>
      <vt:variant>
        <vt:i4>5046285</vt:i4>
      </vt:variant>
      <vt:variant>
        <vt:i4>18</vt:i4>
      </vt:variant>
      <vt:variant>
        <vt:i4>0</vt:i4>
      </vt:variant>
      <vt:variant>
        <vt:i4>5</vt:i4>
      </vt:variant>
      <vt:variant>
        <vt:lpwstr>http://twitter.com/guintherpauli</vt:lpwstr>
      </vt:variant>
      <vt:variant>
        <vt:lpwstr/>
      </vt:variant>
      <vt:variant>
        <vt:i4>2555946</vt:i4>
      </vt:variant>
      <vt:variant>
        <vt:i4>15</vt:i4>
      </vt:variant>
      <vt:variant>
        <vt:i4>0</vt:i4>
      </vt:variant>
      <vt:variant>
        <vt:i4>5</vt:i4>
      </vt:variant>
      <vt:variant>
        <vt:lpwstr>http://guintherpauli.blogspot.com/</vt:lpwstr>
      </vt:variant>
      <vt:variant>
        <vt:lpwstr/>
      </vt:variant>
      <vt:variant>
        <vt:i4>3604598</vt:i4>
      </vt:variant>
      <vt:variant>
        <vt:i4>12</vt:i4>
      </vt:variant>
      <vt:variant>
        <vt:i4>0</vt:i4>
      </vt:variant>
      <vt:variant>
        <vt:i4>5</vt:i4>
      </vt:variant>
      <vt:variant>
        <vt:lpwstr>http://en.wikipedia.org/wiki/Common_Intermediate_Language</vt:lpwstr>
      </vt:variant>
      <vt:variant>
        <vt:lpwstr/>
      </vt:variant>
      <vt:variant>
        <vt:i4>5439552</vt:i4>
      </vt:variant>
      <vt:variant>
        <vt:i4>9</vt:i4>
      </vt:variant>
      <vt:variant>
        <vt:i4>0</vt:i4>
      </vt:variant>
      <vt:variant>
        <vt:i4>5</vt:i4>
      </vt:variant>
      <vt:variant>
        <vt:lpwstr>http://msdn.microsoft.com/en-us/library/12a7a7h3(VS.71).aspx</vt:lpwstr>
      </vt:variant>
      <vt:variant>
        <vt:lpwstr/>
      </vt:variant>
      <vt:variant>
        <vt:i4>2621483</vt:i4>
      </vt:variant>
      <vt:variant>
        <vt:i4>6</vt:i4>
      </vt:variant>
      <vt:variant>
        <vt:i4>0</vt:i4>
      </vt:variant>
      <vt:variant>
        <vt:i4>5</vt:i4>
      </vt:variant>
      <vt:variant>
        <vt:lpwstr>http://cc.embarcadero.com/Author/222668</vt:lpwstr>
      </vt:variant>
      <vt:variant>
        <vt:lpwstr/>
      </vt:variant>
      <vt:variant>
        <vt:i4>3539069</vt:i4>
      </vt:variant>
      <vt:variant>
        <vt:i4>3</vt:i4>
      </vt:variant>
      <vt:variant>
        <vt:i4>0</vt:i4>
      </vt:variant>
      <vt:variant>
        <vt:i4>5</vt:i4>
      </vt:variant>
      <vt:variant>
        <vt:lpwstr>http://www.devmedia.com.br/articles/viewcomp.asp?comp=13629</vt:lpwstr>
      </vt:variant>
      <vt:variant>
        <vt:lpwstr/>
      </vt:variant>
      <vt:variant>
        <vt:i4>6684726</vt:i4>
      </vt:variant>
      <vt:variant>
        <vt:i4>0</vt:i4>
      </vt:variant>
      <vt:variant>
        <vt:i4>0</vt:i4>
      </vt:variant>
      <vt:variant>
        <vt:i4>5</vt:i4>
      </vt:variant>
      <vt:variant>
        <vt:lpwstr>http://kirillosenkov.blogspot.com/2008/01/how-to-create-generic-list-of-anonymous.html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JLopes</dc:creator>
  <cp:lastModifiedBy>JLopes</cp:lastModifiedBy>
  <cp:revision>22</cp:revision>
  <dcterms:created xsi:type="dcterms:W3CDTF">2011-02-19T17:06:00Z</dcterms:created>
  <dcterms:modified xsi:type="dcterms:W3CDTF">2011-02-20T05:09:00Z</dcterms:modified>
  <cp:category>Revistas</cp:category>
</cp:coreProperties>
</file>