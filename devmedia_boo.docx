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17" w:rsidRDefault="00727CEE" w:rsidP="00097517">
      <w:pPr>
        <w:pStyle w:val="Titulo"/>
        <w:outlineLvl w:val="0"/>
        <w:rPr>
          <w:lang w:val="pt-BR"/>
        </w:rPr>
      </w:pPr>
      <w:r>
        <w:rPr>
          <w:lang w:val="pt-BR"/>
        </w:rPr>
        <w:t>Scripting com Boo</w:t>
      </w:r>
    </w:p>
    <w:p w:rsidR="00097517" w:rsidRDefault="00727CEE" w:rsidP="00097517">
      <w:pPr>
        <w:pStyle w:val="SubTtulo"/>
        <w:outlineLvl w:val="0"/>
        <w:rPr>
          <w:lang w:val="pt-BR"/>
        </w:rPr>
      </w:pPr>
      <w:r>
        <w:rPr>
          <w:lang w:val="pt-BR"/>
        </w:rPr>
        <w:t>Criando DSLs internas mais expressivas</w:t>
      </w:r>
    </w:p>
    <w:p w:rsidR="00097517" w:rsidRDefault="00097517" w:rsidP="00097517">
      <w:pPr>
        <w:pStyle w:val="AutorNome"/>
        <w:rPr>
          <w:lang w:val="pt-BR"/>
        </w:rPr>
      </w:pPr>
    </w:p>
    <w:p w:rsidR="00097517" w:rsidRDefault="008F3F44" w:rsidP="00097517">
      <w:r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1685925" cy="1685925"/>
            <wp:effectExtent l="19050" t="0" r="9525" b="0"/>
            <wp:docPr id="17" name="Picture 9" descr="C:\Users\juan.LIVINGNET\Downloads\0223_164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.LIVINGNET\Downloads\0223_1640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517" w:rsidRDefault="00097517" w:rsidP="00097517">
      <w:r>
        <w:t>Fone: (21) 93174772</w:t>
      </w:r>
    </w:p>
    <w:p w:rsidR="00097517" w:rsidRPr="009029CA" w:rsidRDefault="00097517" w:rsidP="00097517">
      <w:r w:rsidRPr="009029CA">
        <w:t>MSN</w:t>
      </w:r>
      <w:r>
        <w:t>: me@juanlopes.net</w:t>
      </w:r>
    </w:p>
    <w:p w:rsidR="00097517" w:rsidRPr="007E727A" w:rsidRDefault="00097517" w:rsidP="00097517">
      <w:proofErr w:type="spellStart"/>
      <w:r w:rsidRPr="007E727A">
        <w:t>Login</w:t>
      </w:r>
      <w:proofErr w:type="spellEnd"/>
      <w:r w:rsidRPr="007E727A">
        <w:t xml:space="preserve"> </w:t>
      </w:r>
      <w:proofErr w:type="spellStart"/>
      <w:proofErr w:type="gramStart"/>
      <w:r w:rsidRPr="007E727A">
        <w:t>DevMedia</w:t>
      </w:r>
      <w:proofErr w:type="spellEnd"/>
      <w:proofErr w:type="gramEnd"/>
      <w:r w:rsidRPr="007E727A">
        <w:t>: juanplopes@gmail.com</w:t>
      </w:r>
    </w:p>
    <w:p w:rsidR="00097517" w:rsidRPr="007E727A" w:rsidRDefault="00097517" w:rsidP="00097517"/>
    <w:p w:rsidR="00097517" w:rsidRPr="007E727A" w:rsidRDefault="00097517" w:rsidP="00097517">
      <w:pPr>
        <w:pStyle w:val="AutorMiniBio"/>
        <w:jc w:val="both"/>
        <w:rPr>
          <w:lang w:val="pt-BR"/>
        </w:rPr>
      </w:pPr>
      <w:r w:rsidRPr="007E727A">
        <w:rPr>
          <w:b/>
          <w:bCs/>
          <w:lang w:val="pt-BR"/>
        </w:rPr>
        <w:t>Juan Lopes</w:t>
      </w:r>
    </w:p>
    <w:p w:rsidR="00097517" w:rsidRPr="005D2FB4" w:rsidRDefault="00097517" w:rsidP="00097517">
      <w:pPr>
        <w:pStyle w:val="AutorMiniBio"/>
        <w:jc w:val="both"/>
        <w:rPr>
          <w:lang w:val="pt-BR"/>
        </w:rPr>
      </w:pPr>
      <w:r w:rsidRPr="005D2FB4">
        <w:rPr>
          <w:lang w:val="pt-BR"/>
        </w:rPr>
        <w:t>me@juanlopes.net</w:t>
      </w:r>
    </w:p>
    <w:p w:rsidR="00097517" w:rsidRPr="00097517" w:rsidRDefault="00097517" w:rsidP="00097517">
      <w:pPr>
        <w:pStyle w:val="AutorMiniBio"/>
        <w:rPr>
          <w:lang w:val="pt-BR"/>
        </w:rPr>
      </w:pPr>
      <w:r w:rsidRPr="00920E13">
        <w:rPr>
          <w:lang w:val="pt-BR"/>
        </w:rPr>
        <w:t xml:space="preserve">Arquiteto de soluções pela Living Consultoria. </w:t>
      </w:r>
      <w:r w:rsidRPr="00097517">
        <w:rPr>
          <w:lang w:val="pt-BR"/>
        </w:rPr>
        <w:t xml:space="preserve">Iniciou a carreira desenvolvendo aplicações biométricas em C++ e Java. Programa principalmente em C# desde 2007, mas desenvolve também em Ruby e Python. É entusiasta da comunidade Microsoft e participa de projetos open source. </w:t>
      </w:r>
    </w:p>
    <w:p w:rsidR="00097517" w:rsidRDefault="00097517" w:rsidP="00097517">
      <w:pPr>
        <w:pStyle w:val="AutorMiniBio"/>
        <w:jc w:val="both"/>
        <w:rPr>
          <w:i/>
          <w:lang w:val="pt-BR"/>
        </w:rPr>
      </w:pPr>
    </w:p>
    <w:p w:rsidR="008B4F85" w:rsidRDefault="00097517" w:rsidP="00FF24EB">
      <w:pPr>
        <w:pStyle w:val="AutorMiniBio"/>
        <w:jc w:val="both"/>
        <w:rPr>
          <w:i/>
          <w:lang w:val="pt-BR"/>
        </w:rPr>
      </w:pPr>
      <w:r>
        <w:rPr>
          <w:i/>
          <w:lang w:val="pt-BR"/>
        </w:rPr>
        <w:t>Sugestão de Ilustração</w:t>
      </w:r>
      <w:r w:rsidR="00072FCB">
        <w:rPr>
          <w:i/>
          <w:lang w:val="pt-BR"/>
        </w:rPr>
        <w:t>:</w:t>
      </w:r>
      <w:r w:rsidR="00FF24EB">
        <w:rPr>
          <w:i/>
          <w:lang w:val="pt-BR"/>
        </w:rPr>
        <w:t xml:space="preserve"> fantasmas, roteiros, quebra-cabeças</w:t>
      </w:r>
    </w:p>
    <w:p w:rsidR="00FF24EB" w:rsidRPr="00DD36F0" w:rsidRDefault="00FF24EB" w:rsidP="00FF24EB">
      <w:pPr>
        <w:pStyle w:val="AutorMiniBio"/>
        <w:jc w:val="both"/>
        <w:rPr>
          <w:highlight w:val="yellow"/>
          <w:lang w:val="pt-BR" w:eastAsia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296"/>
      </w:tblGrid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D</w:t>
            </w:r>
            <w:r w:rsidR="00492EF0">
              <w:rPr>
                <w:rFonts w:ascii="Times" w:hAnsi="Times"/>
                <w:b/>
                <w:bCs/>
              </w:rPr>
              <w:t>e que</w:t>
            </w:r>
            <w:r>
              <w:rPr>
                <w:rFonts w:ascii="Times" w:hAnsi="Times"/>
                <w:b/>
                <w:bCs/>
              </w:rPr>
              <w:t xml:space="preserve"> </w:t>
            </w:r>
            <w:r w:rsidR="00492EF0">
              <w:rPr>
                <w:rFonts w:ascii="Times" w:hAnsi="Times"/>
                <w:b/>
                <w:bCs/>
              </w:rPr>
              <w:t>se</w:t>
            </w:r>
            <w:r>
              <w:rPr>
                <w:rFonts w:ascii="Times" w:hAnsi="Times"/>
                <w:b/>
                <w:bCs/>
              </w:rPr>
              <w:t xml:space="preserve"> trata o artigo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27CEE" w:rsidP="000C6375">
            <w:pPr>
              <w:pStyle w:val="Corpo"/>
              <w:ind w:firstLine="0"/>
              <w:rPr>
                <w:i/>
                <w:iCs/>
              </w:rPr>
            </w:pPr>
            <w:r>
              <w:t xml:space="preserve">Este artigo trata sobre a criação de </w:t>
            </w:r>
            <w:proofErr w:type="spellStart"/>
            <w:r w:rsidR="000C6375">
              <w:t>mecanísmos</w:t>
            </w:r>
            <w:proofErr w:type="spellEnd"/>
            <w:r w:rsidR="000C6375">
              <w:t xml:space="preserve"> de </w:t>
            </w:r>
            <w:proofErr w:type="spellStart"/>
            <w:r w:rsidR="000C6375">
              <w:t>scripting</w:t>
            </w:r>
            <w:proofErr w:type="spellEnd"/>
            <w:r>
              <w:t xml:space="preserve"> com </w:t>
            </w:r>
            <w:proofErr w:type="spellStart"/>
            <w:r>
              <w:t>Boo</w:t>
            </w:r>
            <w:proofErr w:type="spellEnd"/>
            <w:r>
              <w:t xml:space="preserve">, uma linguagem criada pelo brasileiro Rodrigo de Oliveira (também conhecido como Rodrigo Bamboo). É uma linguagem que possui sintaxe e paradigma similares aos do Python, com o benefício de ser estaticamente </w:t>
            </w:r>
            <w:proofErr w:type="spellStart"/>
            <w:r>
              <w:t>tipada</w:t>
            </w:r>
            <w:proofErr w:type="spellEnd"/>
            <w:r>
              <w:t xml:space="preserve">. </w:t>
            </w:r>
          </w:p>
        </w:tc>
      </w:tr>
      <w:tr w:rsid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  <w:color w:val="000000"/>
              </w:rPr>
            </w:pPr>
            <w:r>
              <w:rPr>
                <w:rFonts w:ascii="Times" w:hAnsi="Times"/>
                <w:b/>
                <w:bCs/>
              </w:rPr>
              <w:t>Para que serve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27CEE" w:rsidP="00DD15AC">
            <w:pPr>
              <w:pStyle w:val="Corpo"/>
              <w:ind w:firstLine="0"/>
            </w:pPr>
            <w:r>
              <w:t xml:space="preserve">Por ser compilada, </w:t>
            </w:r>
            <w:proofErr w:type="spellStart"/>
            <w:r>
              <w:t>Boo</w:t>
            </w:r>
            <w:proofErr w:type="spellEnd"/>
            <w:r>
              <w:t xml:space="preserve"> tira proveito da maior parte das funcionalidades da Common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Infrastructure</w:t>
            </w:r>
            <w:proofErr w:type="spellEnd"/>
            <w:r>
              <w:t xml:space="preserve"> o que a torna tão flexível quanto qualquer outra linguagem </w:t>
            </w:r>
            <w:proofErr w:type="gramStart"/>
            <w:r>
              <w:t>do .</w:t>
            </w:r>
            <w:proofErr w:type="gramEnd"/>
            <w:r>
              <w:t>N</w:t>
            </w:r>
            <w:r w:rsidR="00DD15AC">
              <w:t>ET</w:t>
            </w:r>
            <w:r>
              <w:t xml:space="preserve">. Aliando-se à extensibilidade do compilador e à sintaxe elegante e sucinta vinda do Python, não é difícil compreender porque ela tem se tornado cada vez mais a linguagem preferida para se desenvolver </w:t>
            </w:r>
            <w:proofErr w:type="spellStart"/>
            <w:r>
              <w:t>DSLs</w:t>
            </w:r>
            <w:proofErr w:type="spellEnd"/>
            <w:r>
              <w:t xml:space="preserve"> de forma rápida e confiável. 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B03B17">
            <w:pPr>
              <w:pStyle w:val="Corpo"/>
              <w:tabs>
                <w:tab w:val="center" w:pos="4680"/>
                <w:tab w:val="right" w:pos="9360"/>
              </w:tabs>
              <w:ind w:firstLine="0"/>
              <w:rPr>
                <w:rFonts w:ascii="Times" w:hAnsi="Times"/>
                <w:b/>
                <w:bCs/>
                <w:color w:val="000000"/>
              </w:rPr>
            </w:pPr>
            <w:r>
              <w:rPr>
                <w:rFonts w:ascii="Times" w:hAnsi="Times"/>
                <w:b/>
                <w:bCs/>
              </w:rPr>
              <w:t>Em que situação o tema é útil</w:t>
            </w:r>
          </w:p>
        </w:tc>
      </w:tr>
      <w:tr w:rsidR="00B03B17" w:rsidRPr="00B03B17" w:rsidTr="00466DFA">
        <w:tc>
          <w:tcPr>
            <w:tcW w:w="10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B17" w:rsidRDefault="00727CEE" w:rsidP="000C6375">
            <w:pPr>
              <w:pStyle w:val="Corpo"/>
              <w:ind w:firstLine="0"/>
              <w:rPr>
                <w:highlight w:val="yellow"/>
              </w:rPr>
            </w:pPr>
            <w:r w:rsidRPr="00727CEE">
              <w:t xml:space="preserve">Esse tema é especialmente útil quando é necessário alcançar uma expressividade maior ao desenvolver uma linguagem de </w:t>
            </w:r>
            <w:r w:rsidR="000C6375">
              <w:t>representação</w:t>
            </w:r>
            <w:r w:rsidRPr="00727CEE">
              <w:t xml:space="preserve"> para os sistemas. </w:t>
            </w:r>
            <w:proofErr w:type="spellStart"/>
            <w:r w:rsidRPr="00727CEE">
              <w:t>Boo</w:t>
            </w:r>
            <w:proofErr w:type="spellEnd"/>
            <w:r w:rsidRPr="00727CEE">
              <w:t>, apesar de compilada, suporta a maior parte das facilidades de linguagens dinâmicas. Além disso, é uma linguagem que evita repetições desnecessárias, o que faz com que sua representação seja quase sempre direta e legível.</w:t>
            </w:r>
          </w:p>
        </w:tc>
      </w:tr>
    </w:tbl>
    <w:p w:rsidR="00B03B17" w:rsidRDefault="00B03B17" w:rsidP="002C7F29">
      <w:pPr>
        <w:pStyle w:val="Corpo"/>
      </w:pPr>
    </w:p>
    <w:p w:rsidR="00B665AC" w:rsidRPr="000F75E4" w:rsidRDefault="00727CEE" w:rsidP="00B665AC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proofErr w:type="spellStart"/>
      <w:r>
        <w:rPr>
          <w:b/>
        </w:rPr>
        <w:t>Scripting</w:t>
      </w:r>
      <w:proofErr w:type="spellEnd"/>
      <w:r>
        <w:rPr>
          <w:b/>
        </w:rPr>
        <w:t xml:space="preserve"> com </w:t>
      </w:r>
      <w:proofErr w:type="spellStart"/>
      <w:r>
        <w:rPr>
          <w:b/>
        </w:rPr>
        <w:t>Boo</w:t>
      </w:r>
      <w:proofErr w:type="spellEnd"/>
    </w:p>
    <w:p w:rsidR="00B03B17" w:rsidRDefault="00727CEE" w:rsidP="00B03B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727CEE">
        <w:t xml:space="preserve">Em </w:t>
      </w:r>
      <w:r>
        <w:t xml:space="preserve">muitas situações é necessário desenvolver mecanismos de </w:t>
      </w:r>
      <w:r w:rsidR="000C6375">
        <w:t>expressão</w:t>
      </w:r>
      <w:r>
        <w:t xml:space="preserve"> de certos comportamentos do sistema. Existem formas canônicas de realizar esse tipo de tarefa, como </w:t>
      </w:r>
      <w:r w:rsidR="000C6375">
        <w:t>declarativamente</w:t>
      </w:r>
      <w:r>
        <w:t xml:space="preserve"> por XML ou via banco de dados, mas muitas vezes é preciso alcançar uma expressividade maior. Para esse propósito desenvolvem-se </w:t>
      </w:r>
      <w:proofErr w:type="spellStart"/>
      <w:r>
        <w:t>DSLs</w:t>
      </w:r>
      <w:proofErr w:type="spellEnd"/>
      <w:r>
        <w:t xml:space="preserve">. Este artigo irá tratar de uma das formas de fazê-lo utilizando a linguagem </w:t>
      </w:r>
      <w:proofErr w:type="spellStart"/>
      <w:r>
        <w:t>Boo</w:t>
      </w:r>
      <w:proofErr w:type="spellEnd"/>
      <w:r>
        <w:t>.</w:t>
      </w:r>
      <w:r w:rsidR="000C6375">
        <w:t xml:space="preserve"> </w:t>
      </w:r>
      <w:r w:rsidR="000C6375">
        <w:lastRenderedPageBreak/>
        <w:t xml:space="preserve">Este artigo irá tratar sobre como utilizar </w:t>
      </w:r>
      <w:proofErr w:type="spellStart"/>
      <w:r w:rsidR="000C6375">
        <w:t>Boo</w:t>
      </w:r>
      <w:proofErr w:type="spellEnd"/>
      <w:r w:rsidR="000C6375">
        <w:t xml:space="preserve"> para realizar tarefas de </w:t>
      </w:r>
      <w:proofErr w:type="spellStart"/>
      <w:r w:rsidR="000C6375">
        <w:t>scripting</w:t>
      </w:r>
      <w:proofErr w:type="spellEnd"/>
      <w:r w:rsidR="000C6375">
        <w:t xml:space="preserve"> para expressividade de problemas de domínio, mostrando alguns exemplos práticos de uso da linguagem.</w:t>
      </w:r>
    </w:p>
    <w:p w:rsidR="000C6375" w:rsidRDefault="000C6375" w:rsidP="00C60777">
      <w:pPr>
        <w:pStyle w:val="Corpo"/>
      </w:pPr>
    </w:p>
    <w:p w:rsidR="00C60777" w:rsidRDefault="00C60777" w:rsidP="00C60777">
      <w:pPr>
        <w:pStyle w:val="Corpo"/>
      </w:pPr>
      <w:proofErr w:type="gramStart"/>
      <w:r>
        <w:t>O .</w:t>
      </w:r>
      <w:proofErr w:type="gramEnd"/>
      <w:r>
        <w:t>N</w:t>
      </w:r>
      <w:r w:rsidR="00DD15AC">
        <w:t>ET</w:t>
      </w:r>
      <w:r>
        <w:t xml:space="preserve"> é uma plataforma que roda sobre uma máquina virtual. Esta máquina virtual tem o nome de Common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permite que as diversas linguagens que compilam em </w:t>
      </w:r>
      <w:r w:rsidR="000C6375">
        <w:t>para ela</w:t>
      </w:r>
      <w:r>
        <w:t xml:space="preserve"> possam ser executadas </w:t>
      </w:r>
      <w:r w:rsidR="000C6375">
        <w:t>no mesmo ambiente e se comuniquem através de protocolos comuns</w:t>
      </w:r>
      <w:r>
        <w:t xml:space="preserve">. </w:t>
      </w:r>
      <w:r w:rsidR="000C6375">
        <w:t>Isso estimula que várias linguagens sejam criadas para essa plataforma.</w:t>
      </w:r>
    </w:p>
    <w:p w:rsidR="00C60777" w:rsidRDefault="00C60777" w:rsidP="00C60777"/>
    <w:p w:rsidR="00C60777" w:rsidRPr="00C60777" w:rsidRDefault="00C60777" w:rsidP="00C60777">
      <w:pPr>
        <w:pStyle w:val="Corpo"/>
      </w:pPr>
      <w:proofErr w:type="spellStart"/>
      <w:r>
        <w:t>Boo</w:t>
      </w:r>
      <w:proofErr w:type="spellEnd"/>
      <w:r>
        <w:t xml:space="preserve"> é uma dessas linguagens. </w:t>
      </w:r>
      <w:r w:rsidR="000C6375">
        <w:t>Ela</w:t>
      </w:r>
      <w:r>
        <w:t xml:space="preserve"> existe desde 2003. Apesar de não ser tão nova, </w:t>
      </w:r>
      <w:proofErr w:type="spellStart"/>
      <w:r>
        <w:t>Boo</w:t>
      </w:r>
      <w:proofErr w:type="spellEnd"/>
      <w:r>
        <w:t xml:space="preserve"> ganhou destaque na comunidade recentemente após </w:t>
      </w:r>
      <w:proofErr w:type="spellStart"/>
      <w:r>
        <w:t>Oren</w:t>
      </w:r>
      <w:proofErr w:type="spellEnd"/>
      <w:r>
        <w:t xml:space="preserve"> </w:t>
      </w:r>
      <w:proofErr w:type="spellStart"/>
      <w:r>
        <w:t>Eini</w:t>
      </w:r>
      <w:proofErr w:type="spellEnd"/>
      <w:r>
        <w:t xml:space="preserve"> (também conhecido como </w:t>
      </w:r>
      <w:proofErr w:type="spellStart"/>
      <w:r>
        <w:t>Ayende</w:t>
      </w:r>
      <w:proofErr w:type="spellEnd"/>
      <w:r>
        <w:t xml:space="preserve"> </w:t>
      </w:r>
      <w:proofErr w:type="spellStart"/>
      <w:r>
        <w:t>Rahien</w:t>
      </w:r>
      <w:proofErr w:type="spellEnd"/>
      <w:r>
        <w:t xml:space="preserve">), um dos maiores </w:t>
      </w:r>
      <w:proofErr w:type="spellStart"/>
      <w:r>
        <w:t>contri</w:t>
      </w:r>
      <w:r w:rsidR="000C6375">
        <w:t>buidores</w:t>
      </w:r>
      <w:proofErr w:type="spellEnd"/>
      <w:r w:rsidR="000C6375">
        <w:t xml:space="preserve"> do </w:t>
      </w:r>
      <w:proofErr w:type="spellStart"/>
      <w:r w:rsidR="000C6375">
        <w:t>Nhibernate</w:t>
      </w:r>
      <w:proofErr w:type="spellEnd"/>
      <w:r w:rsidR="000C6375">
        <w:t>, escrever</w:t>
      </w:r>
      <w:r>
        <w:t xml:space="preserve"> um livro sobre </w:t>
      </w:r>
      <w:proofErr w:type="spellStart"/>
      <w:r>
        <w:t>DSLs</w:t>
      </w:r>
      <w:proofErr w:type="spellEnd"/>
      <w:r>
        <w:t xml:space="preserve"> em </w:t>
      </w:r>
      <w:proofErr w:type="spellStart"/>
      <w:r>
        <w:t>Boo</w:t>
      </w:r>
      <w:proofErr w:type="spellEnd"/>
      <w:r>
        <w:t>.</w:t>
      </w:r>
    </w:p>
    <w:p w:rsidR="00727CEE" w:rsidRDefault="00727CEE" w:rsidP="00727CEE"/>
    <w:p w:rsidR="00C60777" w:rsidRDefault="00C60777" w:rsidP="00C60777">
      <w:pPr>
        <w:pStyle w:val="Corpo"/>
      </w:pPr>
      <w:r>
        <w:t xml:space="preserve">A estrutura de um código em </w:t>
      </w:r>
      <w:proofErr w:type="spellStart"/>
      <w:r>
        <w:t>Boo</w:t>
      </w:r>
      <w:proofErr w:type="spellEnd"/>
      <w:r>
        <w:t xml:space="preserve"> lembra muito um código em Python. </w:t>
      </w:r>
      <w:proofErr w:type="gramStart"/>
      <w:r>
        <w:t>A</w:t>
      </w:r>
      <w:r w:rsidR="000C6375">
        <w:t>s duas</w:t>
      </w:r>
      <w:r>
        <w:t xml:space="preserve"> linguagem</w:t>
      </w:r>
      <w:proofErr w:type="gramEnd"/>
      <w:r>
        <w:t xml:space="preserve"> tem suporte a d</w:t>
      </w:r>
      <w:r w:rsidR="000C6375">
        <w:t>iversas funcionalidades parecidas</w:t>
      </w:r>
      <w:r>
        <w:t xml:space="preserve">, como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, inferência automática de tipos, </w:t>
      </w:r>
      <w:proofErr w:type="spellStart"/>
      <w:r>
        <w:t>generators</w:t>
      </w:r>
      <w:proofErr w:type="spellEnd"/>
      <w:r>
        <w:t xml:space="preserve">, funções de primeira classe entre outras coisas que permitem uma maior expressão com a linguagem. Tudo isso sendo uma linguagem estaticamente </w:t>
      </w:r>
      <w:proofErr w:type="spellStart"/>
      <w:r>
        <w:t>tipada</w:t>
      </w:r>
      <w:proofErr w:type="spellEnd"/>
      <w:r>
        <w:t>.</w:t>
      </w:r>
    </w:p>
    <w:p w:rsidR="00C60777" w:rsidRDefault="00C60777" w:rsidP="00C60777"/>
    <w:p w:rsidR="000C6375" w:rsidRPr="000F75E4" w:rsidRDefault="000C6375" w:rsidP="000C6375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r>
        <w:rPr>
          <w:b/>
        </w:rPr>
        <w:t xml:space="preserve">Nota do </w:t>
      </w:r>
      <w:proofErr w:type="spellStart"/>
      <w:r>
        <w:rPr>
          <w:b/>
        </w:rPr>
        <w:t>Devman</w:t>
      </w:r>
      <w:proofErr w:type="spellEnd"/>
    </w:p>
    <w:p w:rsidR="000C6375" w:rsidRDefault="000C6375" w:rsidP="000C63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é uma forma de </w:t>
      </w:r>
      <w:proofErr w:type="spellStart"/>
      <w:r>
        <w:t>tipagem</w:t>
      </w:r>
      <w:proofErr w:type="spellEnd"/>
      <w:r>
        <w:t xml:space="preserve"> que verifica a existência de membros num objeto somente no momento em que eles são referenciados em tempo de execução. É uma característica de </w:t>
      </w:r>
      <w:proofErr w:type="spellStart"/>
      <w:r>
        <w:t>tipagem</w:t>
      </w:r>
      <w:proofErr w:type="spellEnd"/>
      <w:r>
        <w:t xml:space="preserve"> dinâmica. Esse nome é </w:t>
      </w:r>
      <w:proofErr w:type="spellStart"/>
      <w:r>
        <w:t>oriúndo</w:t>
      </w:r>
      <w:proofErr w:type="spellEnd"/>
      <w:r>
        <w:t xml:space="preserve"> da famosa frase de James </w:t>
      </w:r>
      <w:proofErr w:type="spellStart"/>
      <w:r>
        <w:t>Riley</w:t>
      </w:r>
      <w:proofErr w:type="spellEnd"/>
      <w:r>
        <w:t>, que é traduzida livremente como “</w:t>
      </w:r>
      <w:r w:rsidR="00FF24EB">
        <w:t>se eu vejo uma ave que anda como um pato, nada como um pato e faz barulho de pato, eu chamo essa ave de pato”.</w:t>
      </w:r>
      <w:r w:rsidR="001B12E8">
        <w:t xml:space="preserve"> Fazendo alusão de que se um objeto responde às mesmas mensagens de outro, eles podem ser considerados equivalentes em um determinado contexto, mesmo que seus tipos sejam diferentes.</w:t>
      </w:r>
    </w:p>
    <w:p w:rsidR="000C6375" w:rsidRDefault="000C6375" w:rsidP="00C60777"/>
    <w:p w:rsidR="00C60777" w:rsidRDefault="00C60777" w:rsidP="00C60777">
      <w:pPr>
        <w:pStyle w:val="Corpo"/>
      </w:pPr>
      <w:r>
        <w:t xml:space="preserve">Além </w:t>
      </w:r>
      <w:r w:rsidR="000C6375">
        <w:t>disso</w:t>
      </w:r>
      <w:r>
        <w:t xml:space="preserve">, </w:t>
      </w:r>
      <w:proofErr w:type="spellStart"/>
      <w:r>
        <w:t>Boo</w:t>
      </w:r>
      <w:proofErr w:type="spellEnd"/>
      <w:r>
        <w:t xml:space="preserve"> tem uma capacidade que a diferencia da maior parte das linguagens. Seu compilador é feito para ser extensível e facilmente </w:t>
      </w:r>
      <w:r w:rsidR="000C6375">
        <w:t>embutido em aplicações,</w:t>
      </w:r>
      <w:r>
        <w:t xml:space="preserve"> </w:t>
      </w:r>
      <w:r w:rsidR="000C6375">
        <w:t>o</w:t>
      </w:r>
      <w:r>
        <w:t xml:space="preserve"> que a torna perfeita para utilização </w:t>
      </w:r>
      <w:r w:rsidR="000C6375">
        <w:t xml:space="preserve">em mecanismos de extensibilidade por </w:t>
      </w:r>
      <w:proofErr w:type="spellStart"/>
      <w:r w:rsidR="000C6375">
        <w:t>scripting</w:t>
      </w:r>
      <w:proofErr w:type="spellEnd"/>
      <w:r w:rsidR="000C6375">
        <w:t>.</w:t>
      </w:r>
    </w:p>
    <w:p w:rsidR="000C6375" w:rsidRDefault="000C6375" w:rsidP="000C6375"/>
    <w:p w:rsidR="000C6375" w:rsidRPr="00DD36F0" w:rsidRDefault="000C6375" w:rsidP="000C6375">
      <w:pPr>
        <w:pStyle w:val="Interttulo"/>
        <w:rPr>
          <w:lang w:val="pt-BR"/>
        </w:rPr>
      </w:pPr>
      <w:r w:rsidRPr="00DD36F0">
        <w:rPr>
          <w:lang w:val="pt-BR"/>
        </w:rPr>
        <w:t>Scripting</w:t>
      </w:r>
    </w:p>
    <w:p w:rsidR="000C6375" w:rsidRPr="00DD36F0" w:rsidRDefault="000C6375" w:rsidP="000C6375">
      <w:pPr>
        <w:pStyle w:val="Corpo"/>
      </w:pPr>
    </w:p>
    <w:p w:rsidR="000C6375" w:rsidRDefault="000C6375" w:rsidP="000C6375">
      <w:pPr>
        <w:pStyle w:val="Corpo"/>
      </w:pPr>
      <w:r>
        <w:t xml:space="preserve">Cada </w:t>
      </w:r>
      <w:proofErr w:type="gramStart"/>
      <w:r>
        <w:t>projeto</w:t>
      </w:r>
      <w:proofErr w:type="gramEnd"/>
      <w:r>
        <w:t xml:space="preserve"> de software precisa permitir níveis de configuração diferentes. Para certas aplicações, um XML de configuração é suficiente. Outras armazenam complexos parâmetros de configuração em banco de dados. Existem aquelas que permitem tal nível de configuração que é possível modificar completamente o comportamento </w:t>
      </w:r>
      <w:r w:rsidR="00AB23A3">
        <w:t>usando plug-ins.</w:t>
      </w:r>
    </w:p>
    <w:p w:rsidR="000C6375" w:rsidRDefault="000C6375" w:rsidP="000C6375"/>
    <w:p w:rsidR="00D71B16" w:rsidRDefault="00AB23A3" w:rsidP="00AB23A3">
      <w:pPr>
        <w:pStyle w:val="Corpo"/>
      </w:pPr>
      <w:r>
        <w:t xml:space="preserve">Uma das alternativas de extensibilidade mais usadas é o </w:t>
      </w:r>
      <w:proofErr w:type="spellStart"/>
      <w:r>
        <w:t>scripting</w:t>
      </w:r>
      <w:proofErr w:type="spellEnd"/>
      <w:r>
        <w:t xml:space="preserve">. A possibilidade </w:t>
      </w:r>
      <w:proofErr w:type="gramStart"/>
      <w:r>
        <w:t>do usuário escrever</w:t>
      </w:r>
      <w:proofErr w:type="gramEnd"/>
      <w:r>
        <w:t xml:space="preserve"> código que realize tarefas na aplicação. Em geral, é uma técnica aplicada a usuários mais avançados, mas com um pouco de cuidado, é possível desenvolver uma linguagem limpa e expressiva para facilitar a vida de quem tenta customizar a aplicação.</w:t>
      </w:r>
      <w:r w:rsidR="00FD449D">
        <w:t xml:space="preserve"> Mas essa não é uma tarefa fácil. </w:t>
      </w:r>
      <w:r>
        <w:t xml:space="preserve">Quando se fala de </w:t>
      </w:r>
      <w:proofErr w:type="spellStart"/>
      <w:r>
        <w:t>scripting</w:t>
      </w:r>
      <w:proofErr w:type="spellEnd"/>
      <w:r>
        <w:t xml:space="preserve">, geralmente existem alguns desafios. </w:t>
      </w:r>
    </w:p>
    <w:p w:rsidR="00D71B16" w:rsidRDefault="00D71B16" w:rsidP="00AB23A3">
      <w:pPr>
        <w:pStyle w:val="Corpo"/>
      </w:pPr>
    </w:p>
    <w:p w:rsidR="00D71B16" w:rsidRDefault="00AB23A3" w:rsidP="00AB23A3">
      <w:pPr>
        <w:pStyle w:val="Corpo"/>
      </w:pPr>
      <w:r>
        <w:t xml:space="preserve">O primeiro </w:t>
      </w:r>
      <w:r w:rsidR="00D71B16">
        <w:t>desafio</w:t>
      </w:r>
      <w:r>
        <w:t xml:space="preserve"> é a escolha da linguagem a ser usada como base. É possível criar uma linguagem específica para esse propósito ou utilizar uma já existente com as devidas modificações. </w:t>
      </w:r>
      <w:r w:rsidR="00D71B16">
        <w:t>A grande vantagem de criar sua própria linguagem é a flexibilidade que se ganha, pois é possível criar qualquer estrutura que se deseje. Mas é um trabalho razoavelmente grande, e geralmente não vale o esforço. Usar uma linguagem já existente como base, somente customizando-a para seu próprio fim é uma tarefa bem mais fácil, mas dependendo do nível de customização, pode se tornar um trabalho maior que escrever a linguagem do zero.</w:t>
      </w:r>
    </w:p>
    <w:p w:rsidR="00D71B16" w:rsidRDefault="00D71B16" w:rsidP="00AB23A3">
      <w:pPr>
        <w:pStyle w:val="Corpo"/>
      </w:pPr>
    </w:p>
    <w:p w:rsidR="00D71B16" w:rsidRDefault="00AB23A3" w:rsidP="00AB23A3">
      <w:pPr>
        <w:pStyle w:val="Corpo"/>
      </w:pPr>
      <w:r>
        <w:t xml:space="preserve">O segundo desafio é no campo da </w:t>
      </w:r>
      <w:proofErr w:type="gramStart"/>
      <w:r>
        <w:t>performance</w:t>
      </w:r>
      <w:proofErr w:type="gramEnd"/>
      <w:r>
        <w:t xml:space="preserve">. Dependendo de como os scripts forem executados, </w:t>
      </w:r>
      <w:r w:rsidR="000929C3">
        <w:t>o desempenho pode ser bastante insatisfatório</w:t>
      </w:r>
      <w:r>
        <w:t xml:space="preserve">, exigindo níveis de </w:t>
      </w:r>
      <w:proofErr w:type="gramStart"/>
      <w:r>
        <w:t>otimização</w:t>
      </w:r>
      <w:proofErr w:type="gramEnd"/>
      <w:r>
        <w:t xml:space="preserve"> que geralmente não são praticáveis. </w:t>
      </w:r>
      <w:r w:rsidR="00D71B16">
        <w:t xml:space="preserve">As escolhas mais naturais para linguagens de script são linguagens interpretadas, que trazem grande </w:t>
      </w:r>
      <w:proofErr w:type="spellStart"/>
      <w:r w:rsidR="00D71B16">
        <w:t>flexibidade</w:t>
      </w:r>
      <w:proofErr w:type="spellEnd"/>
      <w:r w:rsidR="00D71B16">
        <w:t xml:space="preserve"> atrelada ao seu dinamismo. Entretanto, essa flexibilidade tem um custo. Linguagens interpretadas tem naturalmente um desempenho pior que linguagens compiladas.</w:t>
      </w:r>
    </w:p>
    <w:p w:rsidR="00D71B16" w:rsidRDefault="00D71B16" w:rsidP="00AB23A3">
      <w:pPr>
        <w:pStyle w:val="Corpo"/>
      </w:pPr>
    </w:p>
    <w:p w:rsidR="00AB23A3" w:rsidRPr="00AB23A3" w:rsidRDefault="00AB23A3" w:rsidP="00AB23A3">
      <w:pPr>
        <w:pStyle w:val="Corpo"/>
      </w:pPr>
      <w:r>
        <w:t xml:space="preserve">Já o terceiro desafio é o da legibilidade dos scripts. Se o usuário final vai precisar ser capaz de modificar esses scripts, é preciso que ele saiba entender o que </w:t>
      </w:r>
      <w:proofErr w:type="gramStart"/>
      <w:r>
        <w:t>um certo</w:t>
      </w:r>
      <w:proofErr w:type="gramEnd"/>
      <w:r>
        <w:t xml:space="preserve"> script faz.</w:t>
      </w:r>
      <w:r w:rsidR="00D71B16">
        <w:t xml:space="preserve"> As linguagens dinâmicas (como </w:t>
      </w:r>
      <w:proofErr w:type="spellStart"/>
      <w:r w:rsidR="00D71B16">
        <w:t>Ruby</w:t>
      </w:r>
      <w:proofErr w:type="spellEnd"/>
      <w:r w:rsidR="00D71B16">
        <w:t xml:space="preserve"> e Python) geralmente exigem muito menos código que linguagens estáticas (como C# e VB). </w:t>
      </w:r>
    </w:p>
    <w:p w:rsidR="00AB23A3" w:rsidRDefault="00AB23A3" w:rsidP="000C6375">
      <w:pPr>
        <w:pStyle w:val="Corpo"/>
      </w:pPr>
    </w:p>
    <w:p w:rsidR="000C6375" w:rsidRPr="00DD36F0" w:rsidRDefault="00AB23A3" w:rsidP="000C6375">
      <w:pPr>
        <w:pStyle w:val="Corpo"/>
      </w:pPr>
      <w:r w:rsidRPr="00DD36F0">
        <w:t xml:space="preserve">Tendo esses problemas em mente, a escolha de </w:t>
      </w:r>
      <w:proofErr w:type="spellStart"/>
      <w:r w:rsidRPr="00DD36F0">
        <w:t>Boo</w:t>
      </w:r>
      <w:proofErr w:type="spellEnd"/>
      <w:r w:rsidRPr="00DD36F0">
        <w:t xml:space="preserve"> torna-se mais natural, pois: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gramStart"/>
      <w:r w:rsidRPr="00DD36F0">
        <w:t>utilizar</w:t>
      </w:r>
      <w:proofErr w:type="gramEnd"/>
      <w:r w:rsidRPr="00DD36F0">
        <w:t xml:space="preserve"> uma linguagem que compila em CIL permite que ela se comunique com objetos já existentes e utilize estruturas da própria aplicação sem grandes customizações;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gramStart"/>
      <w:r w:rsidRPr="00DD36F0">
        <w:t>a</w:t>
      </w:r>
      <w:proofErr w:type="gramEnd"/>
      <w:r w:rsidRPr="00DD36F0">
        <w:t xml:space="preserve"> performance de uma linguagem compilada é quase sempre melhor que a das interpretadas;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spellStart"/>
      <w:r w:rsidRPr="00DD36F0">
        <w:t>Boo</w:t>
      </w:r>
      <w:proofErr w:type="spellEnd"/>
      <w:r w:rsidRPr="00DD36F0">
        <w:t xml:space="preserve"> herda o estilo de Python, uma linguagem que preza pela legibilidade e simplicidade;</w:t>
      </w:r>
    </w:p>
    <w:p w:rsidR="00AB23A3" w:rsidRPr="00DD36F0" w:rsidRDefault="00AB23A3" w:rsidP="00AB23A3">
      <w:pPr>
        <w:pStyle w:val="ListParagraph"/>
        <w:numPr>
          <w:ilvl w:val="0"/>
          <w:numId w:val="9"/>
        </w:numPr>
      </w:pPr>
      <w:proofErr w:type="gramStart"/>
      <w:r w:rsidRPr="00DD36F0">
        <w:t>a</w:t>
      </w:r>
      <w:proofErr w:type="gramEnd"/>
      <w:r w:rsidRPr="00DD36F0">
        <w:t xml:space="preserve"> linguagem permite que suas estruturas sejam customizadas através de extensão do compilador.</w:t>
      </w:r>
    </w:p>
    <w:p w:rsidR="00AB23A3" w:rsidRPr="00DD36F0" w:rsidRDefault="00AB23A3" w:rsidP="000C6375">
      <w:pPr>
        <w:pStyle w:val="Interttulo"/>
        <w:rPr>
          <w:lang w:val="pt-BR"/>
        </w:rPr>
      </w:pPr>
    </w:p>
    <w:p w:rsidR="000C6375" w:rsidRPr="00DD36F0" w:rsidRDefault="00DC5E50" w:rsidP="000C6375">
      <w:pPr>
        <w:pStyle w:val="Interttulo"/>
        <w:rPr>
          <w:lang w:val="pt-BR"/>
        </w:rPr>
      </w:pPr>
      <w:r w:rsidRPr="00DD36F0">
        <w:rPr>
          <w:lang w:val="pt-BR"/>
        </w:rPr>
        <w:t xml:space="preserve">Estrutura </w:t>
      </w:r>
      <w:r w:rsidR="003927AC" w:rsidRPr="00DD36F0">
        <w:rPr>
          <w:lang w:val="pt-BR"/>
        </w:rPr>
        <w:t xml:space="preserve">básica </w:t>
      </w:r>
      <w:r w:rsidR="00DD15AC">
        <w:rPr>
          <w:lang w:val="pt-BR"/>
        </w:rPr>
        <w:t>do</w:t>
      </w:r>
      <w:r w:rsidR="001B12E8" w:rsidRPr="00DD36F0">
        <w:rPr>
          <w:lang w:val="pt-BR"/>
        </w:rPr>
        <w:t xml:space="preserve"> código</w:t>
      </w:r>
      <w:r w:rsidR="003927AC" w:rsidRPr="00DD36F0">
        <w:rPr>
          <w:lang w:val="pt-BR"/>
        </w:rPr>
        <w:t xml:space="preserve"> em</w:t>
      </w:r>
      <w:r w:rsidR="001B12E8" w:rsidRPr="00DD36F0">
        <w:rPr>
          <w:lang w:val="pt-BR"/>
        </w:rPr>
        <w:t xml:space="preserve"> Boo</w:t>
      </w:r>
    </w:p>
    <w:p w:rsidR="000C6375" w:rsidRPr="00DD36F0" w:rsidRDefault="000C6375" w:rsidP="000C6375">
      <w:pPr>
        <w:pStyle w:val="Corpo"/>
      </w:pPr>
    </w:p>
    <w:p w:rsidR="000C6375" w:rsidRPr="00DD36F0" w:rsidRDefault="00915886" w:rsidP="000C6375">
      <w:pPr>
        <w:pStyle w:val="Corpo"/>
      </w:pPr>
      <w:r w:rsidRPr="00DD36F0">
        <w:t>O</w:t>
      </w:r>
      <w:r w:rsidR="001B12E8" w:rsidRPr="00DD36F0">
        <w:t xml:space="preserve"> código em </w:t>
      </w:r>
      <w:proofErr w:type="spellStart"/>
      <w:r w:rsidR="001B12E8" w:rsidRPr="00DD36F0">
        <w:t>Boo</w:t>
      </w:r>
      <w:proofErr w:type="spellEnd"/>
      <w:r w:rsidR="001B12E8" w:rsidRPr="00DD36F0">
        <w:t xml:space="preserve"> </w:t>
      </w:r>
      <w:r w:rsidR="00DC5E50" w:rsidRPr="00DD36F0">
        <w:t>se parece</w:t>
      </w:r>
      <w:r w:rsidR="001B12E8" w:rsidRPr="00DD36F0">
        <w:t xml:space="preserve"> em muito com um código em Python. A linguagem em si tem o objetivo de ser “amigável ao pulso”, numa referência a menor quantidade de caracteres que precisam ser digitados nos programas </w:t>
      </w:r>
      <w:r w:rsidRPr="00DD36F0">
        <w:t xml:space="preserve">em </w:t>
      </w:r>
      <w:proofErr w:type="spellStart"/>
      <w:r w:rsidRPr="00DD36F0">
        <w:t>Boo</w:t>
      </w:r>
      <w:proofErr w:type="spellEnd"/>
      <w:r w:rsidRPr="00DD36F0">
        <w:t>.</w:t>
      </w:r>
    </w:p>
    <w:p w:rsidR="000C6375" w:rsidRPr="00DD36F0" w:rsidRDefault="000C6375" w:rsidP="000C6375"/>
    <w:p w:rsidR="001B12E8" w:rsidRPr="00DD36F0" w:rsidRDefault="003C2C2D" w:rsidP="001B12E8">
      <w:pPr>
        <w:pStyle w:val="Corpo"/>
      </w:pPr>
      <w:r w:rsidRPr="00DD36F0">
        <w:t>Um exemplo é que</w:t>
      </w:r>
      <w:r w:rsidR="001B12E8" w:rsidRPr="00DD36F0">
        <w:t xml:space="preserve"> </w:t>
      </w:r>
      <w:proofErr w:type="spellStart"/>
      <w:r w:rsidR="001B12E8" w:rsidRPr="00DD36F0">
        <w:t>Boo</w:t>
      </w:r>
      <w:proofErr w:type="spellEnd"/>
      <w:r w:rsidR="001B12E8" w:rsidRPr="00DD36F0">
        <w:t xml:space="preserve"> não precisa de uma classe “</w:t>
      </w:r>
      <w:proofErr w:type="spellStart"/>
      <w:r w:rsidR="001B12E8" w:rsidRPr="00DD36F0">
        <w:t>Program</w:t>
      </w:r>
      <w:proofErr w:type="spellEnd"/>
      <w:r w:rsidR="001B12E8" w:rsidRPr="00DD36F0">
        <w:t>”. Nem de um “</w:t>
      </w:r>
      <w:proofErr w:type="spellStart"/>
      <w:r w:rsidR="001B12E8" w:rsidRPr="00DD36F0">
        <w:t>public</w:t>
      </w:r>
      <w:proofErr w:type="spellEnd"/>
      <w:r w:rsidR="001B12E8" w:rsidRPr="00DD36F0">
        <w:t xml:space="preserve"> </w:t>
      </w:r>
      <w:proofErr w:type="spellStart"/>
      <w:r w:rsidR="001B12E8" w:rsidRPr="00DD36F0">
        <w:t>static</w:t>
      </w:r>
      <w:proofErr w:type="spellEnd"/>
      <w:r w:rsidR="001B12E8" w:rsidRPr="00DD36F0">
        <w:t xml:space="preserve"> </w:t>
      </w:r>
      <w:proofErr w:type="spellStart"/>
      <w:r w:rsidR="001B12E8" w:rsidRPr="00DD36F0">
        <w:t>int</w:t>
      </w:r>
      <w:proofErr w:type="spellEnd"/>
      <w:r w:rsidR="001B12E8" w:rsidRPr="00DD36F0">
        <w:t xml:space="preserve"> </w:t>
      </w:r>
      <w:proofErr w:type="spellStart"/>
      <w:r w:rsidR="001B12E8" w:rsidRPr="00DD36F0">
        <w:t>Main</w:t>
      </w:r>
      <w:proofErr w:type="spellEnd"/>
      <w:r w:rsidR="001B12E8" w:rsidRPr="00DD36F0">
        <w:t>”. Tal qual no Python, qualquer instrução que não estiver dentro de uma classe será executada no começo do programa.</w:t>
      </w:r>
      <w:r w:rsidRPr="00DD36F0">
        <w:t xml:space="preserve"> Então, o famoso “</w:t>
      </w:r>
      <w:proofErr w:type="spellStart"/>
      <w:r w:rsidRPr="00DD36F0">
        <w:t>Hello</w:t>
      </w:r>
      <w:proofErr w:type="spellEnd"/>
      <w:r w:rsidRPr="00DD36F0">
        <w:t xml:space="preserve"> World” acaba sendo bastante curto.</w:t>
      </w:r>
    </w:p>
    <w:p w:rsidR="003C2C2D" w:rsidRPr="00DD36F0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3C2C2D" w:rsidRPr="00DD36F0" w:rsidRDefault="003C2C2D" w:rsidP="003C2C2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 w:rsidRPr="00DD36F0">
        <w:rPr>
          <w:rFonts w:ascii="Consolas" w:hAnsi="Consolas" w:cs="Consolas"/>
          <w:color w:val="800000"/>
          <w:sz w:val="19"/>
          <w:szCs w:val="19"/>
        </w:rPr>
        <w:t>Hello</w:t>
      </w:r>
      <w:proofErr w:type="spellEnd"/>
      <w:r w:rsidRPr="00DD36F0">
        <w:rPr>
          <w:rFonts w:ascii="Consolas" w:hAnsi="Consolas" w:cs="Consolas"/>
          <w:color w:val="800000"/>
          <w:sz w:val="19"/>
          <w:szCs w:val="19"/>
        </w:rPr>
        <w:t xml:space="preserve"> World"</w:t>
      </w:r>
    </w:p>
    <w:p w:rsidR="003C2C2D" w:rsidRPr="00DD36F0" w:rsidRDefault="003C2C2D" w:rsidP="003C2C2D"/>
    <w:p w:rsidR="001B12E8" w:rsidRPr="00DD36F0" w:rsidRDefault="001B12E8" w:rsidP="001B12E8">
      <w:pPr>
        <w:pStyle w:val="Corpo"/>
      </w:pPr>
      <w:r w:rsidRPr="00DD36F0">
        <w:t xml:space="preserve">Para quem não está acostumado com Python, o que chama mais atenção à primeira vista num script em </w:t>
      </w:r>
      <w:proofErr w:type="spellStart"/>
      <w:r w:rsidRPr="00DD36F0">
        <w:t>Boo</w:t>
      </w:r>
      <w:proofErr w:type="spellEnd"/>
      <w:r w:rsidRPr="00DD36F0">
        <w:t xml:space="preserve"> é a inexistência de delimitador de fim de bloco. Ou seja, nada de “</w:t>
      </w:r>
      <w:proofErr w:type="spellStart"/>
      <w:r w:rsidRPr="00DD36F0">
        <w:t>End</w:t>
      </w:r>
      <w:proofErr w:type="spellEnd"/>
      <w:r w:rsidRPr="00DD36F0">
        <w:t xml:space="preserve"> </w:t>
      </w:r>
      <w:proofErr w:type="spellStart"/>
      <w:proofErr w:type="gramStart"/>
      <w:r w:rsidRPr="00DD36F0">
        <w:t>If</w:t>
      </w:r>
      <w:proofErr w:type="spellEnd"/>
      <w:proofErr w:type="gramEnd"/>
      <w:r w:rsidRPr="00DD36F0">
        <w:t xml:space="preserve">” ou “}”. Toda a demarcação de bloco é feita através de </w:t>
      </w:r>
      <w:proofErr w:type="spellStart"/>
      <w:r w:rsidRPr="00DD36F0">
        <w:t>indentação</w:t>
      </w:r>
      <w:proofErr w:type="spellEnd"/>
      <w:r w:rsidRPr="00DD36F0">
        <w:t xml:space="preserve">. Isto é, </w:t>
      </w:r>
      <w:r w:rsidR="003C2C2D" w:rsidRPr="00DD36F0">
        <w:t xml:space="preserve">para definir que um grupo de instruções está no mesmo bloco, basta dar a mesma </w:t>
      </w:r>
      <w:proofErr w:type="spellStart"/>
      <w:r w:rsidR="003C2C2D" w:rsidRPr="00DD36F0">
        <w:t>indentação</w:t>
      </w:r>
      <w:proofErr w:type="spellEnd"/>
      <w:r w:rsidR="003C2C2D" w:rsidRPr="00DD36F0">
        <w:t xml:space="preserve"> a elas.</w:t>
      </w:r>
    </w:p>
    <w:p w:rsidR="003C2C2D" w:rsidRPr="00DD36F0" w:rsidRDefault="003C2C2D" w:rsidP="003C2C2D"/>
    <w:p w:rsidR="003C2C2D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2+2==4:</w:t>
      </w:r>
    </w:p>
    <w:p w:rsidR="003C2C2D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"Um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bloco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</w:p>
    <w:p w:rsidR="003C2C2D" w:rsidRDefault="003C2C2D" w:rsidP="003C2C2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3C2C2D" w:rsidRPr="00DD36F0" w:rsidRDefault="003C2C2D" w:rsidP="003C2C2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color w:val="800000"/>
          <w:sz w:val="19"/>
          <w:szCs w:val="19"/>
        </w:rPr>
        <w:t>"Outro bloco"</w:t>
      </w:r>
    </w:p>
    <w:p w:rsidR="003C2C2D" w:rsidRPr="00DD36F0" w:rsidRDefault="003C2C2D" w:rsidP="003C2C2D"/>
    <w:p w:rsidR="001B12E8" w:rsidRPr="00DD36F0" w:rsidRDefault="003C2C2D" w:rsidP="003C2C2D">
      <w:pPr>
        <w:pStyle w:val="Corpo"/>
      </w:pPr>
      <w:proofErr w:type="spellStart"/>
      <w:r w:rsidRPr="00DD36F0">
        <w:t>Boo</w:t>
      </w:r>
      <w:proofErr w:type="spellEnd"/>
      <w:r w:rsidRPr="00DD36F0">
        <w:t xml:space="preserve"> é uma linguagem estaticamente </w:t>
      </w:r>
      <w:proofErr w:type="spellStart"/>
      <w:r w:rsidRPr="00DD36F0">
        <w:t>tipada</w:t>
      </w:r>
      <w:proofErr w:type="spellEnd"/>
      <w:r w:rsidRPr="00DD36F0">
        <w:t xml:space="preserve"> que confia muito na inferência automática de tipos. Isto é, ao escrever um código como o abaixo, o compilador percebe</w:t>
      </w:r>
      <w:r w:rsidR="008219D7" w:rsidRPr="00DD36F0">
        <w:t xml:space="preserve"> que o retorno da função </w:t>
      </w:r>
      <w:proofErr w:type="spellStart"/>
      <w:r w:rsidR="008219D7" w:rsidRPr="00DD36F0">
        <w:t>dois_mais_dois</w:t>
      </w:r>
      <w:proofErr w:type="spellEnd"/>
      <w:r w:rsidR="008219D7" w:rsidRPr="00DD36F0">
        <w:t xml:space="preserve"> é um inteiro, mesmo que isso não tenha sido declarado em momento </w:t>
      </w:r>
      <w:r w:rsidR="00FF6F34" w:rsidRPr="00DD36F0">
        <w:t>algum</w:t>
      </w:r>
      <w:r w:rsidR="008219D7" w:rsidRPr="00DD36F0">
        <w:t xml:space="preserve">. E ao tentar invocar o método </w:t>
      </w:r>
      <w:proofErr w:type="spellStart"/>
      <w:r w:rsidR="008219D7" w:rsidRPr="00DD36F0">
        <w:t>Substring</w:t>
      </w:r>
      <w:proofErr w:type="spellEnd"/>
      <w:r w:rsidR="008219D7" w:rsidRPr="00DD36F0">
        <w:t xml:space="preserve">, um erro de compilação é lançado, informando que </w:t>
      </w:r>
      <w:proofErr w:type="spellStart"/>
      <w:r w:rsidR="008219D7" w:rsidRPr="00DD36F0">
        <w:t>Substring</w:t>
      </w:r>
      <w:proofErr w:type="spellEnd"/>
      <w:r w:rsidR="008219D7" w:rsidRPr="00DD36F0">
        <w:t xml:space="preserve"> não é um método que exista em “</w:t>
      </w:r>
      <w:proofErr w:type="spellStart"/>
      <w:r w:rsidR="008219D7" w:rsidRPr="00DD36F0">
        <w:t>int</w:t>
      </w:r>
      <w:proofErr w:type="spellEnd"/>
      <w:r w:rsidR="008219D7" w:rsidRPr="00DD36F0">
        <w:t>”.</w:t>
      </w:r>
    </w:p>
    <w:p w:rsidR="001B12E8" w:rsidRPr="00DD36F0" w:rsidRDefault="001B12E8" w:rsidP="001B12E8"/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D36F0">
        <w:rPr>
          <w:rFonts w:ascii="Consolas" w:hAnsi="Consolas" w:cs="Consolas"/>
          <w:sz w:val="19"/>
          <w:szCs w:val="19"/>
        </w:rPr>
        <w:t>dois_mais_dois</w:t>
      </w:r>
      <w:proofErr w:type="spellEnd"/>
      <w:r w:rsidRPr="00DD36F0">
        <w:rPr>
          <w:rFonts w:ascii="Consolas" w:hAnsi="Consolas" w:cs="Consolas"/>
          <w:sz w:val="19"/>
          <w:szCs w:val="19"/>
        </w:rPr>
        <w:t>: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D36F0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DD36F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sz w:val="19"/>
          <w:szCs w:val="19"/>
        </w:rPr>
        <w:t>2+2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DD36F0">
        <w:rPr>
          <w:rFonts w:ascii="Consolas" w:hAnsi="Consolas" w:cs="Consolas"/>
          <w:sz w:val="19"/>
          <w:szCs w:val="19"/>
        </w:rPr>
        <w:lastRenderedPageBreak/>
        <w:t>quatro</w:t>
      </w:r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D36F0">
        <w:rPr>
          <w:rFonts w:ascii="Consolas" w:hAnsi="Consolas" w:cs="Consolas"/>
          <w:sz w:val="19"/>
          <w:szCs w:val="19"/>
        </w:rPr>
        <w:t>=</w:t>
      </w:r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D36F0">
        <w:rPr>
          <w:rFonts w:ascii="Consolas" w:hAnsi="Consolas" w:cs="Consolas"/>
          <w:sz w:val="19"/>
          <w:szCs w:val="19"/>
        </w:rPr>
        <w:t>dois_mais_dois</w:t>
      </w:r>
      <w:proofErr w:type="spellEnd"/>
      <w:r w:rsidRPr="00DD36F0">
        <w:rPr>
          <w:rFonts w:ascii="Consolas" w:hAnsi="Consolas" w:cs="Consolas"/>
          <w:sz w:val="19"/>
          <w:szCs w:val="19"/>
        </w:rPr>
        <w:t>()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D36F0">
        <w:rPr>
          <w:rFonts w:ascii="Consolas" w:hAnsi="Consolas" w:cs="Consolas"/>
          <w:sz w:val="19"/>
          <w:szCs w:val="19"/>
        </w:rPr>
        <w:t>quatro.Substring</w:t>
      </w:r>
      <w:proofErr w:type="spellEnd"/>
      <w:r w:rsidRPr="00DD36F0">
        <w:rPr>
          <w:rFonts w:ascii="Consolas" w:hAnsi="Consolas" w:cs="Consolas"/>
          <w:sz w:val="19"/>
          <w:szCs w:val="19"/>
        </w:rPr>
        <w:t>(2)</w:t>
      </w:r>
    </w:p>
    <w:p w:rsidR="008219D7" w:rsidRPr="00DD36F0" w:rsidRDefault="008219D7" w:rsidP="008219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B12E8" w:rsidRPr="00DD36F0" w:rsidRDefault="00DC5E50" w:rsidP="00DC5E50">
      <w:pPr>
        <w:pStyle w:val="Corpo"/>
      </w:pPr>
      <w:r w:rsidRPr="00DD36F0">
        <w:t xml:space="preserve">Além disso, muitas outras construções são semelhantes às respectivas em Python, como, por exemplo, os </w:t>
      </w:r>
      <w:proofErr w:type="spellStart"/>
      <w:r w:rsidRPr="00DD36F0">
        <w:t>generators</w:t>
      </w:r>
      <w:proofErr w:type="spellEnd"/>
      <w:r w:rsidRPr="00DD36F0">
        <w:t xml:space="preserve">. No código abaixo, é gerada uma enumeração com todos os pares entre </w:t>
      </w:r>
      <w:proofErr w:type="gramStart"/>
      <w:r w:rsidRPr="00DD36F0">
        <w:t>0</w:t>
      </w:r>
      <w:proofErr w:type="gramEnd"/>
      <w:r w:rsidRPr="00DD36F0">
        <w:t xml:space="preserve"> e 1000. Entretanto, ela somente será avaliada quando for necessário. O mais tarde possível. No caso, ao exibir, o código </w:t>
      </w:r>
      <w:proofErr w:type="spellStart"/>
      <w:r w:rsidR="003927AC" w:rsidRPr="00DD36F0">
        <w:t>obtem</w:t>
      </w:r>
      <w:proofErr w:type="spellEnd"/>
      <w:r w:rsidRPr="00DD36F0">
        <w:t xml:space="preserve"> somente os cinco primeiros itens dessa enumeração. É importante perceber também o uso do método </w:t>
      </w:r>
      <w:proofErr w:type="spellStart"/>
      <w:r w:rsidRPr="00DD36F0">
        <w:t>Take</w:t>
      </w:r>
      <w:proofErr w:type="spellEnd"/>
      <w:r w:rsidRPr="00DD36F0">
        <w:t xml:space="preserve">, do </w:t>
      </w:r>
      <w:proofErr w:type="spellStart"/>
      <w:r w:rsidRPr="00DD36F0">
        <w:t>Linq</w:t>
      </w:r>
      <w:proofErr w:type="spellEnd"/>
      <w:r w:rsidRPr="00DD36F0">
        <w:t xml:space="preserve"> </w:t>
      </w:r>
      <w:proofErr w:type="spellStart"/>
      <w:r w:rsidRPr="00DD36F0">
        <w:t>to</w:t>
      </w:r>
      <w:proofErr w:type="spellEnd"/>
      <w:r w:rsidRPr="00DD36F0">
        <w:t xml:space="preserve"> </w:t>
      </w:r>
      <w:proofErr w:type="spellStart"/>
      <w:r w:rsidRPr="00DD36F0">
        <w:t>Objects</w:t>
      </w:r>
      <w:proofErr w:type="spellEnd"/>
      <w:r w:rsidRPr="00DD36F0">
        <w:t xml:space="preserve">. </w:t>
      </w:r>
    </w:p>
    <w:p w:rsidR="001B12E8" w:rsidRPr="00DD36F0" w:rsidRDefault="001B12E8" w:rsidP="001B12E8"/>
    <w:p w:rsidR="00DC5E50" w:rsidRDefault="00DC5E50" w:rsidP="00DC5E5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pares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range(1000)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%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0</w:t>
      </w:r>
    </w:p>
    <w:p w:rsidR="00D27BFC" w:rsidRPr="00DD36F0" w:rsidRDefault="00D27BFC" w:rsidP="00D27BF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D36F0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DD36F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DD36F0">
        <w:rPr>
          <w:rFonts w:ascii="Consolas" w:hAnsi="Consolas" w:cs="Consolas"/>
          <w:sz w:val="19"/>
          <w:szCs w:val="19"/>
        </w:rPr>
        <w:t>join</w:t>
      </w:r>
      <w:proofErr w:type="spellEnd"/>
      <w:r w:rsidRPr="00DD36F0">
        <w:rPr>
          <w:rFonts w:ascii="Consolas" w:hAnsi="Consolas" w:cs="Consolas"/>
          <w:sz w:val="19"/>
          <w:szCs w:val="19"/>
        </w:rPr>
        <w:t>(</w:t>
      </w:r>
      <w:proofErr w:type="spellStart"/>
      <w:r w:rsidRPr="00DD36F0">
        <w:rPr>
          <w:rFonts w:ascii="Consolas" w:hAnsi="Consolas" w:cs="Consolas"/>
          <w:sz w:val="19"/>
          <w:szCs w:val="19"/>
        </w:rPr>
        <w:t>pares.Take</w:t>
      </w:r>
      <w:proofErr w:type="spellEnd"/>
      <w:r w:rsidRPr="00DD36F0">
        <w:rPr>
          <w:rFonts w:ascii="Consolas" w:hAnsi="Consolas" w:cs="Consolas"/>
          <w:sz w:val="19"/>
          <w:szCs w:val="19"/>
        </w:rPr>
        <w:t>(5))</w:t>
      </w:r>
    </w:p>
    <w:p w:rsidR="00DC5E50" w:rsidRPr="00DD36F0" w:rsidRDefault="00DC5E50" w:rsidP="001B12E8"/>
    <w:p w:rsidR="003927AC" w:rsidRPr="00DD36F0" w:rsidRDefault="003927AC" w:rsidP="001B12E8"/>
    <w:p w:rsidR="003927AC" w:rsidRPr="000F75E4" w:rsidRDefault="003927AC" w:rsidP="003927AC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r>
        <w:rPr>
          <w:b/>
        </w:rPr>
        <w:t xml:space="preserve">Nota do </w:t>
      </w:r>
      <w:proofErr w:type="spellStart"/>
      <w:r>
        <w:rPr>
          <w:b/>
        </w:rPr>
        <w:t>Devman</w:t>
      </w:r>
      <w:proofErr w:type="spellEnd"/>
    </w:p>
    <w:p w:rsidR="003927AC" w:rsidRDefault="003927AC" w:rsidP="003927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proofErr w:type="spellStart"/>
      <w:r>
        <w:t>Generators</w:t>
      </w:r>
      <w:proofErr w:type="spellEnd"/>
      <w:r>
        <w:t xml:space="preserve"> são estruturas presentes na linguagem Python (e em </w:t>
      </w:r>
      <w:r w:rsidR="00915886">
        <w:t xml:space="preserve">algumas </w:t>
      </w:r>
      <w:r>
        <w:t>outras também) que permite</w:t>
      </w:r>
      <w:r w:rsidR="00D71B16">
        <w:t>m</w:t>
      </w:r>
      <w:r>
        <w:t xml:space="preserve"> criar enumerações avaliadas tardiamente. É possível criar um </w:t>
      </w:r>
      <w:proofErr w:type="spellStart"/>
      <w:r>
        <w:t>generator</w:t>
      </w:r>
      <w:proofErr w:type="spellEnd"/>
      <w:r>
        <w:t xml:space="preserve"> utilizando uma sintaxe com expressões “</w:t>
      </w:r>
      <w:proofErr w:type="gramStart"/>
      <w:r>
        <w:t>for .</w:t>
      </w:r>
      <w:proofErr w:type="gramEnd"/>
      <w:r>
        <w:t xml:space="preserve">. in ... </w:t>
      </w:r>
      <w:proofErr w:type="spellStart"/>
      <w:r>
        <w:t>if</w:t>
      </w:r>
      <w:proofErr w:type="spellEnd"/>
      <w:r>
        <w:t>/</w:t>
      </w:r>
      <w:proofErr w:type="spellStart"/>
      <w:r>
        <w:t>unless</w:t>
      </w:r>
      <w:proofErr w:type="spellEnd"/>
      <w:r>
        <w:t xml:space="preserve">” ou utilizando </w:t>
      </w:r>
      <w:proofErr w:type="spellStart"/>
      <w:r>
        <w:t>generator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que possui sintaxe e funcionamento bem parecidos com os </w:t>
      </w:r>
      <w:proofErr w:type="spellStart"/>
      <w:r>
        <w:t>iterators</w:t>
      </w:r>
      <w:proofErr w:type="spellEnd"/>
      <w:r>
        <w:t xml:space="preserve"> do C#.</w:t>
      </w:r>
    </w:p>
    <w:p w:rsidR="003927AC" w:rsidRPr="00DD36F0" w:rsidRDefault="003927AC" w:rsidP="001B12E8"/>
    <w:p w:rsidR="003927AC" w:rsidRPr="00DD36F0" w:rsidRDefault="00915886" w:rsidP="00915886">
      <w:pPr>
        <w:pStyle w:val="Corpo"/>
      </w:pPr>
      <w:r w:rsidRPr="00DD36F0">
        <w:t xml:space="preserve">Um dos objetivos principais da linguagem </w:t>
      </w:r>
      <w:proofErr w:type="spellStart"/>
      <w:r w:rsidRPr="00DD36F0">
        <w:t>Boo</w:t>
      </w:r>
      <w:proofErr w:type="spellEnd"/>
      <w:r w:rsidRPr="00DD36F0">
        <w:t xml:space="preserve"> é permitir uma expressividade maior. É escrever menos código repetitivo sem precisar recorrer a trechos ilegíveis de código. Por exemplo, os códigos nas listagens </w:t>
      </w:r>
      <w:proofErr w:type="gramStart"/>
      <w:r w:rsidRPr="00DD36F0">
        <w:t>1</w:t>
      </w:r>
      <w:proofErr w:type="gramEnd"/>
      <w:r w:rsidRPr="00DD36F0">
        <w:t xml:space="preserve"> e 2 representam a mesma coisa, porém o primeiro é escrito em C# e o segundo em </w:t>
      </w:r>
      <w:proofErr w:type="spellStart"/>
      <w:r w:rsidRPr="00DD36F0">
        <w:t>Boo</w:t>
      </w:r>
      <w:proofErr w:type="spellEnd"/>
      <w:r w:rsidRPr="00DD36F0">
        <w:t>.</w:t>
      </w:r>
    </w:p>
    <w:p w:rsidR="00915886" w:rsidRPr="00DD36F0" w:rsidRDefault="00915886" w:rsidP="00915886"/>
    <w:p w:rsidR="00915886" w:rsidRPr="00DD36F0" w:rsidRDefault="00915886" w:rsidP="00915886">
      <w:pPr>
        <w:pStyle w:val="CdigoTtulo"/>
        <w:rPr>
          <w:lang w:val="pt-BR"/>
        </w:rPr>
      </w:pPr>
      <w:r w:rsidRPr="00DD36F0">
        <w:rPr>
          <w:lang w:val="pt-BR"/>
        </w:rPr>
        <w:t>Listagem 1. Classe Cliente em C#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Customer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 }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} }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B4416B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4416B" w:rsidRPr="00BE304F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E304F">
        <w:rPr>
          <w:rFonts w:ascii="Consolas" w:hAnsi="Consolas" w:cs="Consolas"/>
          <w:sz w:val="19"/>
          <w:szCs w:val="19"/>
        </w:rPr>
        <w:t>_</w:t>
      </w:r>
      <w:proofErr w:type="spellStart"/>
      <w:r w:rsidRPr="00BE304F">
        <w:rPr>
          <w:rFonts w:ascii="Consolas" w:hAnsi="Consolas" w:cs="Consolas"/>
          <w:sz w:val="19"/>
          <w:szCs w:val="19"/>
        </w:rPr>
        <w:t>fname</w:t>
      </w:r>
      <w:proofErr w:type="spellEnd"/>
      <w:r w:rsidRPr="00BE304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BE304F">
        <w:rPr>
          <w:rFonts w:ascii="Consolas" w:hAnsi="Consolas" w:cs="Consolas"/>
          <w:sz w:val="19"/>
          <w:szCs w:val="19"/>
        </w:rPr>
        <w:t>fname</w:t>
      </w:r>
      <w:proofErr w:type="spellEnd"/>
      <w:r w:rsidRPr="00BE304F">
        <w:rPr>
          <w:rFonts w:ascii="Consolas" w:hAnsi="Consolas" w:cs="Consolas"/>
          <w:sz w:val="19"/>
          <w:szCs w:val="19"/>
        </w:rPr>
        <w:t>;</w:t>
      </w:r>
    </w:p>
    <w:p w:rsidR="00B4416B" w:rsidRPr="00BE304F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E304F">
        <w:rPr>
          <w:rFonts w:ascii="Consolas" w:hAnsi="Consolas" w:cs="Consolas"/>
          <w:sz w:val="19"/>
          <w:szCs w:val="19"/>
        </w:rPr>
        <w:t xml:space="preserve">        _</w:t>
      </w:r>
      <w:proofErr w:type="spellStart"/>
      <w:r w:rsidRPr="00BE304F">
        <w:rPr>
          <w:rFonts w:ascii="Consolas" w:hAnsi="Consolas" w:cs="Consolas"/>
          <w:sz w:val="19"/>
          <w:szCs w:val="19"/>
        </w:rPr>
        <w:t>lname</w:t>
      </w:r>
      <w:proofErr w:type="spellEnd"/>
      <w:r w:rsidRPr="00BE304F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BE304F">
        <w:rPr>
          <w:rFonts w:ascii="Consolas" w:hAnsi="Consolas" w:cs="Consolas"/>
          <w:sz w:val="19"/>
          <w:szCs w:val="19"/>
        </w:rPr>
        <w:t>lname</w:t>
      </w:r>
      <w:proofErr w:type="spellEnd"/>
      <w:r w:rsidRPr="00BE304F">
        <w:rPr>
          <w:rFonts w:ascii="Consolas" w:hAnsi="Consolas" w:cs="Consolas"/>
          <w:sz w:val="19"/>
          <w:szCs w:val="19"/>
        </w:rPr>
        <w:t>;</w:t>
      </w:r>
    </w:p>
    <w:p w:rsidR="00B4416B" w:rsidRPr="00BE304F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E304F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E304F">
        <w:rPr>
          <w:rFonts w:ascii="Consolas" w:hAnsi="Consolas" w:cs="Consolas"/>
          <w:sz w:val="19"/>
          <w:szCs w:val="19"/>
        </w:rPr>
        <w:t>}</w:t>
      </w:r>
      <w:proofErr w:type="gramEnd"/>
    </w:p>
    <w:p w:rsidR="00B4416B" w:rsidRPr="00BE304F" w:rsidRDefault="00B4416B" w:rsidP="00B4416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BE304F">
        <w:rPr>
          <w:rFonts w:ascii="Consolas" w:hAnsi="Consolas" w:cs="Consolas"/>
          <w:sz w:val="19"/>
          <w:szCs w:val="19"/>
        </w:rPr>
        <w:t>}</w:t>
      </w:r>
      <w:proofErr w:type="gramEnd"/>
    </w:p>
    <w:p w:rsidR="00915886" w:rsidRPr="00DD36F0" w:rsidRDefault="00915886" w:rsidP="00915886"/>
    <w:p w:rsidR="000929C3" w:rsidRPr="00BE304F" w:rsidRDefault="00915886" w:rsidP="00915886">
      <w:pPr>
        <w:pStyle w:val="CdigoTtulo"/>
        <w:rPr>
          <w:lang w:val="pt-BR"/>
        </w:rPr>
      </w:pPr>
      <w:r w:rsidRPr="00DD36F0">
        <w:rPr>
          <w:lang w:val="pt-BR"/>
        </w:rPr>
        <w:t xml:space="preserve">Listagem 2. </w:t>
      </w:r>
      <w:r w:rsidRPr="00BE304F">
        <w:rPr>
          <w:lang w:val="pt-BR"/>
        </w:rPr>
        <w:t xml:space="preserve">Classe </w:t>
      </w:r>
      <w:r w:rsidR="00124870" w:rsidRPr="00BE304F">
        <w:rPr>
          <w:lang w:val="pt-BR"/>
        </w:rPr>
        <w:t>Customer</w:t>
      </w:r>
      <w:r w:rsidRPr="00BE304F">
        <w:rPr>
          <w:lang w:val="pt-BR"/>
        </w:rPr>
        <w:t xml:space="preserve"> em Boo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Customer: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getter(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)]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string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getter(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)]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string</w:t>
      </w: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124870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constructor</w:t>
      </w:r>
      <w:r>
        <w:rPr>
          <w:rFonts w:ascii="Consolas" w:hAnsi="Consolas" w:cs="Consolas"/>
          <w:sz w:val="19"/>
          <w:szCs w:val="19"/>
          <w:lang w:val="en-US"/>
        </w:rPr>
        <w:t>([required]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[required]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):</w:t>
      </w:r>
    </w:p>
    <w:p w:rsidR="00124870" w:rsidRPr="00BE304F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 w:rsidRPr="00BE304F">
        <w:rPr>
          <w:rFonts w:ascii="Consolas" w:hAnsi="Consolas" w:cs="Consolas"/>
          <w:sz w:val="19"/>
          <w:szCs w:val="19"/>
        </w:rPr>
        <w:t>_</w:t>
      </w:r>
      <w:proofErr w:type="spellStart"/>
      <w:r w:rsidRPr="00BE304F">
        <w:rPr>
          <w:rFonts w:ascii="Consolas" w:hAnsi="Consolas" w:cs="Consolas"/>
          <w:sz w:val="19"/>
          <w:szCs w:val="19"/>
        </w:rPr>
        <w:t>fname</w:t>
      </w:r>
      <w:proofErr w:type="spellEnd"/>
      <w:r w:rsidRPr="00BE304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E304F">
        <w:rPr>
          <w:rFonts w:ascii="Consolas" w:hAnsi="Consolas" w:cs="Consolas"/>
          <w:sz w:val="19"/>
          <w:szCs w:val="19"/>
        </w:rPr>
        <w:t>=</w:t>
      </w:r>
      <w:r w:rsidRPr="00BE304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E304F">
        <w:rPr>
          <w:rFonts w:ascii="Consolas" w:hAnsi="Consolas" w:cs="Consolas"/>
          <w:sz w:val="19"/>
          <w:szCs w:val="19"/>
        </w:rPr>
        <w:t>fname</w:t>
      </w:r>
      <w:proofErr w:type="spellEnd"/>
      <w:r w:rsidRPr="00BE304F">
        <w:rPr>
          <w:rFonts w:ascii="Consolas" w:hAnsi="Consolas" w:cs="Consolas"/>
          <w:sz w:val="19"/>
          <w:szCs w:val="19"/>
        </w:rPr>
        <w:t>;</w:t>
      </w:r>
    </w:p>
    <w:p w:rsidR="00124870" w:rsidRPr="00BE304F" w:rsidRDefault="00124870" w:rsidP="0012487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E304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BE304F">
        <w:rPr>
          <w:rFonts w:ascii="Consolas" w:hAnsi="Consolas" w:cs="Consolas"/>
          <w:sz w:val="19"/>
          <w:szCs w:val="19"/>
        </w:rPr>
        <w:t>_</w:t>
      </w:r>
      <w:proofErr w:type="spellStart"/>
      <w:r w:rsidRPr="00BE304F">
        <w:rPr>
          <w:rFonts w:ascii="Consolas" w:hAnsi="Consolas" w:cs="Consolas"/>
          <w:sz w:val="19"/>
          <w:szCs w:val="19"/>
        </w:rPr>
        <w:t>lname</w:t>
      </w:r>
      <w:proofErr w:type="spellEnd"/>
      <w:r w:rsidRPr="00BE304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E304F">
        <w:rPr>
          <w:rFonts w:ascii="Consolas" w:hAnsi="Consolas" w:cs="Consolas"/>
          <w:sz w:val="19"/>
          <w:szCs w:val="19"/>
        </w:rPr>
        <w:t>=</w:t>
      </w:r>
      <w:r w:rsidRPr="00BE304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E304F">
        <w:rPr>
          <w:rFonts w:ascii="Consolas" w:hAnsi="Consolas" w:cs="Consolas"/>
          <w:sz w:val="19"/>
          <w:szCs w:val="19"/>
        </w:rPr>
        <w:t>lname</w:t>
      </w:r>
      <w:proofErr w:type="spellEnd"/>
      <w:r w:rsidRPr="00BE304F">
        <w:rPr>
          <w:rFonts w:ascii="Consolas" w:hAnsi="Consolas" w:cs="Consolas"/>
          <w:sz w:val="19"/>
          <w:szCs w:val="19"/>
        </w:rPr>
        <w:t>;</w:t>
      </w:r>
    </w:p>
    <w:p w:rsidR="000929C3" w:rsidRPr="00BE304F" w:rsidRDefault="000929C3" w:rsidP="003927AC"/>
    <w:p w:rsidR="009371AB" w:rsidRDefault="009371AB" w:rsidP="006C6967">
      <w:pPr>
        <w:pStyle w:val="Interttulo"/>
        <w:rPr>
          <w:lang w:val="pt-BR"/>
        </w:rPr>
      </w:pPr>
      <w:r>
        <w:rPr>
          <w:lang w:val="pt-BR"/>
        </w:rPr>
        <w:lastRenderedPageBreak/>
        <w:t>Parece interpretada, mas é compilada</w:t>
      </w:r>
    </w:p>
    <w:p w:rsidR="009371AB" w:rsidRDefault="009371AB" w:rsidP="009371AB">
      <w:pPr>
        <w:pStyle w:val="Corpo"/>
      </w:pPr>
    </w:p>
    <w:p w:rsidR="009371AB" w:rsidRDefault="009371AB" w:rsidP="009371AB">
      <w:pPr>
        <w:pStyle w:val="Corpo"/>
      </w:pPr>
      <w:proofErr w:type="spellStart"/>
      <w:r>
        <w:t>Boo</w:t>
      </w:r>
      <w:proofErr w:type="spellEnd"/>
      <w:r>
        <w:t xml:space="preserve">, por ser inspirada em Python, trás muitas das características de uma linguagem dinâmica, apesar de ser estaticamente </w:t>
      </w:r>
      <w:proofErr w:type="spellStart"/>
      <w:r>
        <w:t>tipada</w:t>
      </w:r>
      <w:proofErr w:type="spellEnd"/>
      <w:r>
        <w:t xml:space="preserve">. Uma dessas características é a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, que só veio aparecer no C# a partir da versão 4.0, conhecida também como </w:t>
      </w:r>
      <w:proofErr w:type="spellStart"/>
      <w:r>
        <w:t>dynamic</w:t>
      </w:r>
      <w:proofErr w:type="spellEnd"/>
      <w:r>
        <w:t xml:space="preserve">. Em </w:t>
      </w:r>
      <w:proofErr w:type="spellStart"/>
      <w:r>
        <w:t>Boo</w:t>
      </w:r>
      <w:proofErr w:type="spellEnd"/>
      <w:r>
        <w:t>, é possível escrever um código como o abaixo:</w:t>
      </w:r>
    </w:p>
    <w:p w:rsidR="009371AB" w:rsidRDefault="009371AB" w:rsidP="009371AB"/>
    <w:p w:rsidR="009371AB" w:rsidRDefault="009371AB" w:rsidP="009371A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duck_obj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duck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</w:p>
    <w:p w:rsidR="009371AB" w:rsidRPr="002A09B1" w:rsidRDefault="009371AB" w:rsidP="009371A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r w:rsidRPr="002A09B1">
        <w:rPr>
          <w:rFonts w:ascii="Consolas" w:hAnsi="Consolas" w:cs="Consolas"/>
          <w:sz w:val="19"/>
          <w:szCs w:val="19"/>
          <w:lang w:val="en-US"/>
        </w:rPr>
        <w:t>duck_obj.some_</w:t>
      </w:r>
      <w:proofErr w:type="gramStart"/>
      <w:r w:rsidRPr="002A09B1">
        <w:rPr>
          <w:rFonts w:ascii="Consolas" w:hAnsi="Consolas" w:cs="Consolas"/>
          <w:sz w:val="19"/>
          <w:szCs w:val="19"/>
          <w:lang w:val="en-US"/>
        </w:rPr>
        <w:t>method</w:t>
      </w:r>
      <w:proofErr w:type="spellEnd"/>
      <w:r w:rsidRPr="002A09B1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9371AB" w:rsidRPr="002A09B1" w:rsidRDefault="009371AB" w:rsidP="009371AB">
      <w:pPr>
        <w:rPr>
          <w:lang w:val="en-US"/>
        </w:rPr>
      </w:pPr>
    </w:p>
    <w:p w:rsidR="007510EA" w:rsidRDefault="009371AB" w:rsidP="009371AB">
      <w:pPr>
        <w:pStyle w:val="Corpo"/>
      </w:pPr>
      <w:r>
        <w:t xml:space="preserve">No exemplo acima, a chamada a </w:t>
      </w:r>
      <w:proofErr w:type="spellStart"/>
      <w:r>
        <w:t>some_method</w:t>
      </w:r>
      <w:proofErr w:type="spellEnd"/>
      <w:r>
        <w:t xml:space="preserve"> somente será avaliada em tempo de execução, o que permite </w:t>
      </w:r>
      <w:r w:rsidR="007510EA">
        <w:t>características bem mais dinâmicas ao programa.</w:t>
      </w:r>
    </w:p>
    <w:p w:rsidR="007510EA" w:rsidRDefault="007510EA" w:rsidP="009371AB">
      <w:pPr>
        <w:pStyle w:val="Corpo"/>
      </w:pPr>
    </w:p>
    <w:p w:rsidR="009371AB" w:rsidRDefault="007510EA" w:rsidP="007510EA">
      <w:pPr>
        <w:pStyle w:val="Corpo"/>
      </w:pPr>
      <w:r>
        <w:t xml:space="preserve">Além disso, </w:t>
      </w:r>
      <w:proofErr w:type="spellStart"/>
      <w:r>
        <w:t>Boo</w:t>
      </w:r>
      <w:proofErr w:type="spellEnd"/>
      <w:r>
        <w:t xml:space="preserve"> permite que o desenvolvedor intercepte chamadas aos métodos e propriedades feitas através de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. Isso é possível através da interface </w:t>
      </w:r>
      <w:proofErr w:type="spellStart"/>
      <w:proofErr w:type="gramStart"/>
      <w:r>
        <w:t>IQuackFu</w:t>
      </w:r>
      <w:proofErr w:type="spellEnd"/>
      <w:proofErr w:type="gramEnd"/>
      <w:r w:rsidR="00122810">
        <w:t>.</w:t>
      </w:r>
      <w:r w:rsidR="009371AB">
        <w:t xml:space="preserve"> </w:t>
      </w:r>
      <w:r w:rsidR="00E729CA">
        <w:t xml:space="preserve">A Listagem </w:t>
      </w:r>
      <w:proofErr w:type="gramStart"/>
      <w:r w:rsidR="00E729CA">
        <w:t>3</w:t>
      </w:r>
      <w:proofErr w:type="gramEnd"/>
      <w:r w:rsidR="00E729CA">
        <w:t xml:space="preserve"> exibe um código de exemplo do uso da interface, o resultado pode ser conferido na Figura 1.</w:t>
      </w:r>
    </w:p>
    <w:p w:rsidR="00E729CA" w:rsidRDefault="00E729CA" w:rsidP="00E729CA"/>
    <w:p w:rsidR="00E729CA" w:rsidRPr="00E729CA" w:rsidRDefault="00E729CA" w:rsidP="00E729CA">
      <w:pPr>
        <w:pStyle w:val="CdigoTtulo"/>
      </w:pPr>
      <w:r>
        <w:t>Listagem 3: Exemplo IQuackFu</w:t>
      </w:r>
    </w:p>
    <w:p w:rsidR="00D90637" w:rsidRPr="002A09B1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2A09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A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A09B1">
        <w:rPr>
          <w:rFonts w:ascii="Consolas" w:hAnsi="Consolas" w:cs="Consolas"/>
          <w:sz w:val="19"/>
          <w:szCs w:val="19"/>
          <w:lang w:val="en-US"/>
        </w:rPr>
        <w:t>QuackExample</w:t>
      </w:r>
      <w:proofErr w:type="spellEnd"/>
      <w:r w:rsidRPr="002A09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A09B1">
        <w:rPr>
          <w:rFonts w:ascii="Consolas" w:hAnsi="Consolas" w:cs="Consolas"/>
          <w:sz w:val="19"/>
          <w:szCs w:val="19"/>
          <w:lang w:val="en-US"/>
        </w:rPr>
        <w:t>IQuackFu</w:t>
      </w:r>
      <w:proofErr w:type="spellEnd"/>
      <w:r w:rsidRPr="002A09B1">
        <w:rPr>
          <w:rFonts w:ascii="Consolas" w:hAnsi="Consolas" w:cs="Consolas"/>
          <w:sz w:val="19"/>
          <w:szCs w:val="19"/>
          <w:lang w:val="en-US"/>
        </w:rPr>
        <w:t>):</w:t>
      </w:r>
    </w:p>
    <w:p w:rsid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A09B1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QuackGet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(name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>)):</w:t>
      </w:r>
    </w:p>
    <w:p w:rsidR="00D90637" w:rsidRP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90637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D90637">
        <w:rPr>
          <w:rFonts w:ascii="Consolas" w:hAnsi="Consolas" w:cs="Consolas"/>
          <w:color w:val="008000"/>
          <w:sz w:val="19"/>
          <w:szCs w:val="19"/>
        </w:rPr>
        <w:t xml:space="preserve"> "Tentando obter valor de ${</w:t>
      </w:r>
      <w:proofErr w:type="spellStart"/>
      <w:r w:rsidRPr="00D90637"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 w:rsidRPr="00D90637">
        <w:rPr>
          <w:rFonts w:ascii="Consolas" w:hAnsi="Consolas" w:cs="Consolas"/>
          <w:sz w:val="19"/>
          <w:szCs w:val="19"/>
        </w:rPr>
        <w:t>}"</w:t>
      </w:r>
    </w:p>
    <w:p w:rsidR="00D90637" w:rsidRP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D90637"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90637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QuackSet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(name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value):</w:t>
      </w:r>
    </w:p>
    <w:p w:rsidR="00D90637" w:rsidRP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90637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D90637">
        <w:rPr>
          <w:rFonts w:ascii="Consolas" w:hAnsi="Consolas" w:cs="Consolas"/>
          <w:color w:val="008000"/>
          <w:sz w:val="19"/>
          <w:szCs w:val="19"/>
        </w:rPr>
        <w:t xml:space="preserve"> "Tentando atribuir ${</w:t>
      </w:r>
      <w:proofErr w:type="spellStart"/>
      <w:r w:rsidRPr="00D90637"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 w:rsidRPr="00D90637">
        <w:rPr>
          <w:rFonts w:ascii="Consolas" w:hAnsi="Consolas" w:cs="Consolas"/>
          <w:color w:val="008000"/>
          <w:sz w:val="19"/>
          <w:szCs w:val="19"/>
        </w:rPr>
        <w:t>} a ${</w:t>
      </w:r>
      <w:proofErr w:type="spellStart"/>
      <w:r w:rsidRPr="00D90637"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 w:rsidRPr="00D90637">
        <w:rPr>
          <w:rFonts w:ascii="Consolas" w:hAnsi="Consolas" w:cs="Consolas"/>
          <w:sz w:val="19"/>
          <w:szCs w:val="19"/>
        </w:rPr>
        <w:t>}"</w:t>
      </w:r>
    </w:p>
    <w:p w:rsidR="00D90637" w:rsidRP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D90637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90637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QuackInvoke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(name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4682B4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>)):</w:t>
      </w:r>
    </w:p>
    <w:p w:rsidR="00D90637" w:rsidRPr="002A09B1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09B1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2A09B1">
        <w:rPr>
          <w:rFonts w:ascii="Consolas" w:hAnsi="Consolas" w:cs="Consolas"/>
          <w:color w:val="008000"/>
          <w:sz w:val="19"/>
          <w:szCs w:val="19"/>
        </w:rPr>
        <w:t xml:space="preserve"> "${</w:t>
      </w:r>
      <w:proofErr w:type="spellStart"/>
      <w:r w:rsidRPr="002A09B1"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 w:rsidRPr="002A09B1">
        <w:rPr>
          <w:rFonts w:ascii="Consolas" w:hAnsi="Consolas" w:cs="Consolas"/>
          <w:sz w:val="19"/>
          <w:szCs w:val="19"/>
        </w:rPr>
        <w:t>} foi chamado"</w:t>
      </w:r>
      <w:r w:rsidRPr="002A09B1"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D90637" w:rsidRPr="002A09B1" w:rsidRDefault="00D90637" w:rsidP="00D9063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9371AB" w:rsidRDefault="009371AB" w:rsidP="009371AB"/>
    <w:p w:rsidR="00E729CA" w:rsidRPr="00E729CA" w:rsidRDefault="00E729CA" w:rsidP="00E729C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E729CA">
        <w:rPr>
          <w:rFonts w:ascii="Consolas" w:hAnsi="Consolas" w:cs="Consolas"/>
          <w:sz w:val="19"/>
          <w:szCs w:val="19"/>
        </w:rPr>
        <w:t>obj</w:t>
      </w:r>
      <w:proofErr w:type="spellEnd"/>
      <w:proofErr w:type="gramEnd"/>
      <w:r w:rsidRPr="00E729C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29CA">
        <w:rPr>
          <w:rFonts w:ascii="Consolas" w:hAnsi="Consolas" w:cs="Consolas"/>
          <w:sz w:val="19"/>
          <w:szCs w:val="19"/>
        </w:rPr>
        <w:t>=</w:t>
      </w:r>
      <w:r w:rsidRPr="00E729C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729CA">
        <w:rPr>
          <w:rFonts w:ascii="Consolas" w:hAnsi="Consolas" w:cs="Consolas"/>
          <w:sz w:val="19"/>
          <w:szCs w:val="19"/>
        </w:rPr>
        <w:t>QuackExample</w:t>
      </w:r>
      <w:proofErr w:type="spellEnd"/>
      <w:r w:rsidRPr="00E729CA">
        <w:rPr>
          <w:rFonts w:ascii="Consolas" w:hAnsi="Consolas" w:cs="Consolas"/>
          <w:sz w:val="19"/>
          <w:szCs w:val="19"/>
        </w:rPr>
        <w:t>()</w:t>
      </w:r>
    </w:p>
    <w:p w:rsidR="00E729CA" w:rsidRPr="00E729CA" w:rsidRDefault="00E729CA" w:rsidP="00E729C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E729CA">
        <w:rPr>
          <w:rFonts w:ascii="Consolas" w:hAnsi="Consolas" w:cs="Consolas"/>
          <w:sz w:val="19"/>
          <w:szCs w:val="19"/>
        </w:rPr>
        <w:t>obj</w:t>
      </w:r>
      <w:proofErr w:type="gramEnd"/>
      <w:r w:rsidRPr="00E729CA">
        <w:rPr>
          <w:rFonts w:ascii="Consolas" w:hAnsi="Consolas" w:cs="Consolas"/>
          <w:sz w:val="19"/>
          <w:szCs w:val="19"/>
        </w:rPr>
        <w:t>.metodo_exemplo</w:t>
      </w:r>
      <w:proofErr w:type="spellEnd"/>
      <w:r w:rsidRPr="00E729CA">
        <w:rPr>
          <w:rFonts w:ascii="Consolas" w:hAnsi="Consolas" w:cs="Consolas"/>
          <w:sz w:val="19"/>
          <w:szCs w:val="19"/>
        </w:rPr>
        <w:t>()</w:t>
      </w:r>
    </w:p>
    <w:p w:rsidR="00E729CA" w:rsidRPr="00E729CA" w:rsidRDefault="00E729CA" w:rsidP="00E729C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E729CA">
        <w:rPr>
          <w:rFonts w:ascii="Consolas" w:hAnsi="Consolas" w:cs="Consolas"/>
          <w:sz w:val="19"/>
          <w:szCs w:val="19"/>
        </w:rPr>
        <w:t>obj</w:t>
      </w:r>
      <w:proofErr w:type="gramEnd"/>
      <w:r w:rsidRPr="00E729CA">
        <w:rPr>
          <w:rFonts w:ascii="Consolas" w:hAnsi="Consolas" w:cs="Consolas"/>
          <w:sz w:val="19"/>
          <w:szCs w:val="19"/>
        </w:rPr>
        <w:t>.propriedade_exemplo</w:t>
      </w:r>
      <w:proofErr w:type="spellEnd"/>
      <w:r w:rsidRPr="00E729C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29CA">
        <w:rPr>
          <w:rFonts w:ascii="Consolas" w:hAnsi="Consolas" w:cs="Consolas"/>
          <w:sz w:val="19"/>
          <w:szCs w:val="19"/>
        </w:rPr>
        <w:t>=</w:t>
      </w:r>
      <w:r w:rsidRPr="00E729C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29CA">
        <w:rPr>
          <w:rFonts w:ascii="Consolas" w:hAnsi="Consolas" w:cs="Consolas"/>
          <w:sz w:val="19"/>
          <w:szCs w:val="19"/>
        </w:rPr>
        <w:t>2</w:t>
      </w:r>
    </w:p>
    <w:p w:rsidR="00E729CA" w:rsidRPr="00E729CA" w:rsidRDefault="00E729CA" w:rsidP="00E729C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729CA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E729C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729CA">
        <w:rPr>
          <w:rFonts w:ascii="Consolas" w:hAnsi="Consolas" w:cs="Consolas"/>
          <w:sz w:val="19"/>
          <w:szCs w:val="19"/>
        </w:rPr>
        <w:t>obj.propriedade_exemplo</w:t>
      </w:r>
      <w:proofErr w:type="spellEnd"/>
    </w:p>
    <w:p w:rsidR="00E729CA" w:rsidRDefault="00E729CA" w:rsidP="009371AB"/>
    <w:p w:rsidR="009371AB" w:rsidRPr="009371AB" w:rsidRDefault="00E729CA" w:rsidP="009371AB">
      <w:r>
        <w:rPr>
          <w:noProof/>
          <w:lang w:eastAsia="pt-BR"/>
        </w:rPr>
        <w:drawing>
          <wp:inline distT="0" distB="0" distL="0" distR="0">
            <wp:extent cx="5093639" cy="257516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145" cy="257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AB" w:rsidRPr="003247BC" w:rsidRDefault="00E729CA" w:rsidP="00E729CA">
      <w:pPr>
        <w:pStyle w:val="Legenda1"/>
        <w:rPr>
          <w:lang w:val="pt-BR"/>
        </w:rPr>
      </w:pPr>
      <w:r w:rsidRPr="003247BC">
        <w:rPr>
          <w:lang w:val="pt-BR"/>
        </w:rPr>
        <w:t>Figura 1. Resultado do uso da interface IQuackFu</w:t>
      </w:r>
    </w:p>
    <w:p w:rsidR="009371AB" w:rsidRPr="009371AB" w:rsidRDefault="009371AB" w:rsidP="009371AB"/>
    <w:p w:rsidR="006C6967" w:rsidRPr="00BE304F" w:rsidRDefault="006C6967" w:rsidP="006C6967">
      <w:pPr>
        <w:pStyle w:val="Interttulo"/>
        <w:rPr>
          <w:lang w:val="pt-BR"/>
        </w:rPr>
      </w:pPr>
      <w:r w:rsidRPr="00BE304F">
        <w:rPr>
          <w:lang w:val="pt-BR"/>
        </w:rPr>
        <w:lastRenderedPageBreak/>
        <w:t>Uma linguagem integrável</w:t>
      </w:r>
    </w:p>
    <w:p w:rsidR="006C6967" w:rsidRPr="00BE304F" w:rsidRDefault="006C6967" w:rsidP="006C6967">
      <w:pPr>
        <w:pStyle w:val="Corpo"/>
      </w:pPr>
    </w:p>
    <w:p w:rsidR="006C6967" w:rsidRDefault="00DD15AC" w:rsidP="006C6967">
      <w:pPr>
        <w:pStyle w:val="Corpo"/>
      </w:pPr>
      <w:r w:rsidRPr="00DD15AC">
        <w:t xml:space="preserve">Um programa em </w:t>
      </w:r>
      <w:proofErr w:type="spellStart"/>
      <w:r w:rsidRPr="00DD15AC">
        <w:t>Boo</w:t>
      </w:r>
      <w:proofErr w:type="spellEnd"/>
      <w:r w:rsidRPr="00DD15AC">
        <w:t xml:space="preserve"> pode ser executado de v</w:t>
      </w:r>
      <w:r>
        <w:t>árias formas: através do compilador da linguagem (“</w:t>
      </w:r>
      <w:proofErr w:type="spellStart"/>
      <w:r>
        <w:t>booc</w:t>
      </w:r>
      <w:proofErr w:type="spellEnd"/>
      <w:r>
        <w:t xml:space="preserve">”) e executado como uma </w:t>
      </w:r>
      <w:proofErr w:type="spellStart"/>
      <w:proofErr w:type="gramStart"/>
      <w:r>
        <w:t>assembly</w:t>
      </w:r>
      <w:proofErr w:type="spellEnd"/>
      <w:r>
        <w:t xml:space="preserve"> .</w:t>
      </w:r>
      <w:proofErr w:type="gramEnd"/>
      <w:r>
        <w:t xml:space="preserve">NET normal; através do interpretador de </w:t>
      </w:r>
      <w:proofErr w:type="spellStart"/>
      <w:r>
        <w:t>Boo</w:t>
      </w:r>
      <w:proofErr w:type="spellEnd"/>
      <w:r>
        <w:t xml:space="preserve"> (“</w:t>
      </w:r>
      <w:proofErr w:type="spellStart"/>
      <w:r>
        <w:t>booi</w:t>
      </w:r>
      <w:proofErr w:type="spellEnd"/>
      <w:r>
        <w:t xml:space="preserve">”); interpretado internamente usando a classe </w:t>
      </w:r>
      <w:proofErr w:type="spellStart"/>
      <w:r>
        <w:t>InteractiveInterpreter</w:t>
      </w:r>
      <w:proofErr w:type="spellEnd"/>
      <w:r>
        <w:t xml:space="preserve"> ou compilado internamente através da classe </w:t>
      </w:r>
      <w:proofErr w:type="spellStart"/>
      <w:r>
        <w:t>BooCompiler</w:t>
      </w:r>
      <w:proofErr w:type="spellEnd"/>
      <w:r>
        <w:t>.</w:t>
      </w:r>
    </w:p>
    <w:p w:rsidR="00DD15AC" w:rsidRDefault="00DD15AC" w:rsidP="00DD15AC"/>
    <w:p w:rsidR="00D7592B" w:rsidRDefault="00D7592B" w:rsidP="00DD15AC">
      <w:pPr>
        <w:pStyle w:val="Corpo"/>
      </w:pPr>
      <w:r>
        <w:t xml:space="preserve">Para </w:t>
      </w:r>
      <w:proofErr w:type="spellStart"/>
      <w:r>
        <w:t>scripting</w:t>
      </w:r>
      <w:proofErr w:type="spellEnd"/>
      <w:r>
        <w:t xml:space="preserve">, a melhor opção é o </w:t>
      </w:r>
      <w:proofErr w:type="spellStart"/>
      <w:proofErr w:type="gramStart"/>
      <w:r w:rsidR="00DD15AC">
        <w:t>BooCompiler</w:t>
      </w:r>
      <w:proofErr w:type="spellEnd"/>
      <w:proofErr w:type="gramEnd"/>
      <w:r w:rsidR="00DD15AC">
        <w:t>.</w:t>
      </w:r>
      <w:r>
        <w:t xml:space="preserve"> Com ele, é possível compilar o código tanto para a memória quanto para um arquivo.</w:t>
      </w:r>
    </w:p>
    <w:p w:rsidR="00D7592B" w:rsidRDefault="00D7592B" w:rsidP="00DD15AC">
      <w:pPr>
        <w:pStyle w:val="Corpo"/>
      </w:pPr>
    </w:p>
    <w:p w:rsidR="00DD15AC" w:rsidRDefault="00D7592B" w:rsidP="00DD15AC">
      <w:pPr>
        <w:pStyle w:val="Corpo"/>
      </w:pPr>
      <w:r>
        <w:t xml:space="preserve"> </w:t>
      </w:r>
      <w:r w:rsidR="00C82484">
        <w:t xml:space="preserve">A possibilidade de compilar o código para a memória torna mais fácil obter métodos e tipos em tempo de execução, a partir de simples scripts. Então, apesar de compilada, </w:t>
      </w:r>
      <w:proofErr w:type="spellStart"/>
      <w:r w:rsidR="00C82484">
        <w:t>Boo</w:t>
      </w:r>
      <w:proofErr w:type="spellEnd"/>
      <w:r w:rsidR="00C82484">
        <w:t xml:space="preserve"> torna-se uma linguagem simples de ser integrada. Um exemplo simples de uso do compilador para compilar um arquivo para a memória pode ser visto a seguir.</w:t>
      </w:r>
    </w:p>
    <w:p w:rsidR="00C82484" w:rsidRDefault="00C82484" w:rsidP="00C82484"/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E304F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boo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BooCompiler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boo.Parameters.Input.Add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FileInput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arquivo.boo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))</w:t>
      </w:r>
    </w:p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boo.Parameters.Pipeline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CompileToMemory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</w:p>
    <w:p w:rsidR="00C82484" w:rsidRDefault="00C82484" w:rsidP="00C824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assembly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boo.Run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GeneratedAssembly</w:t>
      </w:r>
      <w:proofErr w:type="spellEnd"/>
    </w:p>
    <w:p w:rsidR="00C82484" w:rsidRPr="00C82484" w:rsidRDefault="00C82484" w:rsidP="00C82484">
      <w:pPr>
        <w:rPr>
          <w:lang w:val="en-US"/>
        </w:rPr>
      </w:pPr>
    </w:p>
    <w:p w:rsidR="00600D77" w:rsidRDefault="00600D77" w:rsidP="003927AC">
      <w:pPr>
        <w:rPr>
          <w:lang w:val="en-US"/>
        </w:rPr>
      </w:pPr>
    </w:p>
    <w:p w:rsidR="00600D77" w:rsidRPr="002A09B1" w:rsidRDefault="005707D9" w:rsidP="00600D77">
      <w:pPr>
        <w:pStyle w:val="Corpo"/>
        <w:ind w:firstLine="0"/>
        <w:rPr>
          <w:rFonts w:ascii="Arial" w:hAnsi="Arial"/>
          <w:b/>
          <w:noProof/>
          <w:sz w:val="28"/>
        </w:rPr>
      </w:pPr>
      <w:r>
        <w:rPr>
          <w:rFonts w:ascii="Arial" w:hAnsi="Arial"/>
          <w:b/>
          <w:noProof/>
          <w:sz w:val="28"/>
        </w:rPr>
        <w:t xml:space="preserve">Exemplo: </w:t>
      </w:r>
      <w:r w:rsidR="00600D77" w:rsidRPr="002A09B1">
        <w:rPr>
          <w:rFonts w:ascii="Arial" w:hAnsi="Arial"/>
          <w:b/>
          <w:noProof/>
          <w:sz w:val="28"/>
        </w:rPr>
        <w:t>Criando um Formulário usando scripts</w:t>
      </w:r>
    </w:p>
    <w:p w:rsidR="0096290E" w:rsidRPr="002A09B1" w:rsidRDefault="0096290E" w:rsidP="0096290E"/>
    <w:p w:rsidR="0096290E" w:rsidRPr="0096290E" w:rsidRDefault="0096290E" w:rsidP="0096290E">
      <w:pPr>
        <w:pStyle w:val="Corpo"/>
      </w:pPr>
      <w:r w:rsidRPr="0096290E">
        <w:t xml:space="preserve">Partindo para um exemplo mais claro, </w:t>
      </w:r>
      <w:r>
        <w:t xml:space="preserve">é possível exemplificar a usabilidade de </w:t>
      </w:r>
      <w:proofErr w:type="spellStart"/>
      <w:r>
        <w:t>Boo</w:t>
      </w:r>
      <w:proofErr w:type="spellEnd"/>
      <w:r>
        <w:t xml:space="preserve"> para mecanismos </w:t>
      </w:r>
      <w:proofErr w:type="spellStart"/>
      <w:r>
        <w:t>scriptáveis</w:t>
      </w:r>
      <w:proofErr w:type="spellEnd"/>
      <w:r>
        <w:t xml:space="preserve"> em aplicações. Um dos exemplos mais clássicos talvez seja a construção de um formulário em tempo de execução, usando um script compilado em </w:t>
      </w:r>
      <w:proofErr w:type="spellStart"/>
      <w:r>
        <w:t>Boo</w:t>
      </w:r>
      <w:proofErr w:type="spellEnd"/>
      <w:r>
        <w:t>.</w:t>
      </w:r>
    </w:p>
    <w:p w:rsidR="0096290E" w:rsidRDefault="0096290E" w:rsidP="0096290E"/>
    <w:p w:rsidR="009E1D14" w:rsidRDefault="009E1D14" w:rsidP="009E1D14">
      <w:pPr>
        <w:pStyle w:val="Corpo"/>
      </w:pPr>
      <w:r>
        <w:t>O objetivo é que, dado um script como o da Figura 2, seja possível construir um formulário que obedeça aos campos e a ordem definida.</w:t>
      </w:r>
    </w:p>
    <w:p w:rsidR="009E1D14" w:rsidRDefault="009E1D14" w:rsidP="009E1D14"/>
    <w:p w:rsidR="009E1D14" w:rsidRDefault="009E1D14" w:rsidP="009E1D14">
      <w:r>
        <w:rPr>
          <w:noProof/>
          <w:lang w:eastAsia="pt-BR"/>
        </w:rPr>
        <w:drawing>
          <wp:inline distT="0" distB="0" distL="0" distR="0" wp14:anchorId="6BE2F833" wp14:editId="7D58B4A2">
            <wp:extent cx="4438650" cy="2635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14" w:rsidRPr="009E1D14" w:rsidRDefault="009E1D14" w:rsidP="009E1D14">
      <w:pPr>
        <w:pStyle w:val="Legenda1"/>
        <w:rPr>
          <w:lang w:val="pt-BR"/>
        </w:rPr>
      </w:pPr>
      <w:r w:rsidRPr="009E1D14">
        <w:rPr>
          <w:lang w:val="pt-BR"/>
        </w:rPr>
        <w:t>Figura 2. Formulário de entrada do script</w:t>
      </w:r>
    </w:p>
    <w:p w:rsidR="00600D77" w:rsidRDefault="009E1D14" w:rsidP="009E1D14">
      <w:pPr>
        <w:pStyle w:val="Corpo"/>
      </w:pPr>
      <w:r>
        <w:t xml:space="preserve">É preciso definir, a princípio, o contrato que deverá ser seguido pela classe definida no script. Surge então a necessidade de uma interface </w:t>
      </w:r>
      <w:proofErr w:type="spellStart"/>
      <w:proofErr w:type="gramStart"/>
      <w:r>
        <w:t>IFormDefinition</w:t>
      </w:r>
      <w:proofErr w:type="spellEnd"/>
      <w:proofErr w:type="gramEnd"/>
      <w:r>
        <w:t>.</w:t>
      </w:r>
    </w:p>
    <w:p w:rsid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IFormDefinition</w:t>
      </w:r>
      <w:proofErr w:type="spellEnd"/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 xml:space="preserve"> Build(</w:t>
      </w:r>
      <w:proofErr w:type="spellStart"/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FormBuilder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 xml:space="preserve"> form);</w:t>
      </w:r>
    </w:p>
    <w:p w:rsid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E1D14" w:rsidRPr="009E1D14" w:rsidRDefault="009E1D14" w:rsidP="009E1D14"/>
    <w:p w:rsidR="009E1D14" w:rsidRDefault="009E1D14" w:rsidP="009E1D14">
      <w:pPr>
        <w:pStyle w:val="Corpo"/>
      </w:pPr>
      <w:r>
        <w:t xml:space="preserve">Esta interface define que o script receberá um ponto de entrada na API de construção do formulário. Esse ponto de entrada é a classe </w:t>
      </w:r>
      <w:proofErr w:type="spellStart"/>
      <w:proofErr w:type="gramStart"/>
      <w:r>
        <w:t>FormBuilder</w:t>
      </w:r>
      <w:proofErr w:type="spellEnd"/>
      <w:proofErr w:type="gramEnd"/>
      <w:r>
        <w:t xml:space="preserve">, que define métodos especialistas na criação de controles no formulário. Ela é definida como na Listagem </w:t>
      </w:r>
      <w:proofErr w:type="gramStart"/>
      <w:r>
        <w:t>4</w:t>
      </w:r>
      <w:proofErr w:type="gramEnd"/>
      <w:r>
        <w:t xml:space="preserve">. Em sua construção, já são criadas instâncias das classes </w:t>
      </w:r>
      <w:proofErr w:type="spellStart"/>
      <w:r>
        <w:t>Form</w:t>
      </w:r>
      <w:proofErr w:type="spellEnd"/>
      <w:r>
        <w:t xml:space="preserve"> e </w:t>
      </w:r>
      <w:proofErr w:type="spellStart"/>
      <w:proofErr w:type="gramStart"/>
      <w:r>
        <w:t>TableLayoutPanel</w:t>
      </w:r>
      <w:proofErr w:type="spellEnd"/>
      <w:proofErr w:type="gramEnd"/>
      <w:r>
        <w:t xml:space="preserve">, para preparar a chegada de novos controles. Os métodos de inserção de controles nesta classe são bastante rudimentares, servindo apenas para o propósito de exemplificar uma API mais complexa. Somente os métodos para adicionar </w:t>
      </w:r>
      <w:proofErr w:type="spellStart"/>
      <w:r>
        <w:t>text</w:t>
      </w:r>
      <w:proofErr w:type="spellEnd"/>
      <w:r>
        <w:t xml:space="preserve"> boxes e combo boxes foram criados.</w:t>
      </w:r>
    </w:p>
    <w:p w:rsidR="009E1D14" w:rsidRDefault="009E1D14" w:rsidP="009E1D14"/>
    <w:p w:rsidR="009E1D14" w:rsidRDefault="009E1D14" w:rsidP="009E1D14">
      <w:pPr>
        <w:pStyle w:val="CdigoTtulo"/>
      </w:pPr>
      <w:r>
        <w:t>Listagem 4. Classe FormBuilder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FormBuilder</w:t>
      </w:r>
      <w:proofErr w:type="spellEnd"/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D14">
        <w:rPr>
          <w:rFonts w:ascii="Consolas" w:hAnsi="Consolas" w:cs="Consolas"/>
          <w:sz w:val="19"/>
          <w:szCs w:val="19"/>
          <w:lang w:val="en-US"/>
        </w:rPr>
        <w:t>form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9E1D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>);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TableLayoutPanel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 xml:space="preserve"> panel = 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TableLayoutPanel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E1D14">
        <w:rPr>
          <w:rFonts w:ascii="Consolas" w:hAnsi="Consolas" w:cs="Consolas"/>
          <w:sz w:val="19"/>
          <w:szCs w:val="19"/>
          <w:lang w:val="en-US"/>
        </w:rPr>
        <w:t>ColumnCount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 xml:space="preserve"> = 1,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Dock = </w:t>
      </w:r>
      <w:proofErr w:type="spellStart"/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DockStyle</w:t>
      </w:r>
      <w:r w:rsidRPr="009E1D14">
        <w:rPr>
          <w:rFonts w:ascii="Consolas" w:hAnsi="Consolas" w:cs="Consolas"/>
          <w:sz w:val="19"/>
          <w:szCs w:val="19"/>
          <w:lang w:val="en-US"/>
        </w:rPr>
        <w:t>.Fill</w:t>
      </w:r>
      <w:proofErr w:type="spellEnd"/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};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D14">
        <w:rPr>
          <w:rFonts w:ascii="Consolas" w:hAnsi="Consolas" w:cs="Consolas"/>
          <w:sz w:val="19"/>
          <w:szCs w:val="19"/>
          <w:lang w:val="en-US"/>
        </w:rPr>
        <w:t>FormBuilder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>()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D14">
        <w:rPr>
          <w:rFonts w:ascii="Consolas" w:hAnsi="Consolas" w:cs="Consolas"/>
          <w:sz w:val="19"/>
          <w:szCs w:val="19"/>
          <w:lang w:val="en-US"/>
        </w:rPr>
        <w:t>form.Controls.Add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>panel);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Title(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title)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E1D14">
        <w:rPr>
          <w:rFonts w:ascii="Consolas" w:hAnsi="Consolas" w:cs="Consolas"/>
          <w:sz w:val="19"/>
          <w:szCs w:val="19"/>
          <w:lang w:val="en-US"/>
        </w:rPr>
        <w:t>form.Text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 xml:space="preserve"> = title;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D14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>(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label)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D14">
        <w:rPr>
          <w:rFonts w:ascii="Consolas" w:hAnsi="Consolas" w:cs="Consolas"/>
          <w:sz w:val="19"/>
          <w:szCs w:val="19"/>
          <w:lang w:val="en-US"/>
        </w:rPr>
        <w:t>AddLabel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>label);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E1D14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>());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Combo(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label, </w:t>
      </w:r>
      <w:proofErr w:type="spellStart"/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1D14">
        <w:rPr>
          <w:rFonts w:ascii="Consolas" w:hAnsi="Consolas" w:cs="Consolas"/>
          <w:sz w:val="19"/>
          <w:szCs w:val="19"/>
          <w:lang w:val="en-US"/>
        </w:rPr>
        <w:t>[] options)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D14">
        <w:rPr>
          <w:rFonts w:ascii="Consolas" w:hAnsi="Consolas" w:cs="Consolas"/>
          <w:sz w:val="19"/>
          <w:szCs w:val="19"/>
          <w:lang w:val="en-US"/>
        </w:rPr>
        <w:t>AddLabel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>label);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E1D14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 xml:space="preserve">() { </w:t>
      </w:r>
      <w:proofErr w:type="spellStart"/>
      <w:r w:rsidRPr="009E1D14">
        <w:rPr>
          <w:rFonts w:ascii="Consolas" w:hAnsi="Consolas" w:cs="Consolas"/>
          <w:sz w:val="19"/>
          <w:szCs w:val="19"/>
          <w:lang w:val="en-US"/>
        </w:rPr>
        <w:t>DataSource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 xml:space="preserve"> = options });</w:t>
      </w:r>
    </w:p>
    <w:p w:rsid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1D14">
        <w:rPr>
          <w:rFonts w:ascii="Consolas" w:hAnsi="Consolas" w:cs="Consolas"/>
          <w:sz w:val="19"/>
          <w:szCs w:val="19"/>
          <w:lang w:val="en-US"/>
        </w:rPr>
        <w:t>AddLabel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>(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label)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E1D14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E1D14">
        <w:rPr>
          <w:rFonts w:ascii="Consolas" w:hAnsi="Consolas" w:cs="Consolas"/>
          <w:sz w:val="19"/>
          <w:szCs w:val="19"/>
          <w:lang w:val="en-US"/>
        </w:rPr>
        <w:t>()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    Text = label,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E1D14">
        <w:rPr>
          <w:rFonts w:ascii="Consolas" w:hAnsi="Consolas" w:cs="Consolas"/>
          <w:sz w:val="19"/>
          <w:szCs w:val="19"/>
          <w:lang w:val="en-US"/>
        </w:rPr>
        <w:t>TextAlign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E1D14">
        <w:rPr>
          <w:rFonts w:ascii="Consolas" w:hAnsi="Consolas" w:cs="Consolas"/>
          <w:sz w:val="19"/>
          <w:szCs w:val="19"/>
          <w:lang w:val="en-US"/>
        </w:rPr>
        <w:t>System.Drawing.</w:t>
      </w:r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ContentAlignment</w:t>
      </w:r>
      <w:r w:rsidRPr="009E1D14">
        <w:rPr>
          <w:rFonts w:ascii="Consolas" w:hAnsi="Consolas" w:cs="Consolas"/>
          <w:sz w:val="19"/>
          <w:szCs w:val="19"/>
          <w:lang w:val="en-US"/>
        </w:rPr>
        <w:t>.MiddleLeft</w:t>
      </w:r>
      <w:proofErr w:type="spellEnd"/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});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Add(</w:t>
      </w:r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Control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control)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E1D14">
        <w:rPr>
          <w:rFonts w:ascii="Consolas" w:hAnsi="Consolas" w:cs="Consolas"/>
          <w:sz w:val="19"/>
          <w:szCs w:val="19"/>
          <w:lang w:val="en-US"/>
        </w:rPr>
        <w:t>control.Dock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E1D14">
        <w:rPr>
          <w:rFonts w:ascii="Consolas" w:hAnsi="Consolas" w:cs="Consolas"/>
          <w:color w:val="2B91AF"/>
          <w:sz w:val="19"/>
          <w:szCs w:val="19"/>
          <w:lang w:val="en-US"/>
        </w:rPr>
        <w:t>DockStyle</w:t>
      </w:r>
      <w:r w:rsidRPr="009E1D14">
        <w:rPr>
          <w:rFonts w:ascii="Consolas" w:hAnsi="Consolas" w:cs="Consolas"/>
          <w:sz w:val="19"/>
          <w:szCs w:val="19"/>
          <w:lang w:val="en-US"/>
        </w:rPr>
        <w:t>.Top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>;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D14">
        <w:rPr>
          <w:rFonts w:ascii="Consolas" w:hAnsi="Consolas" w:cs="Consolas"/>
          <w:sz w:val="19"/>
          <w:szCs w:val="19"/>
          <w:lang w:val="en-US"/>
        </w:rPr>
        <w:t>panel.Controls.Add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>control);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1D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D14">
        <w:rPr>
          <w:rFonts w:ascii="Consolas" w:hAnsi="Consolas" w:cs="Consolas"/>
          <w:sz w:val="19"/>
          <w:szCs w:val="19"/>
          <w:lang w:val="en-US"/>
        </w:rPr>
        <w:t xml:space="preserve"> Show()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E1D14" w:rsidRP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1D14">
        <w:rPr>
          <w:rFonts w:ascii="Consolas" w:hAnsi="Consolas" w:cs="Consolas"/>
          <w:sz w:val="19"/>
          <w:szCs w:val="19"/>
          <w:lang w:val="en-US"/>
        </w:rPr>
        <w:t>form.Show</w:t>
      </w:r>
      <w:proofErr w:type="spellEnd"/>
      <w:r w:rsidRPr="009E1D1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E1D14">
        <w:rPr>
          <w:rFonts w:ascii="Consolas" w:hAnsi="Consolas" w:cs="Consolas"/>
          <w:sz w:val="19"/>
          <w:szCs w:val="19"/>
          <w:lang w:val="en-US"/>
        </w:rPr>
        <w:t>);</w:t>
      </w:r>
    </w:p>
    <w:p w:rsid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1D1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E1D14" w:rsidRDefault="009E1D14" w:rsidP="009E1D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E1D14" w:rsidRDefault="009E1D14" w:rsidP="009E1D14"/>
    <w:p w:rsidR="00BC6AE8" w:rsidRDefault="00BC6AE8" w:rsidP="009E1D14">
      <w:pPr>
        <w:pStyle w:val="Corpo"/>
      </w:pPr>
      <w:r>
        <w:t xml:space="preserve">Juntas, esta classe e esta interface definem a API que será disponibilizada para o script em tempo de execução. É preciso, então definir como o script será compilado. Para esta tarefa, é possível utilizar a classe na Listagem </w:t>
      </w:r>
      <w:proofErr w:type="gramStart"/>
      <w:r>
        <w:t>5</w:t>
      </w:r>
      <w:proofErr w:type="gramEnd"/>
      <w:r>
        <w:t>.</w:t>
      </w:r>
    </w:p>
    <w:p w:rsidR="00BC6AE8" w:rsidRDefault="00BC6AE8" w:rsidP="009E1D14">
      <w:pPr>
        <w:pStyle w:val="Corpo"/>
      </w:pPr>
    </w:p>
    <w:p w:rsidR="00BC6AE8" w:rsidRDefault="00BC6AE8" w:rsidP="00BC6AE8">
      <w:pPr>
        <w:pStyle w:val="Corpo"/>
      </w:pPr>
      <w:r>
        <w:t xml:space="preserve">Esta classe é capaz de receber uma </w:t>
      </w:r>
      <w:proofErr w:type="spellStart"/>
      <w:r>
        <w:t>string</w:t>
      </w:r>
      <w:proofErr w:type="spellEnd"/>
      <w:r>
        <w:t xml:space="preserve"> (o script) e retornar uma instância que </w:t>
      </w:r>
      <w:proofErr w:type="gramStart"/>
      <w:r>
        <w:t>implemente</w:t>
      </w:r>
      <w:proofErr w:type="gramEnd"/>
      <w:r>
        <w:t xml:space="preserve"> </w:t>
      </w:r>
      <w:proofErr w:type="spellStart"/>
      <w:r>
        <w:t>IFormDefinition</w:t>
      </w:r>
      <w:proofErr w:type="spellEnd"/>
      <w:r>
        <w:t xml:space="preserve">. Para isso, ela instancia o compilador de </w:t>
      </w:r>
      <w:proofErr w:type="spellStart"/>
      <w:r>
        <w:t>Boo</w:t>
      </w:r>
      <w:proofErr w:type="spellEnd"/>
      <w:r>
        <w:t xml:space="preserve">, a classe </w:t>
      </w:r>
      <w:proofErr w:type="spellStart"/>
      <w:proofErr w:type="gramStart"/>
      <w:r>
        <w:t>BooCompiler</w:t>
      </w:r>
      <w:proofErr w:type="spellEnd"/>
      <w:proofErr w:type="gramEnd"/>
      <w:r>
        <w:t xml:space="preserve">, no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Boo.Lang.Compiler</w:t>
      </w:r>
      <w:proofErr w:type="spellEnd"/>
      <w:r>
        <w:t xml:space="preserve">, utilizando a pipeline </w:t>
      </w:r>
      <w:proofErr w:type="spellStart"/>
      <w:r>
        <w:t>CompileToMemory</w:t>
      </w:r>
      <w:proofErr w:type="spellEnd"/>
      <w:r>
        <w:t xml:space="preserve">, que significa que todo o processo de compilação será executado, gerando um </w:t>
      </w:r>
      <w:proofErr w:type="spellStart"/>
      <w:r>
        <w:t>assembly</w:t>
      </w:r>
      <w:proofErr w:type="spellEnd"/>
      <w:r>
        <w:t xml:space="preserve"> executável em memória, sem precisar salvá-lo em disco. Além disso, adiciona-se uma referência para o projeto atual, para que o script tenha acesso às classes da API.</w:t>
      </w:r>
    </w:p>
    <w:p w:rsidR="00BC6AE8" w:rsidRDefault="00BC6AE8" w:rsidP="00BC6AE8"/>
    <w:p w:rsidR="00BC6AE8" w:rsidRPr="00BC6AE8" w:rsidRDefault="00BC6AE8" w:rsidP="00BC6AE8">
      <w:pPr>
        <w:pStyle w:val="Corpo"/>
      </w:pPr>
      <w:r>
        <w:t xml:space="preserve">No método Compile, basta definir a origem do script de entrada e executar o compilador. Caso haja algum erro de compilação, o método lança a primeira exceção resultante para avisar o formulário de que a compilação falhou. Caso não tenha falhado, basta obter a classe </w:t>
      </w:r>
      <w:proofErr w:type="spellStart"/>
      <w:proofErr w:type="gramStart"/>
      <w:r>
        <w:t>FormDefinition</w:t>
      </w:r>
      <w:proofErr w:type="spellEnd"/>
      <w:proofErr w:type="gramEnd"/>
      <w:r>
        <w:t xml:space="preserve"> no </w:t>
      </w:r>
      <w:proofErr w:type="spellStart"/>
      <w:r>
        <w:t>assembly</w:t>
      </w:r>
      <w:proofErr w:type="spellEnd"/>
      <w:r>
        <w:t xml:space="preserve"> gerado e criar uma instância dela, fazendo um </w:t>
      </w:r>
      <w:proofErr w:type="spellStart"/>
      <w:r>
        <w:t>cast</w:t>
      </w:r>
      <w:proofErr w:type="spellEnd"/>
      <w:r>
        <w:t xml:space="preserve"> para </w:t>
      </w:r>
      <w:proofErr w:type="spellStart"/>
      <w:r>
        <w:t>IFormDefinition</w:t>
      </w:r>
      <w:proofErr w:type="spellEnd"/>
      <w:r>
        <w:t>.</w:t>
      </w:r>
    </w:p>
    <w:p w:rsidR="00BC6AE8" w:rsidRPr="00BC6AE8" w:rsidRDefault="00BC6AE8" w:rsidP="00BC6AE8"/>
    <w:p w:rsidR="00BC6AE8" w:rsidRPr="00BC6AE8" w:rsidRDefault="00BC6AE8" w:rsidP="00BC6AE8">
      <w:pPr>
        <w:pStyle w:val="CdigoTtulo"/>
        <w:rPr>
          <w:lang w:val="pt-BR"/>
        </w:rPr>
      </w:pPr>
      <w:r w:rsidRPr="00BC6AE8">
        <w:rPr>
          <w:lang w:val="pt-BR"/>
        </w:rPr>
        <w:t xml:space="preserve">Listagem 5. Compilador </w:t>
      </w:r>
      <w:r>
        <w:rPr>
          <w:lang w:val="pt-BR"/>
        </w:rPr>
        <w:t>para</w:t>
      </w:r>
      <w:r w:rsidRPr="00BC6AE8">
        <w:rPr>
          <w:lang w:val="pt-BR"/>
        </w:rPr>
        <w:t xml:space="preserve"> definições de formul</w:t>
      </w:r>
      <w:r>
        <w:rPr>
          <w:lang w:val="pt-BR"/>
        </w:rPr>
        <w:t>ário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6AE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BC6AE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BC6AE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6AE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BC6AE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C6AE8">
        <w:rPr>
          <w:rFonts w:ascii="Consolas" w:hAnsi="Consolas" w:cs="Consolas"/>
          <w:color w:val="2B91AF"/>
          <w:sz w:val="19"/>
          <w:szCs w:val="19"/>
        </w:rPr>
        <w:t>DefinitionCompiler</w:t>
      </w:r>
      <w:proofErr w:type="spellEnd"/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</w:rPr>
        <w:t xml:space="preserve">    </w:t>
      </w:r>
      <w:r w:rsidRPr="00BC6AE8">
        <w:rPr>
          <w:rFonts w:ascii="Consolas" w:hAnsi="Consolas" w:cs="Consolas"/>
          <w:sz w:val="19"/>
          <w:szCs w:val="19"/>
          <w:lang w:val="en-US"/>
        </w:rPr>
        <w:t>{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C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6AE8">
        <w:rPr>
          <w:rFonts w:ascii="Consolas" w:hAnsi="Consolas" w:cs="Consolas"/>
          <w:color w:val="2B91AF"/>
          <w:sz w:val="19"/>
          <w:szCs w:val="19"/>
          <w:lang w:val="en-US"/>
        </w:rPr>
        <w:t>BooCompiler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 xml:space="preserve"> boo = </w:t>
      </w:r>
      <w:proofErr w:type="spellStart"/>
      <w:r w:rsidRPr="00BC6AE8">
        <w:rPr>
          <w:rFonts w:ascii="Consolas" w:hAnsi="Consolas" w:cs="Consolas"/>
          <w:sz w:val="19"/>
          <w:szCs w:val="19"/>
          <w:lang w:val="en-US"/>
        </w:rPr>
        <w:t>GetCompiler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();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C6A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C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6AE8">
        <w:rPr>
          <w:rFonts w:ascii="Consolas" w:hAnsi="Consolas" w:cs="Consolas"/>
          <w:color w:val="2B91AF"/>
          <w:sz w:val="19"/>
          <w:szCs w:val="19"/>
          <w:lang w:val="en-US"/>
        </w:rPr>
        <w:t>BooCompiler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6AE8">
        <w:rPr>
          <w:rFonts w:ascii="Consolas" w:hAnsi="Consolas" w:cs="Consolas"/>
          <w:sz w:val="19"/>
          <w:szCs w:val="19"/>
          <w:lang w:val="en-US"/>
        </w:rPr>
        <w:t>GetCompiler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()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C6AE8">
        <w:rPr>
          <w:rFonts w:ascii="Consolas" w:hAnsi="Consolas" w:cs="Consolas"/>
          <w:sz w:val="19"/>
          <w:szCs w:val="19"/>
          <w:lang w:val="en-US"/>
        </w:rPr>
        <w:t xml:space="preserve"> boo = </w:t>
      </w:r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6AE8">
        <w:rPr>
          <w:rFonts w:ascii="Consolas" w:hAnsi="Consolas" w:cs="Consolas"/>
          <w:color w:val="2B91AF"/>
          <w:sz w:val="19"/>
          <w:szCs w:val="19"/>
          <w:lang w:val="en-US"/>
        </w:rPr>
        <w:t>BooCompiler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();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C6AE8">
        <w:rPr>
          <w:rFonts w:ascii="Consolas" w:hAnsi="Consolas" w:cs="Consolas"/>
          <w:sz w:val="19"/>
          <w:szCs w:val="19"/>
          <w:lang w:val="en-US"/>
        </w:rPr>
        <w:t>boo.Parameters.Pipeline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C6AE8">
        <w:rPr>
          <w:rFonts w:ascii="Consolas" w:hAnsi="Consolas" w:cs="Consolas"/>
          <w:color w:val="2B91AF"/>
          <w:sz w:val="19"/>
          <w:szCs w:val="19"/>
          <w:lang w:val="en-US"/>
        </w:rPr>
        <w:t>CompileToMemory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6AE8">
        <w:rPr>
          <w:rFonts w:ascii="Consolas" w:hAnsi="Consolas" w:cs="Consolas"/>
          <w:sz w:val="19"/>
          <w:szCs w:val="19"/>
          <w:lang w:val="en-US"/>
        </w:rPr>
        <w:t>);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6AE8">
        <w:rPr>
          <w:rFonts w:ascii="Consolas" w:hAnsi="Consolas" w:cs="Consolas"/>
          <w:sz w:val="19"/>
          <w:szCs w:val="19"/>
          <w:lang w:val="en-US"/>
        </w:rPr>
        <w:t>boo.Parameters.References.Add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C6AE8">
        <w:rPr>
          <w:rFonts w:ascii="Consolas" w:hAnsi="Consolas" w:cs="Consolas"/>
          <w:color w:val="2B91AF"/>
          <w:sz w:val="19"/>
          <w:szCs w:val="19"/>
          <w:lang w:val="en-US"/>
        </w:rPr>
        <w:t>IFormDefinition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).Assembly);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6AE8">
        <w:rPr>
          <w:rFonts w:ascii="Consolas" w:hAnsi="Consolas" w:cs="Consolas"/>
          <w:sz w:val="19"/>
          <w:szCs w:val="19"/>
          <w:lang w:val="en-US"/>
        </w:rPr>
        <w:t xml:space="preserve"> boo;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C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6AE8">
        <w:rPr>
          <w:rFonts w:ascii="Consolas" w:hAnsi="Consolas" w:cs="Consolas"/>
          <w:color w:val="2B91AF"/>
          <w:sz w:val="19"/>
          <w:szCs w:val="19"/>
          <w:lang w:val="en-US"/>
        </w:rPr>
        <w:t>IFormDefinition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 xml:space="preserve"> Compile(</w:t>
      </w:r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C6AE8">
        <w:rPr>
          <w:rFonts w:ascii="Consolas" w:hAnsi="Consolas" w:cs="Consolas"/>
          <w:sz w:val="19"/>
          <w:szCs w:val="19"/>
          <w:lang w:val="en-US"/>
        </w:rPr>
        <w:t xml:space="preserve"> script)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6AE8">
        <w:rPr>
          <w:rFonts w:ascii="Consolas" w:hAnsi="Consolas" w:cs="Consolas"/>
          <w:sz w:val="19"/>
          <w:szCs w:val="19"/>
          <w:lang w:val="en-US"/>
        </w:rPr>
        <w:t>boo.Parameters.Input.Clear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6AE8">
        <w:rPr>
          <w:rFonts w:ascii="Consolas" w:hAnsi="Consolas" w:cs="Consolas"/>
          <w:sz w:val="19"/>
          <w:szCs w:val="19"/>
          <w:lang w:val="en-US"/>
        </w:rPr>
        <w:t>);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6AE8">
        <w:rPr>
          <w:rFonts w:ascii="Consolas" w:hAnsi="Consolas" w:cs="Consolas"/>
          <w:sz w:val="19"/>
          <w:szCs w:val="19"/>
          <w:lang w:val="en-US"/>
        </w:rPr>
        <w:t>boo.Parameters.Input.Add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6AE8">
        <w:rPr>
          <w:rFonts w:ascii="Consolas" w:hAnsi="Consolas" w:cs="Consolas"/>
          <w:color w:val="2B91AF"/>
          <w:sz w:val="19"/>
          <w:szCs w:val="19"/>
          <w:lang w:val="en-US"/>
        </w:rPr>
        <w:t>StringInput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(</w:t>
      </w:r>
      <w:r w:rsidRPr="00BC6A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noname</w:t>
      </w:r>
      <w:proofErr w:type="spellEnd"/>
      <w:r w:rsidRPr="00BC6A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6AE8">
        <w:rPr>
          <w:rFonts w:ascii="Consolas" w:hAnsi="Consolas" w:cs="Consolas"/>
          <w:sz w:val="19"/>
          <w:szCs w:val="19"/>
          <w:lang w:val="en-US"/>
        </w:rPr>
        <w:t>, script));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C6AE8">
        <w:rPr>
          <w:rFonts w:ascii="Consolas" w:hAnsi="Consolas" w:cs="Consolas"/>
          <w:sz w:val="19"/>
          <w:szCs w:val="19"/>
          <w:lang w:val="en-US"/>
        </w:rPr>
        <w:t xml:space="preserve"> compiler = </w:t>
      </w:r>
      <w:proofErr w:type="spellStart"/>
      <w:r w:rsidRPr="00BC6AE8">
        <w:rPr>
          <w:rFonts w:ascii="Consolas" w:hAnsi="Consolas" w:cs="Consolas"/>
          <w:sz w:val="19"/>
          <w:szCs w:val="19"/>
          <w:lang w:val="en-US"/>
        </w:rPr>
        <w:t>boo.Run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();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C6A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6AE8">
        <w:rPr>
          <w:rFonts w:ascii="Consolas" w:hAnsi="Consolas" w:cs="Consolas"/>
          <w:sz w:val="19"/>
          <w:szCs w:val="19"/>
          <w:lang w:val="en-US"/>
        </w:rPr>
        <w:t>compiler.Errors.Count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C6A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6AE8">
        <w:rPr>
          <w:rFonts w:ascii="Consolas" w:hAnsi="Consolas" w:cs="Consolas"/>
          <w:sz w:val="19"/>
          <w:szCs w:val="19"/>
          <w:lang w:val="en-US"/>
        </w:rPr>
        <w:t>compiler.Errors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[0];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C6AE8">
        <w:rPr>
          <w:rFonts w:ascii="Consolas" w:hAnsi="Consolas" w:cs="Consolas"/>
          <w:sz w:val="19"/>
          <w:szCs w:val="19"/>
          <w:lang w:val="en-US"/>
        </w:rPr>
        <w:t xml:space="preserve"> assembly = </w:t>
      </w:r>
      <w:proofErr w:type="spellStart"/>
      <w:r w:rsidRPr="00BC6AE8">
        <w:rPr>
          <w:rFonts w:ascii="Consolas" w:hAnsi="Consolas" w:cs="Consolas"/>
          <w:sz w:val="19"/>
          <w:szCs w:val="19"/>
          <w:lang w:val="en-US"/>
        </w:rPr>
        <w:t>compiler.GeneratedAssembly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;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C6AE8">
        <w:rPr>
          <w:rFonts w:ascii="Consolas" w:hAnsi="Consolas" w:cs="Consolas"/>
          <w:sz w:val="19"/>
          <w:szCs w:val="19"/>
          <w:lang w:val="en-US"/>
        </w:rPr>
        <w:t xml:space="preserve"> type = </w:t>
      </w:r>
      <w:proofErr w:type="spellStart"/>
      <w:r w:rsidRPr="00BC6AE8">
        <w:rPr>
          <w:rFonts w:ascii="Consolas" w:hAnsi="Consolas" w:cs="Consolas"/>
          <w:sz w:val="19"/>
          <w:szCs w:val="19"/>
          <w:lang w:val="en-US"/>
        </w:rPr>
        <w:t>assembly.GetType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(</w:t>
      </w:r>
      <w:r w:rsidRPr="00BC6A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6AE8">
        <w:rPr>
          <w:rFonts w:ascii="Consolas" w:hAnsi="Consolas" w:cs="Consolas"/>
          <w:color w:val="A31515"/>
          <w:sz w:val="19"/>
          <w:szCs w:val="19"/>
          <w:lang w:val="en-US"/>
        </w:rPr>
        <w:t>FormDefinition</w:t>
      </w:r>
      <w:proofErr w:type="spellEnd"/>
      <w:r w:rsidRPr="00BC6A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6AE8">
        <w:rPr>
          <w:rFonts w:ascii="Consolas" w:hAnsi="Consolas" w:cs="Consolas"/>
          <w:sz w:val="19"/>
          <w:szCs w:val="19"/>
          <w:lang w:val="en-US"/>
        </w:rPr>
        <w:t>);</w:t>
      </w:r>
    </w:p>
    <w:p w:rsidR="00BC6AE8" w:rsidRP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C6A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6A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6AE8">
        <w:rPr>
          <w:rFonts w:ascii="Consolas" w:hAnsi="Consolas" w:cs="Consolas"/>
          <w:color w:val="2B91AF"/>
          <w:sz w:val="19"/>
          <w:szCs w:val="19"/>
          <w:lang w:val="en-US"/>
        </w:rPr>
        <w:t>IFormDefinition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C6AE8">
        <w:rPr>
          <w:rFonts w:ascii="Consolas" w:hAnsi="Consolas" w:cs="Consolas"/>
          <w:color w:val="2B91AF"/>
          <w:sz w:val="19"/>
          <w:szCs w:val="19"/>
          <w:lang w:val="en-US"/>
        </w:rPr>
        <w:t>Activator</w:t>
      </w:r>
      <w:r w:rsidRPr="00BC6AE8">
        <w:rPr>
          <w:rFonts w:ascii="Consolas" w:hAnsi="Consolas" w:cs="Consolas"/>
          <w:sz w:val="19"/>
          <w:szCs w:val="19"/>
          <w:lang w:val="en-US"/>
        </w:rPr>
        <w:t>.CreateInstance</w:t>
      </w:r>
      <w:proofErr w:type="spellEnd"/>
      <w:r w:rsidRPr="00BC6AE8">
        <w:rPr>
          <w:rFonts w:ascii="Consolas" w:hAnsi="Consolas" w:cs="Consolas"/>
          <w:sz w:val="19"/>
          <w:szCs w:val="19"/>
          <w:lang w:val="en-US"/>
        </w:rPr>
        <w:t>(type);</w:t>
      </w:r>
    </w:p>
    <w:p w:rsid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C6AE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BC6AE8" w:rsidRDefault="00BC6AE8" w:rsidP="00BC6AE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E1D14" w:rsidRDefault="00BC6AE8" w:rsidP="009E1D14">
      <w:pPr>
        <w:pStyle w:val="Corpo"/>
      </w:pPr>
      <w:r>
        <w:t xml:space="preserve"> </w:t>
      </w:r>
    </w:p>
    <w:p w:rsidR="00BC6AE8" w:rsidRDefault="00BC6AE8" w:rsidP="00BC6AE8">
      <w:pPr>
        <w:pStyle w:val="Corpo"/>
      </w:pPr>
      <w:r>
        <w:t xml:space="preserve">Caso todos esses passos sejam executados com sucesso, o resultado é um </w:t>
      </w:r>
      <w:proofErr w:type="gramStart"/>
      <w:r>
        <w:t>objeto .</w:t>
      </w:r>
      <w:proofErr w:type="gramEnd"/>
      <w:r>
        <w:t xml:space="preserve">NET que corresponde ao script definido como entrada e que implementa a interface </w:t>
      </w:r>
      <w:proofErr w:type="spellStart"/>
      <w:r>
        <w:t>IFormDefinition</w:t>
      </w:r>
      <w:proofErr w:type="spellEnd"/>
      <w:r>
        <w:t>.</w:t>
      </w:r>
    </w:p>
    <w:p w:rsidR="00BC6AE8" w:rsidRDefault="00BC6AE8" w:rsidP="00BC6AE8"/>
    <w:p w:rsidR="00BC6AE8" w:rsidRDefault="005707D9" w:rsidP="00BC6AE8">
      <w:pPr>
        <w:pStyle w:val="Corpo"/>
      </w:pPr>
      <w:r>
        <w:t xml:space="preserve">Assim, resta apenas instanciar a classe </w:t>
      </w:r>
      <w:proofErr w:type="spellStart"/>
      <w:proofErr w:type="gramStart"/>
      <w:r>
        <w:t>DefinitionCompiler</w:t>
      </w:r>
      <w:proofErr w:type="spellEnd"/>
      <w:proofErr w:type="gramEnd"/>
      <w:r>
        <w:t xml:space="preserve"> e compilar a definição oriunda da </w:t>
      </w:r>
      <w:proofErr w:type="spellStart"/>
      <w:r>
        <w:t>text</w:t>
      </w:r>
      <w:proofErr w:type="spellEnd"/>
      <w:r>
        <w:t xml:space="preserve"> box no </w:t>
      </w:r>
      <w:proofErr w:type="spellStart"/>
      <w:r>
        <w:t>form</w:t>
      </w:r>
      <w:proofErr w:type="spellEnd"/>
      <w:r>
        <w:t xml:space="preserve"> de entrada. A Listagem </w:t>
      </w:r>
      <w:proofErr w:type="gramStart"/>
      <w:r>
        <w:t>6</w:t>
      </w:r>
      <w:proofErr w:type="gramEnd"/>
      <w:r>
        <w:t xml:space="preserve"> exemplifica o uso, que resulta num formulário como o da Figura 3.</w:t>
      </w:r>
    </w:p>
    <w:p w:rsidR="005707D9" w:rsidRDefault="005707D9" w:rsidP="005707D9"/>
    <w:p w:rsidR="005707D9" w:rsidRPr="005707D9" w:rsidRDefault="005707D9" w:rsidP="005707D9">
      <w:pPr>
        <w:pStyle w:val="CdigoTtulo"/>
        <w:rPr>
          <w:lang w:val="pt-BR"/>
        </w:rPr>
      </w:pPr>
      <w:r w:rsidRPr="005707D9">
        <w:rPr>
          <w:lang w:val="pt-BR"/>
        </w:rPr>
        <w:t>Listagem 6. Uso da classe DefinitionCompiler</w:t>
      </w:r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07D9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5707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70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0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7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07D9">
        <w:rPr>
          <w:rFonts w:ascii="Consolas" w:hAnsi="Consolas" w:cs="Consolas"/>
          <w:sz w:val="19"/>
          <w:szCs w:val="19"/>
          <w:lang w:val="en-US"/>
        </w:rPr>
        <w:t>BuildCommand_Click</w:t>
      </w:r>
      <w:proofErr w:type="spellEnd"/>
      <w:r w:rsidRPr="005707D9">
        <w:rPr>
          <w:rFonts w:ascii="Consolas" w:hAnsi="Consolas" w:cs="Consolas"/>
          <w:sz w:val="19"/>
          <w:szCs w:val="19"/>
          <w:lang w:val="en-US"/>
        </w:rPr>
        <w:t>(</w:t>
      </w:r>
      <w:r w:rsidRPr="005707D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707D9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5707D9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707D9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07D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07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07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07D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07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7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707D9">
        <w:rPr>
          <w:rFonts w:ascii="Consolas" w:hAnsi="Consolas" w:cs="Consolas"/>
          <w:sz w:val="19"/>
          <w:szCs w:val="19"/>
          <w:lang w:val="en-US"/>
        </w:rPr>
        <w:t xml:space="preserve"> compiler = </w:t>
      </w:r>
      <w:r w:rsidRPr="005707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07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07D9">
        <w:rPr>
          <w:rFonts w:ascii="Consolas" w:hAnsi="Consolas" w:cs="Consolas"/>
          <w:color w:val="2B91AF"/>
          <w:sz w:val="19"/>
          <w:szCs w:val="19"/>
          <w:lang w:val="en-US"/>
        </w:rPr>
        <w:t>DefinitionCompiler</w:t>
      </w:r>
      <w:proofErr w:type="spellEnd"/>
      <w:r w:rsidRPr="005707D9">
        <w:rPr>
          <w:rFonts w:ascii="Consolas" w:hAnsi="Consolas" w:cs="Consolas"/>
          <w:sz w:val="19"/>
          <w:szCs w:val="19"/>
          <w:lang w:val="en-US"/>
        </w:rPr>
        <w:t>();</w:t>
      </w:r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07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7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707D9">
        <w:rPr>
          <w:rFonts w:ascii="Consolas" w:hAnsi="Consolas" w:cs="Consolas"/>
          <w:sz w:val="19"/>
          <w:szCs w:val="19"/>
          <w:lang w:val="en-US"/>
        </w:rPr>
        <w:t xml:space="preserve"> definition = </w:t>
      </w:r>
      <w:proofErr w:type="spellStart"/>
      <w:r w:rsidRPr="005707D9">
        <w:rPr>
          <w:rFonts w:ascii="Consolas" w:hAnsi="Consolas" w:cs="Consolas"/>
          <w:sz w:val="19"/>
          <w:szCs w:val="19"/>
          <w:lang w:val="en-US"/>
        </w:rPr>
        <w:t>compiler.Compile</w:t>
      </w:r>
      <w:proofErr w:type="spellEnd"/>
      <w:r w:rsidRPr="005707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707D9">
        <w:rPr>
          <w:rFonts w:ascii="Consolas" w:hAnsi="Consolas" w:cs="Consolas"/>
          <w:sz w:val="19"/>
          <w:szCs w:val="19"/>
          <w:lang w:val="en-US"/>
        </w:rPr>
        <w:t>ScriptInput.Text</w:t>
      </w:r>
      <w:proofErr w:type="spellEnd"/>
      <w:r w:rsidRPr="005707D9">
        <w:rPr>
          <w:rFonts w:ascii="Consolas" w:hAnsi="Consolas" w:cs="Consolas"/>
          <w:sz w:val="19"/>
          <w:szCs w:val="19"/>
          <w:lang w:val="en-US"/>
        </w:rPr>
        <w:t>);</w:t>
      </w:r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07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7D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707D9">
        <w:rPr>
          <w:rFonts w:ascii="Consolas" w:hAnsi="Consolas" w:cs="Consolas"/>
          <w:sz w:val="19"/>
          <w:szCs w:val="19"/>
          <w:lang w:val="en-US"/>
        </w:rPr>
        <w:t xml:space="preserve"> form = </w:t>
      </w:r>
      <w:r w:rsidRPr="005707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07D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07D9">
        <w:rPr>
          <w:rFonts w:ascii="Consolas" w:hAnsi="Consolas" w:cs="Consolas"/>
          <w:color w:val="2B91AF"/>
          <w:sz w:val="19"/>
          <w:szCs w:val="19"/>
          <w:lang w:val="en-US"/>
        </w:rPr>
        <w:t>FormBuilder</w:t>
      </w:r>
      <w:proofErr w:type="spellEnd"/>
      <w:r w:rsidRPr="005707D9">
        <w:rPr>
          <w:rFonts w:ascii="Consolas" w:hAnsi="Consolas" w:cs="Consolas"/>
          <w:sz w:val="19"/>
          <w:szCs w:val="19"/>
          <w:lang w:val="en-US"/>
        </w:rPr>
        <w:t>();</w:t>
      </w:r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07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7D9">
        <w:rPr>
          <w:rFonts w:ascii="Consolas" w:hAnsi="Consolas" w:cs="Consolas"/>
          <w:sz w:val="19"/>
          <w:szCs w:val="19"/>
          <w:lang w:val="en-US"/>
        </w:rPr>
        <w:t>definition.Build</w:t>
      </w:r>
      <w:proofErr w:type="spellEnd"/>
      <w:r w:rsidRPr="005707D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07D9">
        <w:rPr>
          <w:rFonts w:ascii="Consolas" w:hAnsi="Consolas" w:cs="Consolas"/>
          <w:sz w:val="19"/>
          <w:szCs w:val="19"/>
          <w:lang w:val="en-US"/>
        </w:rPr>
        <w:t>form);</w:t>
      </w:r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07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7D9">
        <w:rPr>
          <w:rFonts w:ascii="Consolas" w:hAnsi="Consolas" w:cs="Consolas"/>
          <w:sz w:val="19"/>
          <w:szCs w:val="19"/>
          <w:lang w:val="en-US"/>
        </w:rPr>
        <w:t>form.Show</w:t>
      </w:r>
      <w:proofErr w:type="spellEnd"/>
      <w:r w:rsidRPr="005707D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707D9">
        <w:rPr>
          <w:rFonts w:ascii="Consolas" w:hAnsi="Consolas" w:cs="Consolas"/>
          <w:sz w:val="19"/>
          <w:szCs w:val="19"/>
          <w:lang w:val="en-US"/>
        </w:rPr>
        <w:t>);</w:t>
      </w:r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07D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07D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707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5707D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707D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707D9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07D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707D9" w:rsidRP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5707D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707D9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707D9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5707D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707D9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5707D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707D9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5707D9">
        <w:rPr>
          <w:rFonts w:ascii="Consolas" w:hAnsi="Consolas" w:cs="Consolas"/>
          <w:sz w:val="19"/>
          <w:szCs w:val="19"/>
          <w:lang w:val="en-US"/>
        </w:rPr>
        <w:t xml:space="preserve">, </w:t>
      </w:r>
    </w:p>
    <w:p w:rsid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707D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proofErr w:type="gramEnd"/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707D9" w:rsidRDefault="005707D9" w:rsidP="005707D9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5707D9" w:rsidRPr="005707D9" w:rsidRDefault="005707D9" w:rsidP="005707D9"/>
    <w:p w:rsidR="009E1D14" w:rsidRDefault="005707D9" w:rsidP="009E1D14">
      <w:r>
        <w:rPr>
          <w:noProof/>
          <w:lang w:eastAsia="pt-BR"/>
        </w:rPr>
        <w:drawing>
          <wp:inline distT="0" distB="0" distL="0" distR="0" wp14:anchorId="46A30DA9" wp14:editId="784FF9A3">
            <wp:extent cx="28575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9" w:rsidRDefault="005707D9" w:rsidP="005707D9">
      <w:pPr>
        <w:pStyle w:val="Legenda1"/>
      </w:pPr>
      <w:r>
        <w:t>Figura 3. Formulário resultante</w:t>
      </w:r>
    </w:p>
    <w:p w:rsidR="005707D9" w:rsidRPr="009E1D14" w:rsidRDefault="005707D9" w:rsidP="009E1D14"/>
    <w:p w:rsidR="009E1D14" w:rsidRPr="0096290E" w:rsidRDefault="009E1D14" w:rsidP="003927AC"/>
    <w:p w:rsidR="000929C3" w:rsidRPr="00C82484" w:rsidRDefault="00DD36F0" w:rsidP="00DD36F0">
      <w:pPr>
        <w:pStyle w:val="Interttulo"/>
        <w:rPr>
          <w:lang w:val="pt-BR"/>
        </w:rPr>
      </w:pPr>
      <w:r w:rsidRPr="00C82484">
        <w:rPr>
          <w:lang w:val="pt-BR"/>
        </w:rPr>
        <w:t>Uma linguagem extensível</w:t>
      </w:r>
    </w:p>
    <w:p w:rsidR="000929C3" w:rsidRPr="00C82484" w:rsidRDefault="000929C3" w:rsidP="003927AC"/>
    <w:p w:rsidR="008E0BC6" w:rsidRDefault="008E0BC6" w:rsidP="008E0BC6">
      <w:pPr>
        <w:pStyle w:val="Corpo"/>
      </w:pPr>
      <w:proofErr w:type="spellStart"/>
      <w:r w:rsidRPr="008E0BC6">
        <w:t>Boo</w:t>
      </w:r>
      <w:proofErr w:type="spellEnd"/>
      <w:r w:rsidRPr="008E0BC6">
        <w:t xml:space="preserve"> é uma linguagem feita pensando em extensibilidade. </w:t>
      </w:r>
      <w:r>
        <w:t xml:space="preserve">Seu compilador </w:t>
      </w:r>
      <w:r w:rsidR="00C8230B">
        <w:t>tem muitos pontos de inserção</w:t>
      </w:r>
      <w:r>
        <w:t xml:space="preserve">, permitindo que a maior parte do comportamento padrão da linguagem seja </w:t>
      </w:r>
      <w:proofErr w:type="gramStart"/>
      <w:r>
        <w:t>modificado</w:t>
      </w:r>
      <w:proofErr w:type="gramEnd"/>
      <w:r>
        <w:t xml:space="preserve">. É possível escrever </w:t>
      </w:r>
      <w:proofErr w:type="gramStart"/>
      <w:r>
        <w:t>novas macros</w:t>
      </w:r>
      <w:proofErr w:type="gramEnd"/>
      <w:r>
        <w:t>, atributos ou até mesmo mudar a forma como algumas estruturas são entendidas.</w:t>
      </w:r>
    </w:p>
    <w:p w:rsidR="008E0BC6" w:rsidRDefault="008E0BC6" w:rsidP="008E0BC6"/>
    <w:p w:rsidR="000929C3" w:rsidRDefault="008E0BC6" w:rsidP="00733A6F">
      <w:pPr>
        <w:pStyle w:val="Corpo"/>
      </w:pPr>
      <w:r>
        <w:lastRenderedPageBreak/>
        <w:t xml:space="preserve">As três principais formas de mudar a linguagem são através de </w:t>
      </w:r>
      <w:proofErr w:type="spellStart"/>
      <w:r>
        <w:t>Syntatic</w:t>
      </w:r>
      <w:proofErr w:type="spellEnd"/>
      <w:r>
        <w:t xml:space="preserve"> Macros, </w:t>
      </w:r>
      <w:proofErr w:type="spellStart"/>
      <w:r>
        <w:t>Attributes</w:t>
      </w:r>
      <w:proofErr w:type="spellEnd"/>
      <w:r>
        <w:t xml:space="preserve"> e, de uma forma mais avançada, através da criação e extensão </w:t>
      </w:r>
      <w:r w:rsidR="0056076A">
        <w:t>da pipeline de compilação</w:t>
      </w:r>
      <w:r>
        <w:t xml:space="preserve">. </w:t>
      </w:r>
      <w:r w:rsidR="00733A6F">
        <w:t>As duas primeiras formas são mais fáceis de lidar, pois permitem facilmente estender a linguagem entender exatamente como o compilador funciona.</w:t>
      </w:r>
    </w:p>
    <w:p w:rsidR="00733A6F" w:rsidRDefault="00733A6F" w:rsidP="00733A6F"/>
    <w:p w:rsidR="00733A6F" w:rsidRDefault="00733A6F" w:rsidP="00733A6F">
      <w:pPr>
        <w:pStyle w:val="Corpo"/>
      </w:pPr>
      <w:r>
        <w:t>Um exemplo é o bloco “</w:t>
      </w:r>
      <w:proofErr w:type="spellStart"/>
      <w:r>
        <w:t>using</w:t>
      </w:r>
      <w:proofErr w:type="spellEnd"/>
      <w:r>
        <w:t xml:space="preserve">”, que no C# é um elemento de linguagem, mas em </w:t>
      </w:r>
      <w:proofErr w:type="spellStart"/>
      <w:r>
        <w:t>Boo</w:t>
      </w:r>
      <w:proofErr w:type="spellEnd"/>
      <w:r>
        <w:t xml:space="preserve"> é apenas uma macro que é expandida em tempo de compilação</w:t>
      </w:r>
      <w:r w:rsidR="00AD0843">
        <w:t xml:space="preserve"> em “</w:t>
      </w:r>
      <w:proofErr w:type="spellStart"/>
      <w:proofErr w:type="gramStart"/>
      <w:r w:rsidR="00AD0843">
        <w:t>try</w:t>
      </w:r>
      <w:proofErr w:type="spellEnd"/>
      <w:r w:rsidR="00AD0843">
        <w:t xml:space="preserve"> .</w:t>
      </w:r>
      <w:proofErr w:type="gramEnd"/>
      <w:r w:rsidR="00AD0843">
        <w:t xml:space="preserve">. </w:t>
      </w:r>
      <w:proofErr w:type="spellStart"/>
      <w:r w:rsidR="00AD0843">
        <w:t>except</w:t>
      </w:r>
      <w:proofErr w:type="spellEnd"/>
      <w:r w:rsidR="00AD0843">
        <w:t xml:space="preserve"> .. </w:t>
      </w:r>
      <w:proofErr w:type="spellStart"/>
      <w:r w:rsidR="00AD0843">
        <w:t>ensure</w:t>
      </w:r>
      <w:proofErr w:type="spellEnd"/>
      <w:r w:rsidR="00AD0843">
        <w:t>” (</w:t>
      </w:r>
      <w:proofErr w:type="spellStart"/>
      <w:r w:rsidR="00AD0843">
        <w:t>try</w:t>
      </w:r>
      <w:proofErr w:type="spellEnd"/>
      <w:r w:rsidR="00AD0843">
        <w:t xml:space="preserve"> .. catch .. </w:t>
      </w:r>
      <w:proofErr w:type="spellStart"/>
      <w:r w:rsidR="00AD0843">
        <w:t>finally</w:t>
      </w:r>
      <w:proofErr w:type="spellEnd"/>
      <w:r w:rsidR="00AD0843">
        <w:t>, em C#)</w:t>
      </w:r>
      <w:r>
        <w:t>.</w:t>
      </w:r>
    </w:p>
    <w:p w:rsidR="00733A6F" w:rsidRDefault="00733A6F" w:rsidP="00733A6F"/>
    <w:p w:rsidR="00A4433C" w:rsidRDefault="00A27201" w:rsidP="00A4433C">
      <w:pPr>
        <w:pStyle w:val="Interttulo"/>
      </w:pPr>
      <w:r>
        <w:t>Criando uma nova macro</w:t>
      </w:r>
    </w:p>
    <w:p w:rsidR="00A4433C" w:rsidRPr="00A4433C" w:rsidRDefault="00A4433C" w:rsidP="00A4433C">
      <w:pPr>
        <w:pStyle w:val="Corpo"/>
        <w:rPr>
          <w:lang w:val="en-US"/>
        </w:rPr>
      </w:pPr>
    </w:p>
    <w:p w:rsidR="00A50CDC" w:rsidRDefault="00733A6F" w:rsidP="00733A6F">
      <w:pPr>
        <w:pStyle w:val="Corpo"/>
      </w:pPr>
      <w:r>
        <w:t xml:space="preserve">Criar </w:t>
      </w:r>
      <w:proofErr w:type="gramStart"/>
      <w:r>
        <w:t>uma macro</w:t>
      </w:r>
      <w:proofErr w:type="gramEnd"/>
      <w:r>
        <w:t xml:space="preserve"> em </w:t>
      </w:r>
      <w:proofErr w:type="spellStart"/>
      <w:r>
        <w:t>Boo</w:t>
      </w:r>
      <w:proofErr w:type="spellEnd"/>
      <w:r>
        <w:t xml:space="preserve"> é uma tarefa simples. Basta definir uma classe que herde de </w:t>
      </w:r>
      <w:proofErr w:type="spellStart"/>
      <w:proofErr w:type="gramStart"/>
      <w:r>
        <w:t>IAstMacro</w:t>
      </w:r>
      <w:proofErr w:type="spellEnd"/>
      <w:proofErr w:type="gramEnd"/>
      <w:r>
        <w:t>. O compilador irá automaticamente buscar</w:t>
      </w:r>
      <w:r w:rsidR="003A5415">
        <w:t xml:space="preserve"> por convenção esta classe e chamá-la no momento da compilação.</w:t>
      </w:r>
      <w:r w:rsidR="00E52917">
        <w:t xml:space="preserve"> </w:t>
      </w:r>
      <w:r w:rsidR="00A50CDC">
        <w:t xml:space="preserve">Basta que a classe que define a macro esteja no </w:t>
      </w:r>
      <w:proofErr w:type="spellStart"/>
      <w:r w:rsidR="00A50CDC">
        <w:t>namespace</w:t>
      </w:r>
      <w:proofErr w:type="spellEnd"/>
      <w:r w:rsidR="00A50CDC">
        <w:t xml:space="preserve"> padrão de algum </w:t>
      </w:r>
      <w:proofErr w:type="spellStart"/>
      <w:r w:rsidR="00A50CDC">
        <w:t>assembly</w:t>
      </w:r>
      <w:proofErr w:type="spellEnd"/>
      <w:r w:rsidR="00A50CDC">
        <w:t xml:space="preserve"> referenciado pelo </w:t>
      </w:r>
      <w:proofErr w:type="spellStart"/>
      <w:r w:rsidR="00A50CDC">
        <w:t>assembly</w:t>
      </w:r>
      <w:proofErr w:type="spellEnd"/>
      <w:r w:rsidR="00A50CDC">
        <w:t xml:space="preserve"> a ser compilado.</w:t>
      </w:r>
      <w:r w:rsidR="00E85240">
        <w:t xml:space="preserve"> Macros podem ser escritas em qualquer </w:t>
      </w:r>
      <w:proofErr w:type="gramStart"/>
      <w:r w:rsidR="00E85240">
        <w:t xml:space="preserve">linguagem </w:t>
      </w:r>
      <w:r w:rsidR="00DD15AC">
        <w:t>.</w:t>
      </w:r>
      <w:proofErr w:type="gramEnd"/>
      <w:r w:rsidR="00DD15AC">
        <w:t>NET</w:t>
      </w:r>
      <w:r w:rsidR="00E85240">
        <w:t>.</w:t>
      </w:r>
    </w:p>
    <w:p w:rsidR="00A50CDC" w:rsidRDefault="00A50CDC" w:rsidP="00733A6F">
      <w:pPr>
        <w:pStyle w:val="Corpo"/>
      </w:pPr>
    </w:p>
    <w:p w:rsidR="00E52917" w:rsidRDefault="00E85240" w:rsidP="00733A6F">
      <w:pPr>
        <w:pStyle w:val="Corpo"/>
      </w:pPr>
      <w:proofErr w:type="gramStart"/>
      <w:r>
        <w:t>As m</w:t>
      </w:r>
      <w:r w:rsidR="00E52917">
        <w:t>acros</w:t>
      </w:r>
      <w:proofErr w:type="gramEnd"/>
      <w:r w:rsidR="00E52917">
        <w:t xml:space="preserve"> tem uma estrutura bem definida. Podem receber parâmetros e blocos. Um exemplo de macro simples seria simplesmente passar </w:t>
      </w:r>
      <w:r w:rsidR="00203621">
        <w:t xml:space="preserve">exatamente </w:t>
      </w:r>
      <w:r w:rsidR="00E52917">
        <w:t>um parâmetro e um bloco. Considere o seguinte código:</w:t>
      </w:r>
    </w:p>
    <w:p w:rsidR="00E52917" w:rsidRDefault="00E52917" w:rsidP="00733A6F">
      <w:pPr>
        <w:pStyle w:val="Corpo"/>
      </w:pPr>
    </w:p>
    <w:p w:rsidR="00E52917" w:rsidRP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E52917">
        <w:rPr>
          <w:rFonts w:ascii="Consolas" w:hAnsi="Consolas" w:cs="Consolas"/>
          <w:color w:val="FF00FF"/>
          <w:sz w:val="19"/>
          <w:szCs w:val="19"/>
        </w:rPr>
        <w:t>bloco</w:t>
      </w:r>
      <w:proofErr w:type="gramEnd"/>
      <w:r w:rsidRPr="00E529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52917">
        <w:rPr>
          <w:rFonts w:ascii="Consolas" w:hAnsi="Consolas" w:cs="Consolas"/>
          <w:color w:val="800000"/>
          <w:sz w:val="19"/>
          <w:szCs w:val="19"/>
        </w:rPr>
        <w:t>"teste"</w:t>
      </w:r>
      <w:r w:rsidRPr="00E52917">
        <w:rPr>
          <w:rFonts w:ascii="Consolas" w:hAnsi="Consolas" w:cs="Consolas"/>
          <w:sz w:val="19"/>
          <w:szCs w:val="19"/>
        </w:rPr>
        <w:t>:</w:t>
      </w:r>
    </w:p>
    <w:p w:rsidR="00E52917" w:rsidRP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</w:rPr>
      </w:pPr>
      <w:r w:rsidRPr="00E52917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E52917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E5291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52917">
        <w:rPr>
          <w:rFonts w:ascii="Consolas" w:hAnsi="Consolas" w:cs="Consolas"/>
          <w:color w:val="800000"/>
          <w:sz w:val="19"/>
          <w:szCs w:val="19"/>
        </w:rPr>
        <w:t>"estou dentro do bloco!"</w:t>
      </w:r>
    </w:p>
    <w:p w:rsidR="00733A6F" w:rsidRDefault="00E52917" w:rsidP="00733A6F">
      <w:pPr>
        <w:pStyle w:val="Corpo"/>
      </w:pPr>
      <w:r>
        <w:t xml:space="preserve"> </w:t>
      </w:r>
    </w:p>
    <w:p w:rsidR="00E52917" w:rsidRDefault="00E52917" w:rsidP="00E52917">
      <w:pPr>
        <w:pStyle w:val="Corpo"/>
      </w:pPr>
      <w:r>
        <w:t>Ao tentar compilar este trecho de código, o compilador avisa que o identificador “bloco” não existe, e que não pode compilar o programa.</w:t>
      </w:r>
    </w:p>
    <w:p w:rsidR="00E52917" w:rsidRDefault="00E52917" w:rsidP="00E52917"/>
    <w:p w:rsidR="00E52917" w:rsidRPr="00E52917" w:rsidRDefault="00E52917" w:rsidP="00E52917">
      <w:pPr>
        <w:pStyle w:val="Corpo"/>
      </w:pPr>
      <w:r>
        <w:t xml:space="preserve">Para </w:t>
      </w:r>
      <w:proofErr w:type="gramStart"/>
      <w:r w:rsidR="00C10DEB">
        <w:t>implementar</w:t>
      </w:r>
      <w:proofErr w:type="gramEnd"/>
      <w:r w:rsidR="00C10DEB">
        <w:t xml:space="preserve"> esta macro, deve-se escrever uma classe como a da Listagem </w:t>
      </w:r>
      <w:r w:rsidR="005707D9">
        <w:t>7</w:t>
      </w:r>
      <w:r w:rsidR="00C10DEB">
        <w:t xml:space="preserve">. O método </w:t>
      </w:r>
      <w:proofErr w:type="spellStart"/>
      <w:r w:rsidR="00C10DEB">
        <w:t>Expand</w:t>
      </w:r>
      <w:proofErr w:type="spellEnd"/>
      <w:r w:rsidR="00C10DEB">
        <w:t xml:space="preserve"> desta classe recebe um </w:t>
      </w:r>
      <w:proofErr w:type="spellStart"/>
      <w:proofErr w:type="gramStart"/>
      <w:r w:rsidR="00C10DEB">
        <w:t>MacroStatement</w:t>
      </w:r>
      <w:proofErr w:type="spellEnd"/>
      <w:proofErr w:type="gramEnd"/>
      <w:r w:rsidR="00C10DEB">
        <w:t xml:space="preserve"> como parâmetro, que denota a forma como a macro foi chamada no código. Perceba que essa classe é chamada pelo compilador de </w:t>
      </w:r>
      <w:proofErr w:type="spellStart"/>
      <w:r w:rsidR="00C10DEB">
        <w:t>Boo</w:t>
      </w:r>
      <w:proofErr w:type="spellEnd"/>
      <w:r w:rsidR="00C10DEB">
        <w:t xml:space="preserve">, logo, a forma de lidar com as estruturas do código original são um pouco </w:t>
      </w:r>
      <w:r w:rsidR="00203621">
        <w:t>peculiares</w:t>
      </w:r>
      <w:r w:rsidR="00C10DEB">
        <w:t xml:space="preserve">. É preciso navegar pela AST para realizar modificações. </w:t>
      </w:r>
      <w:proofErr w:type="gramStart"/>
      <w:r w:rsidR="00C10DEB">
        <w:t>Nesta macro</w:t>
      </w:r>
      <w:proofErr w:type="gramEnd"/>
      <w:r w:rsidR="00C10DEB">
        <w:t xml:space="preserve">, especificamente, é obtido o método </w:t>
      </w:r>
      <w:proofErr w:type="spellStart"/>
      <w:r w:rsidR="00C10DEB">
        <w:t>WriteLine</w:t>
      </w:r>
      <w:proofErr w:type="spellEnd"/>
      <w:r w:rsidR="00C10DEB">
        <w:t>, da classe Console. Depois, gera-se código para invocar este método com mensagens específicas, que são logo inseridas no bloco, uma no começo e outra no final.</w:t>
      </w:r>
    </w:p>
    <w:p w:rsidR="000929C3" w:rsidRDefault="000929C3" w:rsidP="003927AC"/>
    <w:p w:rsidR="00C10DEB" w:rsidRPr="008E0BC6" w:rsidRDefault="005707D9" w:rsidP="00C10DEB">
      <w:pPr>
        <w:pStyle w:val="CdigoTtulo"/>
      </w:pPr>
      <w:r>
        <w:t>Listagem 7</w:t>
      </w:r>
      <w:r w:rsidR="00C10DEB">
        <w:t>. Macro “bloco”</w:t>
      </w:r>
    </w:p>
    <w:p w:rsidR="00E52917" w:rsidRP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52917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E529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291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E529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2917">
        <w:rPr>
          <w:rFonts w:ascii="Consolas" w:hAnsi="Consolas" w:cs="Consolas"/>
          <w:color w:val="2B91AF"/>
          <w:sz w:val="19"/>
          <w:szCs w:val="19"/>
        </w:rPr>
        <w:t>BlocoMacro</w:t>
      </w:r>
      <w:proofErr w:type="spellEnd"/>
      <w:r w:rsidRPr="00E52917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E52917">
        <w:rPr>
          <w:rFonts w:ascii="Consolas" w:hAnsi="Consolas" w:cs="Consolas"/>
          <w:color w:val="2B91AF"/>
          <w:sz w:val="19"/>
          <w:szCs w:val="19"/>
        </w:rPr>
        <w:t>AbstractAstMacro</w:t>
      </w:r>
      <w:proofErr w:type="spellEnd"/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Statement</w:t>
      </w:r>
      <w:r>
        <w:rPr>
          <w:rFonts w:ascii="Consolas" w:hAnsi="Consolas" w:cs="Consolas"/>
          <w:sz w:val="19"/>
          <w:szCs w:val="19"/>
          <w:lang w:val="en-US"/>
        </w:rPr>
        <w:t xml:space="preserve"> Expand(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MacroStatement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macro)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method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GetMethod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WriteLine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]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sz w:val="19"/>
          <w:szCs w:val="19"/>
          <w:lang w:val="en-US"/>
        </w:rPr>
        <w:t>) });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call1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CodeBuilder.CreateMethodInvocation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(method,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CodeBuilder.CreateStringLiteral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"&gt;&gt;&gt;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entrando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bloco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macro.Arguments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[0]);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call2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CodeBuilder.CreateMethodInvocation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(method,</w:t>
      </w:r>
    </w:p>
    <w:p w:rsidR="00E52917" w:rsidRDefault="00AD0843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="00351256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="00E52917">
        <w:rPr>
          <w:rFonts w:ascii="Consolas" w:hAnsi="Consolas" w:cs="Consolas"/>
          <w:sz w:val="19"/>
          <w:szCs w:val="19"/>
          <w:lang w:val="en-US"/>
        </w:rPr>
        <w:t>CodeBuilder.CreateStringLiteral</w:t>
      </w:r>
      <w:proofErr w:type="spellEnd"/>
      <w:r w:rsidR="00E5291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 xml:space="preserve">"&gt;&gt;&gt; </w:t>
      </w:r>
      <w:proofErr w:type="spellStart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>saindo</w:t>
      </w:r>
      <w:proofErr w:type="spellEnd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do </w:t>
      </w:r>
      <w:proofErr w:type="spellStart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>bloco</w:t>
      </w:r>
      <w:proofErr w:type="spellEnd"/>
      <w:r w:rsidR="00E52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="00E52917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="00E52917">
        <w:rPr>
          <w:rFonts w:ascii="Consolas" w:hAnsi="Consolas" w:cs="Consolas"/>
          <w:sz w:val="19"/>
          <w:szCs w:val="19"/>
          <w:lang w:val="en-US"/>
        </w:rPr>
        <w:t>macro.Arguments</w:t>
      </w:r>
      <w:proofErr w:type="spellEnd"/>
      <w:r w:rsidR="00E52917">
        <w:rPr>
          <w:rFonts w:ascii="Consolas" w:hAnsi="Consolas" w:cs="Consolas"/>
          <w:sz w:val="19"/>
          <w:szCs w:val="19"/>
          <w:lang w:val="en-US"/>
        </w:rPr>
        <w:t>[0]);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macro.Body.Insert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0, call1);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macro.Body.Insert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macro.Body.Statements.Count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call2);</w:t>
      </w:r>
    </w:p>
    <w:p w:rsidR="00E52917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E52917" w:rsidRPr="00BE304F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E304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BE304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E304F">
        <w:rPr>
          <w:rFonts w:ascii="Consolas" w:hAnsi="Consolas" w:cs="Consolas"/>
          <w:sz w:val="19"/>
          <w:szCs w:val="19"/>
        </w:rPr>
        <w:t>macro.Body</w:t>
      </w:r>
      <w:proofErr w:type="spellEnd"/>
      <w:r w:rsidRPr="00BE304F">
        <w:rPr>
          <w:rFonts w:ascii="Consolas" w:hAnsi="Consolas" w:cs="Consolas"/>
          <w:sz w:val="19"/>
          <w:szCs w:val="19"/>
        </w:rPr>
        <w:t>;</w:t>
      </w:r>
    </w:p>
    <w:p w:rsidR="00E52917" w:rsidRPr="00BE304F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BE304F"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 w:rsidRPr="00BE304F">
        <w:rPr>
          <w:rFonts w:ascii="Consolas" w:hAnsi="Consolas" w:cs="Consolas"/>
          <w:sz w:val="19"/>
          <w:szCs w:val="19"/>
        </w:rPr>
        <w:t>}</w:t>
      </w:r>
      <w:proofErr w:type="gramEnd"/>
    </w:p>
    <w:p w:rsidR="00E52917" w:rsidRPr="00BE304F" w:rsidRDefault="00E52917" w:rsidP="00E5291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BE304F">
        <w:rPr>
          <w:rFonts w:ascii="Consolas" w:hAnsi="Consolas" w:cs="Consolas"/>
          <w:sz w:val="19"/>
          <w:szCs w:val="19"/>
        </w:rPr>
        <w:t>}</w:t>
      </w:r>
      <w:proofErr w:type="gramEnd"/>
    </w:p>
    <w:p w:rsidR="000929C3" w:rsidRPr="008E0BC6" w:rsidRDefault="000929C3" w:rsidP="003927AC"/>
    <w:p w:rsidR="00C10DEB" w:rsidRPr="00DD36F0" w:rsidRDefault="00C10DEB" w:rsidP="00C10DEB"/>
    <w:p w:rsidR="00C10DEB" w:rsidRPr="000F75E4" w:rsidRDefault="00C10DEB" w:rsidP="00C10DEB">
      <w:pPr>
        <w:pStyle w:val="Corp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outlineLvl w:val="0"/>
        <w:rPr>
          <w:b/>
          <w:bCs/>
        </w:rPr>
      </w:pPr>
      <w:r>
        <w:rPr>
          <w:b/>
        </w:rPr>
        <w:t xml:space="preserve">Nota do </w:t>
      </w:r>
      <w:proofErr w:type="spellStart"/>
      <w:r>
        <w:rPr>
          <w:b/>
        </w:rPr>
        <w:t>Devman</w:t>
      </w:r>
      <w:proofErr w:type="spellEnd"/>
    </w:p>
    <w:p w:rsidR="00C10DEB" w:rsidRDefault="00C10DEB" w:rsidP="00C10D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 xml:space="preserve">AST é Abstract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Tree</w:t>
      </w:r>
      <w:proofErr w:type="spellEnd"/>
      <w:r>
        <w:t>, uma estrutura definida pelos compiladores para representar o código-fonte na forma de uma árvore. Esta abordagem simplifica muito a interpretação e tradução do código-fonte em código executável.</w:t>
      </w:r>
      <w:r w:rsidR="00203621">
        <w:t xml:space="preserve"> A AST é gerada após a análise sintática do código-fonte, durante o primeiro passo da compilação e é usada durante todo o processo para denotar as estruturas definidas no código.</w:t>
      </w:r>
    </w:p>
    <w:p w:rsidR="000929C3" w:rsidRPr="008E0BC6" w:rsidRDefault="000929C3" w:rsidP="003927AC"/>
    <w:p w:rsidR="000929C3" w:rsidRPr="008E0BC6" w:rsidRDefault="00C10DEB" w:rsidP="00CD27F2">
      <w:pPr>
        <w:pStyle w:val="Corpo"/>
      </w:pPr>
      <w:r>
        <w:t xml:space="preserve">O resultado da execução do programa original pode ser visto na Figura </w:t>
      </w:r>
      <w:r w:rsidR="005707D9">
        <w:t>4</w:t>
      </w:r>
      <w:r w:rsidR="00CD27F2">
        <w:t>.</w:t>
      </w:r>
    </w:p>
    <w:p w:rsidR="000929C3" w:rsidRDefault="000929C3" w:rsidP="003927AC"/>
    <w:p w:rsidR="00C10DEB" w:rsidRDefault="00C10DEB" w:rsidP="003927AC">
      <w:r>
        <w:rPr>
          <w:noProof/>
          <w:lang w:eastAsia="pt-BR"/>
        </w:rPr>
        <w:drawing>
          <wp:inline distT="0" distB="0" distL="0" distR="0">
            <wp:extent cx="6400800" cy="32360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3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EB" w:rsidRPr="00C10DEB" w:rsidRDefault="00C10DEB" w:rsidP="00C10DEB">
      <w:pPr>
        <w:pStyle w:val="Legenda1"/>
        <w:rPr>
          <w:lang w:val="pt-BR"/>
        </w:rPr>
      </w:pPr>
      <w:r w:rsidRPr="00C10DEB">
        <w:rPr>
          <w:lang w:val="pt-BR"/>
        </w:rPr>
        <w:t xml:space="preserve">Figura </w:t>
      </w:r>
      <w:r w:rsidR="005707D9">
        <w:rPr>
          <w:lang w:val="pt-BR"/>
        </w:rPr>
        <w:t>4</w:t>
      </w:r>
      <w:r w:rsidRPr="00C10DEB">
        <w:rPr>
          <w:lang w:val="pt-BR"/>
        </w:rPr>
        <w:t>. Executando o programa com a macro “bloco”</w:t>
      </w:r>
    </w:p>
    <w:p w:rsidR="000929C3" w:rsidRPr="008E0BC6" w:rsidRDefault="000929C3" w:rsidP="003927AC"/>
    <w:p w:rsidR="00203621" w:rsidRDefault="00203621" w:rsidP="00CD27F2">
      <w:pPr>
        <w:pStyle w:val="Corpo"/>
      </w:pPr>
      <w:r>
        <w:t>É um resultado interessante de um recurso poderoso, entretanto, o código necessário em C# para fazê-lo funciona não é o mais elegante possível. Porém, existe uma forma melhor de fazê-lo.</w:t>
      </w:r>
    </w:p>
    <w:p w:rsidR="00203621" w:rsidRPr="00203621" w:rsidRDefault="00203621" w:rsidP="00203621"/>
    <w:p w:rsidR="000929C3" w:rsidRDefault="00203621" w:rsidP="00CD27F2">
      <w:pPr>
        <w:pStyle w:val="Corpo"/>
      </w:pPr>
      <w:r>
        <w:t>O compilador</w:t>
      </w:r>
      <w:r w:rsidR="00CD27F2">
        <w:t xml:space="preserve"> escrever </w:t>
      </w:r>
      <w:proofErr w:type="gramStart"/>
      <w:r w:rsidR="00CD27F2">
        <w:t>a mesma macro</w:t>
      </w:r>
      <w:proofErr w:type="gramEnd"/>
      <w:r w:rsidR="00CD27F2">
        <w:t xml:space="preserve"> de forma muito mais elegante utilizando somente código em </w:t>
      </w:r>
      <w:proofErr w:type="spellStart"/>
      <w:r w:rsidR="00CD27F2">
        <w:t>Boo</w:t>
      </w:r>
      <w:proofErr w:type="spellEnd"/>
      <w:r w:rsidR="00CD27F2">
        <w:t xml:space="preserve">. </w:t>
      </w:r>
      <w:r>
        <w:t xml:space="preserve">A linguagem </w:t>
      </w:r>
      <w:proofErr w:type="spellStart"/>
      <w:r>
        <w:t>Boo</w:t>
      </w:r>
      <w:proofErr w:type="spellEnd"/>
      <w:r w:rsidR="00CD27F2">
        <w:t xml:space="preserve"> disponibiliza </w:t>
      </w:r>
      <w:proofErr w:type="gramStart"/>
      <w:r w:rsidR="00CD27F2">
        <w:t>uma macro</w:t>
      </w:r>
      <w:proofErr w:type="gramEnd"/>
      <w:r w:rsidR="00CD27F2">
        <w:t xml:space="preserve"> específica para criar novas macros. A Listagem </w:t>
      </w:r>
      <w:proofErr w:type="gramStart"/>
      <w:r w:rsidR="005707D9">
        <w:t>8</w:t>
      </w:r>
      <w:proofErr w:type="gramEnd"/>
      <w:r w:rsidR="00CD27F2">
        <w:t xml:space="preserve"> exemplifica seu uso</w:t>
      </w:r>
      <w:r w:rsidR="008B2FFB">
        <w:t>.</w:t>
      </w:r>
      <w:r w:rsidR="00C8230B">
        <w:t xml:space="preserve"> Este formato mais expressivo é possível graças à capacidade de </w:t>
      </w:r>
      <w:proofErr w:type="spellStart"/>
      <w:r w:rsidR="00C8230B">
        <w:t>Boo</w:t>
      </w:r>
      <w:proofErr w:type="spellEnd"/>
      <w:r w:rsidR="00C8230B">
        <w:t xml:space="preserve"> de transformar qualquer trecho de código em sua AST correspondente. Algo similar ao que o C# faz com o tipo Expression&lt;</w:t>
      </w:r>
      <w:proofErr w:type="spellStart"/>
      <w:proofErr w:type="gramStart"/>
      <w:r w:rsidR="00C8230B">
        <w:t>TDelegate</w:t>
      </w:r>
      <w:proofErr w:type="spellEnd"/>
      <w:proofErr w:type="gramEnd"/>
      <w:r w:rsidR="00C8230B">
        <w:t>&gt;, mas expandido para todas as estruturas da linguagem.</w:t>
      </w:r>
    </w:p>
    <w:p w:rsidR="00CD27F2" w:rsidRDefault="00CD27F2" w:rsidP="00CD27F2"/>
    <w:p w:rsidR="00CD27F2" w:rsidRPr="00CD27F2" w:rsidRDefault="00CD27F2" w:rsidP="00CD27F2">
      <w:pPr>
        <w:pStyle w:val="CdigoTtulo"/>
        <w:rPr>
          <w:lang w:val="pt-BR"/>
        </w:rPr>
      </w:pPr>
      <w:r w:rsidRPr="00CD27F2">
        <w:rPr>
          <w:lang w:val="pt-BR"/>
        </w:rPr>
        <w:t xml:space="preserve">Listagem </w:t>
      </w:r>
      <w:r w:rsidR="005707D9">
        <w:rPr>
          <w:lang w:val="pt-BR"/>
        </w:rPr>
        <w:t>8</w:t>
      </w:r>
      <w:r w:rsidRPr="00CD27F2">
        <w:rPr>
          <w:lang w:val="pt-BR"/>
        </w:rPr>
        <w:t>. Macro “bloco” escrita em Boo.</w:t>
      </w:r>
    </w:p>
    <w:p w:rsidR="00CD27F2" w:rsidRPr="00CD27F2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CD27F2">
        <w:rPr>
          <w:rFonts w:ascii="Consolas" w:hAnsi="Consolas" w:cs="Consolas"/>
          <w:color w:val="FF00FF"/>
          <w:sz w:val="19"/>
          <w:szCs w:val="19"/>
        </w:rPr>
        <w:t>macro</w:t>
      </w:r>
      <w:proofErr w:type="gramEnd"/>
      <w:r w:rsidRPr="00CD27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D27F2">
        <w:rPr>
          <w:rFonts w:ascii="Consolas" w:hAnsi="Consolas" w:cs="Consolas"/>
          <w:sz w:val="19"/>
          <w:szCs w:val="19"/>
        </w:rPr>
        <w:t>bloco(nome</w:t>
      </w:r>
      <w:r w:rsidRPr="00CD27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D27F2">
        <w:rPr>
          <w:rFonts w:ascii="Consolas" w:hAnsi="Consolas" w:cs="Consolas"/>
          <w:color w:val="0000FF"/>
          <w:sz w:val="19"/>
          <w:szCs w:val="19"/>
        </w:rPr>
        <w:t>as</w:t>
      </w:r>
      <w:r w:rsidRPr="00CD27F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D27F2">
        <w:rPr>
          <w:rFonts w:ascii="Consolas" w:hAnsi="Consolas" w:cs="Consolas"/>
          <w:color w:val="4682B4"/>
          <w:sz w:val="19"/>
          <w:szCs w:val="19"/>
        </w:rPr>
        <w:t>string</w:t>
      </w:r>
      <w:r w:rsidRPr="00CD27F2">
        <w:rPr>
          <w:rFonts w:ascii="Consolas" w:hAnsi="Consolas" w:cs="Consolas"/>
          <w:sz w:val="19"/>
          <w:szCs w:val="19"/>
        </w:rPr>
        <w:t>):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CD27F2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A27201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A2720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27201">
        <w:rPr>
          <w:rFonts w:ascii="Consolas" w:hAnsi="Consolas" w:cs="Consolas"/>
          <w:sz w:val="19"/>
          <w:szCs w:val="19"/>
        </w:rPr>
        <w:t>[|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 w:rsidRPr="00A27201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A27201">
        <w:rPr>
          <w:rFonts w:ascii="Consolas" w:hAnsi="Consolas" w:cs="Consolas"/>
          <w:color w:val="008000"/>
          <w:sz w:val="19"/>
          <w:szCs w:val="19"/>
        </w:rPr>
        <w:t xml:space="preserve"> "entrando no bloco ${$nome</w:t>
      </w:r>
      <w:r w:rsidRPr="00A27201">
        <w:rPr>
          <w:rFonts w:ascii="Consolas" w:hAnsi="Consolas" w:cs="Consolas"/>
          <w:sz w:val="19"/>
          <w:szCs w:val="19"/>
        </w:rPr>
        <w:t>}"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A27201">
        <w:rPr>
          <w:rFonts w:ascii="Consolas" w:hAnsi="Consolas" w:cs="Consolas"/>
          <w:sz w:val="19"/>
          <w:szCs w:val="19"/>
        </w:rPr>
        <w:t>$</w:t>
      </w:r>
      <w:proofErr w:type="gramStart"/>
      <w:r w:rsidRPr="00A27201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A27201">
        <w:rPr>
          <w:rFonts w:ascii="Consolas" w:hAnsi="Consolas" w:cs="Consolas"/>
          <w:sz w:val="19"/>
          <w:szCs w:val="19"/>
        </w:rPr>
        <w:t>bloco.Body</w:t>
      </w:r>
      <w:proofErr w:type="spellEnd"/>
      <w:r w:rsidRPr="00A27201">
        <w:rPr>
          <w:rFonts w:ascii="Consolas" w:hAnsi="Consolas" w:cs="Consolas"/>
          <w:sz w:val="19"/>
          <w:szCs w:val="19"/>
        </w:rPr>
        <w:t>)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 w:rsidRPr="00A27201">
        <w:rPr>
          <w:rFonts w:ascii="Consolas" w:hAnsi="Consolas" w:cs="Consolas"/>
          <w:sz w:val="19"/>
          <w:szCs w:val="19"/>
        </w:rPr>
        <w:t>print</w:t>
      </w:r>
      <w:proofErr w:type="spellEnd"/>
      <w:proofErr w:type="gramEnd"/>
      <w:r w:rsidRPr="00A27201">
        <w:rPr>
          <w:rFonts w:ascii="Consolas" w:hAnsi="Consolas" w:cs="Consolas"/>
          <w:color w:val="008000"/>
          <w:sz w:val="19"/>
          <w:szCs w:val="19"/>
        </w:rPr>
        <w:t xml:space="preserve"> "saindo do bloco ${$nome</w:t>
      </w:r>
      <w:r w:rsidRPr="00A27201">
        <w:rPr>
          <w:rFonts w:ascii="Consolas" w:hAnsi="Consolas" w:cs="Consolas"/>
          <w:sz w:val="19"/>
          <w:szCs w:val="19"/>
        </w:rPr>
        <w:t>}"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27201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 w:rsidRPr="00A27201">
        <w:rPr>
          <w:rFonts w:ascii="Consolas" w:hAnsi="Consolas" w:cs="Consolas"/>
          <w:sz w:val="19"/>
          <w:szCs w:val="19"/>
        </w:rPr>
        <w:t>|]</w:t>
      </w:r>
      <w:proofErr w:type="gramEnd"/>
    </w:p>
    <w:p w:rsidR="00CD27F2" w:rsidRPr="00A27201" w:rsidRDefault="00A27201" w:rsidP="00F11D5E">
      <w:pPr>
        <w:pStyle w:val="Interttulo"/>
        <w:rPr>
          <w:lang w:val="pt-BR"/>
        </w:rPr>
      </w:pPr>
      <w:r>
        <w:rPr>
          <w:lang w:val="pt-BR"/>
        </w:rPr>
        <w:t>Criando um novo atributo</w:t>
      </w:r>
    </w:p>
    <w:p w:rsidR="00CD27F2" w:rsidRPr="00A27201" w:rsidRDefault="00CD27F2" w:rsidP="00CD27F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B51214" w:rsidRDefault="00F634FA" w:rsidP="00F634FA">
      <w:pPr>
        <w:pStyle w:val="Corpo"/>
      </w:pPr>
      <w:r>
        <w:t xml:space="preserve">Analogamente às macros, os atributos podem ser criados apenas implementando a interface </w:t>
      </w:r>
      <w:proofErr w:type="spellStart"/>
      <w:proofErr w:type="gramStart"/>
      <w:r>
        <w:t>IAstAttribute</w:t>
      </w:r>
      <w:proofErr w:type="spellEnd"/>
      <w:proofErr w:type="gramEnd"/>
      <w:r>
        <w:t>.</w:t>
      </w:r>
      <w:r w:rsidR="00B51214">
        <w:t xml:space="preserve"> Atributos, diferentemente de macros, não possuem o conceito de expansão. Atributos são simplesmente visitados e, nesse momento, é que as modificações podem ser feitas. Considere o código a seguir para fins de exemplo:</w:t>
      </w:r>
    </w:p>
    <w:p w:rsidR="00B51214" w:rsidRDefault="00B51214" w:rsidP="00B51214"/>
    <w:p w:rsidR="00B51214" w:rsidRP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B51214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 w:rsidRPr="00B5121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1214">
        <w:rPr>
          <w:rFonts w:ascii="Consolas" w:hAnsi="Consolas" w:cs="Consolas"/>
          <w:sz w:val="19"/>
          <w:szCs w:val="19"/>
        </w:rPr>
        <w:t>teste_atributo</w:t>
      </w:r>
      <w:proofErr w:type="spellEnd"/>
      <w:r w:rsidRPr="00B51214">
        <w:rPr>
          <w:rFonts w:ascii="Consolas" w:hAnsi="Consolas" w:cs="Consolas"/>
          <w:sz w:val="19"/>
          <w:szCs w:val="19"/>
        </w:rPr>
        <w:t>([exibir]a,</w:t>
      </w:r>
      <w:r w:rsidRPr="00B5121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51214">
        <w:rPr>
          <w:rFonts w:ascii="Consolas" w:hAnsi="Consolas" w:cs="Consolas"/>
          <w:sz w:val="19"/>
          <w:szCs w:val="19"/>
        </w:rPr>
        <w:t>[exibir]b):</w:t>
      </w:r>
    </w:p>
    <w:p w:rsidR="00B51214" w:rsidRP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51214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proofErr w:type="gramStart"/>
      <w:r w:rsidRPr="00B51214">
        <w:rPr>
          <w:rFonts w:ascii="Consolas" w:hAnsi="Consolas" w:cs="Consolas"/>
          <w:color w:val="FF00FF"/>
          <w:sz w:val="19"/>
          <w:szCs w:val="19"/>
        </w:rPr>
        <w:t>print</w:t>
      </w:r>
      <w:proofErr w:type="spellEnd"/>
      <w:proofErr w:type="gramEnd"/>
      <w:r w:rsidRPr="00B5121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51214">
        <w:rPr>
          <w:rFonts w:ascii="Consolas" w:hAnsi="Consolas" w:cs="Consolas"/>
          <w:color w:val="800000"/>
          <w:sz w:val="19"/>
          <w:szCs w:val="19"/>
        </w:rPr>
        <w:t>"abc"</w:t>
      </w:r>
    </w:p>
    <w:p w:rsidR="00B51214" w:rsidRP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:rsidR="00B51214" w:rsidRP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B51214">
        <w:rPr>
          <w:rFonts w:ascii="Consolas" w:hAnsi="Consolas" w:cs="Consolas"/>
          <w:sz w:val="19"/>
          <w:szCs w:val="19"/>
        </w:rPr>
        <w:t>teste_atributo</w:t>
      </w:r>
      <w:proofErr w:type="spellEnd"/>
      <w:proofErr w:type="gramEnd"/>
      <w:r w:rsidRPr="00B51214">
        <w:rPr>
          <w:rFonts w:ascii="Consolas" w:hAnsi="Consolas" w:cs="Consolas"/>
          <w:sz w:val="19"/>
          <w:szCs w:val="19"/>
        </w:rPr>
        <w:t>(123,</w:t>
      </w:r>
      <w:r w:rsidRPr="00B5121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51214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B51214">
        <w:rPr>
          <w:rFonts w:ascii="Consolas" w:hAnsi="Consolas" w:cs="Consolas"/>
          <w:sz w:val="19"/>
          <w:szCs w:val="19"/>
        </w:rPr>
        <w:t>)</w:t>
      </w:r>
    </w:p>
    <w:p w:rsidR="00B51214" w:rsidRPr="00B51214" w:rsidRDefault="00B51214" w:rsidP="00B51214"/>
    <w:p w:rsidR="00B51214" w:rsidRDefault="00B51214" w:rsidP="00B51214">
      <w:pPr>
        <w:pStyle w:val="Corpo"/>
      </w:pPr>
      <w:r>
        <w:t xml:space="preserve">Espera-se que ao chamar o método </w:t>
      </w:r>
      <w:proofErr w:type="spellStart"/>
      <w:r>
        <w:t>teste_atributo</w:t>
      </w:r>
      <w:proofErr w:type="spellEnd"/>
      <w:r>
        <w:t xml:space="preserve">, os valores de a e b sejam exibidos na tela. Para tanto, é possível criar uma classe </w:t>
      </w:r>
      <w:proofErr w:type="spellStart"/>
      <w:proofErr w:type="gramStart"/>
      <w:r>
        <w:t>ExibirAttribute</w:t>
      </w:r>
      <w:proofErr w:type="spellEnd"/>
      <w:proofErr w:type="gramEnd"/>
      <w:r>
        <w:t xml:space="preserve"> (Listagem </w:t>
      </w:r>
      <w:r w:rsidR="005707D9">
        <w:t>9</w:t>
      </w:r>
      <w:r>
        <w:t xml:space="preserve">) que realiza esse trabalho em tempo de compilação. Esta classe apenas </w:t>
      </w:r>
      <w:proofErr w:type="spellStart"/>
      <w:r>
        <w:t>obtem</w:t>
      </w:r>
      <w:proofErr w:type="spellEnd"/>
      <w:r>
        <w:t xml:space="preserve"> o nome do parâmetro, cria uma referência para o mesmo em código</w:t>
      </w:r>
      <w:r w:rsidR="00DD2221">
        <w:t xml:space="preserve"> (usando uma </w:t>
      </w:r>
      <w:proofErr w:type="spellStart"/>
      <w:proofErr w:type="gramStart"/>
      <w:r w:rsidR="00DD2221">
        <w:t>ReferenceExpression</w:t>
      </w:r>
      <w:proofErr w:type="spellEnd"/>
      <w:proofErr w:type="gramEnd"/>
      <w:r w:rsidR="00DD2221">
        <w:t>). Depois, é criado o código que irá exibir o valor desse atributo em tela e inserido no começo do método que contém a declaração do parâmetro.</w:t>
      </w:r>
      <w:r w:rsidR="00E85240">
        <w:t xml:space="preserve"> O resultado da execução pode ser visto na Figura </w:t>
      </w:r>
      <w:r w:rsidR="005707D9">
        <w:t>5</w:t>
      </w:r>
      <w:r w:rsidR="00E85240">
        <w:t>.</w:t>
      </w:r>
    </w:p>
    <w:p w:rsidR="00B51214" w:rsidRDefault="00B51214" w:rsidP="00B51214"/>
    <w:p w:rsidR="00B51214" w:rsidRPr="00B51214" w:rsidRDefault="00B51214" w:rsidP="00B51214">
      <w:pPr>
        <w:pStyle w:val="CdigoTtulo"/>
        <w:rPr>
          <w:lang w:val="pt-BR"/>
        </w:rPr>
      </w:pPr>
      <w:r w:rsidRPr="00B51214">
        <w:rPr>
          <w:lang w:val="pt-BR"/>
        </w:rPr>
        <w:t xml:space="preserve">Listagem </w:t>
      </w:r>
      <w:r w:rsidR="005707D9">
        <w:rPr>
          <w:lang w:val="pt-BR"/>
        </w:rPr>
        <w:t>9</w:t>
      </w:r>
      <w:r w:rsidRPr="00B51214">
        <w:rPr>
          <w:lang w:val="pt-BR"/>
        </w:rPr>
        <w:t>. Classe para o atributo “exibir”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ExibirAttribute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AbstractAstAttribute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):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Apply(node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Node):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parameterName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(node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ParameterDeclaration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).Name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parameter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ReferenceExpression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parameterName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exibir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[|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"${$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parameterName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} = ${$parameter</w:t>
      </w:r>
      <w:r>
        <w:rPr>
          <w:rFonts w:ascii="Consolas" w:hAnsi="Consolas" w:cs="Consolas"/>
          <w:sz w:val="19"/>
          <w:szCs w:val="19"/>
          <w:lang w:val="en-US"/>
        </w:rPr>
        <w:t>}" |]</w:t>
      </w: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B51214" w:rsidRDefault="00B51214" w:rsidP="00B51214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node.ParentNode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Method).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Body.Insert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(0,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exibir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</w:p>
    <w:p w:rsidR="00B51214" w:rsidRPr="00DD2221" w:rsidRDefault="00B51214" w:rsidP="00B51214">
      <w:pPr>
        <w:rPr>
          <w:lang w:val="en-US"/>
        </w:rPr>
      </w:pPr>
    </w:p>
    <w:p w:rsidR="000929C3" w:rsidRPr="00DD2221" w:rsidRDefault="00E85240" w:rsidP="00E85240">
      <w:pPr>
        <w:pStyle w:val="Corpo"/>
        <w:ind w:firstLine="0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400800" cy="32360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3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9C3" w:rsidRPr="00E85240" w:rsidRDefault="00E85240" w:rsidP="00E85240">
      <w:pPr>
        <w:pStyle w:val="Legenda1"/>
        <w:rPr>
          <w:lang w:val="pt-BR"/>
        </w:rPr>
      </w:pPr>
      <w:r w:rsidRPr="00E85240">
        <w:rPr>
          <w:lang w:val="pt-BR"/>
        </w:rPr>
        <w:t xml:space="preserve">Figura </w:t>
      </w:r>
      <w:r w:rsidR="005707D9">
        <w:rPr>
          <w:lang w:val="pt-BR"/>
        </w:rPr>
        <w:t>5</w:t>
      </w:r>
      <w:r w:rsidRPr="00E85240">
        <w:rPr>
          <w:lang w:val="pt-BR"/>
        </w:rPr>
        <w:t>. Executando o programa com o atributo “exibir”.</w:t>
      </w:r>
    </w:p>
    <w:p w:rsidR="000929C3" w:rsidRPr="00E85240" w:rsidRDefault="000929C3" w:rsidP="003927AC"/>
    <w:p w:rsidR="000929C3" w:rsidRPr="00BE304F" w:rsidRDefault="0056076A" w:rsidP="0056076A">
      <w:pPr>
        <w:pStyle w:val="Interttulo"/>
        <w:rPr>
          <w:lang w:val="pt-BR"/>
        </w:rPr>
      </w:pPr>
      <w:r w:rsidRPr="00BE304F">
        <w:rPr>
          <w:lang w:val="pt-BR"/>
        </w:rPr>
        <w:t>Entendendo a pipeline de compilação</w:t>
      </w:r>
      <w:r w:rsidR="00BE304F">
        <w:rPr>
          <w:lang w:val="pt-BR"/>
        </w:rPr>
        <w:t xml:space="preserve"> em Boo</w:t>
      </w:r>
    </w:p>
    <w:p w:rsidR="000929C3" w:rsidRPr="00E85240" w:rsidRDefault="000929C3" w:rsidP="003927AC"/>
    <w:p w:rsidR="00CB4170" w:rsidRDefault="00CB4170" w:rsidP="00CB4170">
      <w:pPr>
        <w:pStyle w:val="Corpo"/>
      </w:pPr>
      <w:r>
        <w:lastRenderedPageBreak/>
        <w:t xml:space="preserve">O processo de compilação de um programa em </w:t>
      </w:r>
      <w:proofErr w:type="spellStart"/>
      <w:r>
        <w:t>Boo</w:t>
      </w:r>
      <w:proofErr w:type="spellEnd"/>
      <w:r>
        <w:t xml:space="preserve"> não é muito diferente do que acontece em outras linguagens. Temos várias fases distintas, começando pela análise léxica e sintática, passando pela análise semântica e culminando na geração de código. </w:t>
      </w:r>
    </w:p>
    <w:p w:rsidR="00CB4170" w:rsidRDefault="00CB4170" w:rsidP="00CB4170"/>
    <w:p w:rsidR="00CB4170" w:rsidRPr="00BE304F" w:rsidRDefault="00203621" w:rsidP="00CB4170">
      <w:pPr>
        <w:pStyle w:val="Corpo"/>
      </w:pPr>
      <w:r>
        <w:t>A diferença é que t</w:t>
      </w:r>
      <w:r w:rsidR="00CB4170">
        <w:t>odo o processo de compilação é extensível. Internamente, a compilação é organizada como uma pipeline de processamento, onde vários passos são executados seqüencialmente sobre o contexto de compilação, e vão gerando artefatos que alimentam os próximos passos, até chegar à geração de código executável em si. As pipelines e os passos que elas executam são completamente customizáveis</w:t>
      </w:r>
      <w:r>
        <w:t>.</w:t>
      </w:r>
    </w:p>
    <w:p w:rsidR="00CB4170" w:rsidRPr="00E85240" w:rsidRDefault="00CB4170" w:rsidP="00CB4170"/>
    <w:p w:rsidR="00CB4170" w:rsidRPr="00E85240" w:rsidRDefault="00CB4170" w:rsidP="00CB4170">
      <w:pPr>
        <w:pStyle w:val="Corpo"/>
      </w:pPr>
      <w:r>
        <w:t xml:space="preserve">Normalmente, o primeiro passo da compilação é análise léxica e sintática (Parse), que é responsável pela transformação do texto em </w:t>
      </w:r>
      <w:proofErr w:type="spellStart"/>
      <w:r>
        <w:t>Boo</w:t>
      </w:r>
      <w:proofErr w:type="spellEnd"/>
      <w:r>
        <w:t xml:space="preserve"> em uma estrutura de da</w:t>
      </w:r>
      <w:r w:rsidR="00B53EA3">
        <w:t xml:space="preserve">dos útil para os outros passos da compilação. Os últimos passos normalmente envolvem a geração de código executável e a posterior persistência do </w:t>
      </w:r>
      <w:proofErr w:type="spellStart"/>
      <w:r w:rsidR="00B53EA3">
        <w:t>assembly</w:t>
      </w:r>
      <w:proofErr w:type="spellEnd"/>
      <w:r w:rsidR="00B53EA3">
        <w:t xml:space="preserve"> gerado em disco. A pipeline descrita é a mais comum e chama-se </w:t>
      </w:r>
      <w:proofErr w:type="spellStart"/>
      <w:proofErr w:type="gramStart"/>
      <w:r w:rsidR="00B53EA3">
        <w:t>CompileToFile</w:t>
      </w:r>
      <w:proofErr w:type="spellEnd"/>
      <w:proofErr w:type="gramEnd"/>
      <w:r w:rsidR="003C7470">
        <w:t xml:space="preserve">. Os passos desta pipeline podem ser </w:t>
      </w:r>
      <w:r w:rsidR="00203621">
        <w:t xml:space="preserve">agregados de forma genérica em </w:t>
      </w:r>
      <w:proofErr w:type="gramStart"/>
      <w:r w:rsidR="00203621">
        <w:t>6</w:t>
      </w:r>
      <w:proofErr w:type="gramEnd"/>
      <w:r w:rsidR="003C7470">
        <w:t xml:space="preserve"> categ</w:t>
      </w:r>
      <w:r w:rsidR="005707D9">
        <w:t>orias, como demonstra a Figura 6</w:t>
      </w:r>
      <w:r w:rsidR="003C7470">
        <w:t>.</w:t>
      </w:r>
    </w:p>
    <w:p w:rsidR="001B12E8" w:rsidRDefault="00B57183" w:rsidP="003016DA">
      <w:pPr>
        <w:pStyle w:val="Legenda1"/>
      </w:pPr>
      <w:r>
        <w:pict>
          <v:group id="_x0000_s1046" editas="canvas" style="width:4in;height:302.4pt;mso-position-horizontal-relative:char;mso-position-vertical-relative:line" coordorigin="4049,1417" coordsize="4114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4049;top:1417;width:4114;height:432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7" type="#_x0000_t32" style="position:absolute;left:6118;top:2991;width:0;height:162" o:connectortype="straight" strokecolor="#4f81bd [3204]" strokeweight="2.5pt">
              <v:stroke endarrow="block"/>
              <v:shadow color="#868686"/>
            </v:shape>
            <v:shape id="_x0000_s1048" type="#_x0000_t32" style="position:absolute;left:6118;top:3501;width:0;height:162" o:connectortype="straight" strokecolor="#4f81bd [3204]" strokeweight="2.5pt">
              <v:stroke endarrow="block"/>
              <v:shadow color="#868686"/>
            </v:shape>
            <v:shape id="_x0000_s1049" type="#_x0000_t32" style="position:absolute;left:6118;top:4036;width:0;height:162" o:connectortype="straight" strokecolor="#4f81bd [3204]" strokeweight="2.5pt">
              <v:stroke endarrow="block"/>
              <v:shadow color="#868686"/>
            </v:shape>
            <v:shape id="_x0000_s1050" type="#_x0000_t32" style="position:absolute;left:6118;top:4565;width:0;height:162" o:connectortype="straight" strokecolor="#4f81bd [3204]" strokeweight="2.5pt">
              <v:stroke endarrow="block"/>
              <v:shadow color="#868686"/>
            </v:shape>
            <v:roundrect id="_x0000_s1051" style="position:absolute;left:5305;top:2625;width:1644;height:366" arcsize="10923f" fillcolor="white [3201]" strokecolor="#4f81bd [3204]" strokeweight="2.5pt">
              <v:shadow color="#868686"/>
              <v:textbox style="mso-next-textbox:#_x0000_s1051">
                <w:txbxContent>
                  <w:p w:rsidR="003016DA" w:rsidRPr="003016DA" w:rsidRDefault="003016DA" w:rsidP="00203621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3016DA">
                      <w:rPr>
                        <w:rFonts w:asciiTheme="minorHAnsi" w:hAnsiTheme="minorHAnsi" w:cstheme="minorHAnsi"/>
                      </w:rPr>
                      <w:t>Parse</w:t>
                    </w:r>
                  </w:p>
                </w:txbxContent>
              </v:textbox>
            </v:roundrect>
            <v:roundrect id="_x0000_s1052" style="position:absolute;left:5305;top:3134;width:1644;height:367" arcsize="10923f" fillcolor="white [3201]" strokecolor="#4f81bd [3204]" strokeweight="2.5pt">
              <v:shadow color="#868686"/>
              <v:textbox style="mso-next-textbox:#_x0000_s1052">
                <w:txbxContent>
                  <w:p w:rsidR="003016DA" w:rsidRPr="003016DA" w:rsidRDefault="003016DA" w:rsidP="00203621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proofErr w:type="gramStart"/>
                    <w:r>
                      <w:rPr>
                        <w:rFonts w:asciiTheme="minorHAnsi" w:hAnsiTheme="minorHAnsi" w:cstheme="minorHAnsi"/>
                      </w:rPr>
                      <w:t>ExpandMacros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53" style="position:absolute;left:5305;top:3653;width:1644;height:367" arcsize="10923f" fillcolor="white [3201]" strokecolor="#4f81bd [3204]" strokeweight="2.5pt">
              <v:shadow color="#868686"/>
              <v:textbox style="mso-next-textbox:#_x0000_s1053">
                <w:txbxContent>
                  <w:p w:rsidR="003016DA" w:rsidRPr="003016DA" w:rsidRDefault="003016DA" w:rsidP="00203621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proofErr w:type="gramStart"/>
                    <w:r>
                      <w:rPr>
                        <w:rFonts w:asciiTheme="minorHAnsi" w:hAnsiTheme="minorHAnsi" w:cstheme="minorHAnsi"/>
                      </w:rPr>
                      <w:t>ResolveExpressions</w:t>
                    </w:r>
                    <w:proofErr w:type="spellEnd"/>
                    <w:proofErr w:type="gramEnd"/>
                  </w:p>
                </w:txbxContent>
              </v:textbox>
            </v:roundrect>
            <v:roundrect id="_x0000_s1054" style="position:absolute;left:5305;top:4198;width:1644;height:367" arcsize="10923f" fillcolor="white [3201]" strokecolor="#4f81bd [3204]" strokeweight="2.5pt">
              <v:shadow color="#868686"/>
              <v:textbox style="mso-next-textbox:#_x0000_s1054">
                <w:txbxContent>
                  <w:p w:rsidR="003016DA" w:rsidRPr="00203621" w:rsidRDefault="00203621" w:rsidP="00203621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203621">
                      <w:rPr>
                        <w:rFonts w:asciiTheme="minorHAnsi" w:hAnsiTheme="minorHAnsi" w:cstheme="minorHAnsi"/>
                      </w:rPr>
                      <w:t>Compile</w:t>
                    </w:r>
                  </w:p>
                </w:txbxContent>
              </v:textbox>
            </v:roundrect>
            <v:roundrect id="_x0000_s1055" style="position:absolute;left:5305;top:4708;width:1644;height:367" arcsize="10923f" fillcolor="white [3201]" strokecolor="#4f81bd [3204]" strokeweight="2.5pt">
              <v:shadow color="#868686"/>
              <v:textbox style="mso-next-textbox:#_x0000_s1055">
                <w:txbxContent>
                  <w:p w:rsidR="00203621" w:rsidRPr="003016DA" w:rsidRDefault="00203621" w:rsidP="00203621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proofErr w:type="gramStart"/>
                    <w:r>
                      <w:rPr>
                        <w:rFonts w:asciiTheme="minorHAnsi" w:hAnsiTheme="minorHAnsi" w:cstheme="minorHAnsi"/>
                      </w:rPr>
                      <w:t>EmitAssembly</w:t>
                    </w:r>
                    <w:proofErr w:type="spellEnd"/>
                    <w:proofErr w:type="gramEnd"/>
                  </w:p>
                  <w:p w:rsidR="003016DA" w:rsidRPr="00203621" w:rsidRDefault="003016DA" w:rsidP="00203621"/>
                </w:txbxContent>
              </v:textbox>
            </v:roundrect>
            <v:shape id="_x0000_s1056" type="#_x0000_t32" style="position:absolute;left:6118;top:2463;width:0;height:162" o:connectortype="straight" strokecolor="#4f81bd [3204]" strokeweight="2.5pt">
              <v:stroke endarrow="block"/>
              <v:shadow color="#868686"/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57" type="#_x0000_t65" style="position:absolute;left:5737;top:1769;width:743;height:694">
              <v:textbox>
                <w:txbxContent>
                  <w:p w:rsidR="003016DA" w:rsidRPr="003016DA" w:rsidRDefault="003016DA" w:rsidP="00203621">
                    <w:pPr>
                      <w:jc w:val="center"/>
                    </w:pPr>
                    <w:proofErr w:type="spellStart"/>
                    <w:proofErr w:type="gramStart"/>
                    <w:r>
                      <w:t>Script.</w:t>
                    </w:r>
                    <w:proofErr w:type="gramEnd"/>
                    <w:r>
                      <w:t>boo</w:t>
                    </w:r>
                    <w:proofErr w:type="spellEnd"/>
                  </w:p>
                </w:txbxContent>
              </v:textbox>
            </v:shape>
            <v:shape id="_x0000_s1058" type="#_x0000_t32" style="position:absolute;left:6119;top:5075;width:1;height:162" o:connectortype="straight" strokecolor="#4f81bd [3204]" strokeweight="2.5pt">
              <v:stroke endarrow="block"/>
              <v:shadow color="#868686"/>
            </v:shape>
            <v:roundrect id="_x0000_s1059" style="position:absolute;left:5305;top:5218;width:1644;height:367" arcsize="10923f" fillcolor="white [3201]" strokecolor="#4f81bd [3204]" strokeweight="2.5pt">
              <v:shadow color="#868686"/>
              <v:textbox style="mso-next-textbox:#_x0000_s1059">
                <w:txbxContent>
                  <w:p w:rsidR="00203621" w:rsidRPr="003016DA" w:rsidRDefault="00203621" w:rsidP="00203621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proofErr w:type="spellStart"/>
                    <w:proofErr w:type="gramStart"/>
                    <w:r>
                      <w:rPr>
                        <w:rFonts w:asciiTheme="minorHAnsi" w:hAnsiTheme="minorHAnsi" w:cstheme="minorHAnsi"/>
                      </w:rPr>
                      <w:t>SaveToFile</w:t>
                    </w:r>
                    <w:proofErr w:type="spellEnd"/>
                    <w:proofErr w:type="gramEnd"/>
                  </w:p>
                </w:txbxContent>
              </v:textbox>
            </v:roundrect>
            <w10:wrap type="none"/>
            <w10:anchorlock/>
          </v:group>
        </w:pict>
      </w:r>
    </w:p>
    <w:p w:rsidR="003016DA" w:rsidRDefault="005707D9" w:rsidP="003016DA">
      <w:pPr>
        <w:pStyle w:val="Legenda1"/>
      </w:pPr>
      <w:r>
        <w:t>Figura 6</w:t>
      </w:r>
      <w:r w:rsidR="003016DA">
        <w:t>. Pipeline CompileToFile</w:t>
      </w:r>
    </w:p>
    <w:p w:rsidR="003016DA" w:rsidRDefault="003016DA" w:rsidP="003016DA">
      <w:pPr>
        <w:pStyle w:val="Corpo"/>
      </w:pPr>
    </w:p>
    <w:p w:rsidR="003016DA" w:rsidRDefault="003016DA" w:rsidP="003016DA">
      <w:pPr>
        <w:pStyle w:val="Corpo"/>
      </w:pPr>
      <w:r>
        <w:t>Cada uma dessas categorias pode conter vários passos.</w:t>
      </w:r>
      <w:r w:rsidR="00203621">
        <w:t xml:space="preserve"> A categoria “Compile”, por exemplo, é composta de 24 passos, entre os quais constam </w:t>
      </w:r>
      <w:proofErr w:type="spellStart"/>
      <w:proofErr w:type="gramStart"/>
      <w:r w:rsidR="00203621">
        <w:t>ExpandDuckTypedExtensions</w:t>
      </w:r>
      <w:proofErr w:type="spellEnd"/>
      <w:proofErr w:type="gramEnd"/>
      <w:r w:rsidR="00203621">
        <w:t xml:space="preserve"> e </w:t>
      </w:r>
      <w:proofErr w:type="spellStart"/>
      <w:r w:rsidR="00203621">
        <w:t>RemoveDeadCode</w:t>
      </w:r>
      <w:proofErr w:type="spellEnd"/>
      <w:r w:rsidR="00203621">
        <w:t>. Qualquer um desses passos pode ser estendido ou até mesmo completamente reescrito, caso seja necessário.</w:t>
      </w:r>
    </w:p>
    <w:p w:rsidR="006F158C" w:rsidRDefault="006F158C" w:rsidP="006F158C"/>
    <w:p w:rsidR="006F158C" w:rsidRPr="006F158C" w:rsidRDefault="006F158C" w:rsidP="006F158C">
      <w:pPr>
        <w:pStyle w:val="Interttulo"/>
      </w:pPr>
      <w:r>
        <w:t>Exemplo: Compila</w:t>
      </w:r>
      <w:bookmarkStart w:id="0" w:name="_GoBack"/>
      <w:bookmarkEnd w:id="0"/>
      <w:r>
        <w:t>dor de Expressões</w:t>
      </w:r>
    </w:p>
    <w:sectPr w:rsidR="006F158C" w:rsidRPr="006F158C" w:rsidSect="00F85D68">
      <w:headerReference w:type="even" r:id="rId15"/>
      <w:pgSz w:w="12240" w:h="15840"/>
      <w:pgMar w:top="1080" w:right="1080" w:bottom="1080" w:left="1080" w:header="706" w:footer="70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183" w:rsidRDefault="00B57183" w:rsidP="00F56BBC">
      <w:r>
        <w:separator/>
      </w:r>
    </w:p>
  </w:endnote>
  <w:endnote w:type="continuationSeparator" w:id="0">
    <w:p w:rsidR="00B57183" w:rsidRDefault="00B57183" w:rsidP="00F5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183" w:rsidRDefault="00B57183" w:rsidP="00F56BBC">
      <w:r>
        <w:separator/>
      </w:r>
    </w:p>
  </w:footnote>
  <w:footnote w:type="continuationSeparator" w:id="0">
    <w:p w:rsidR="00B57183" w:rsidRDefault="00B57183" w:rsidP="00F56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FD" w:rsidRDefault="00E958AA" w:rsidP="003014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639F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39FD" w:rsidRDefault="006639FD" w:rsidP="00357E2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93688"/>
    <w:multiLevelType w:val="hybridMultilevel"/>
    <w:tmpl w:val="7FDEDA6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34445269"/>
    <w:multiLevelType w:val="hybridMultilevel"/>
    <w:tmpl w:val="DE829DE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E64C12"/>
    <w:multiLevelType w:val="hybridMultilevel"/>
    <w:tmpl w:val="3DF6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5509C"/>
    <w:multiLevelType w:val="hybridMultilevel"/>
    <w:tmpl w:val="57FA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24514"/>
    <w:multiLevelType w:val="hybridMultilevel"/>
    <w:tmpl w:val="C99C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33769F"/>
    <w:multiLevelType w:val="hybridMultilevel"/>
    <w:tmpl w:val="0E6E00BE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7B872DDE"/>
    <w:multiLevelType w:val="hybridMultilevel"/>
    <w:tmpl w:val="585E90FA"/>
    <w:lvl w:ilvl="0" w:tplc="0416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7">
    <w:nsid w:val="7BAB29A6"/>
    <w:multiLevelType w:val="hybridMultilevel"/>
    <w:tmpl w:val="2550E198"/>
    <w:lvl w:ilvl="0" w:tplc="760418AE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2E8E46A8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64001E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9E049C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2AF8D608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7CEE32D4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44A0FB6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36829B88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57D63F4C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024A"/>
    <w:rsid w:val="00000D6E"/>
    <w:rsid w:val="0000115D"/>
    <w:rsid w:val="000059EC"/>
    <w:rsid w:val="00013B02"/>
    <w:rsid w:val="000154EA"/>
    <w:rsid w:val="00017161"/>
    <w:rsid w:val="00050C83"/>
    <w:rsid w:val="0005601B"/>
    <w:rsid w:val="00067105"/>
    <w:rsid w:val="00072FCB"/>
    <w:rsid w:val="000929C3"/>
    <w:rsid w:val="00097517"/>
    <w:rsid w:val="000A02C2"/>
    <w:rsid w:val="000A1190"/>
    <w:rsid w:val="000A5871"/>
    <w:rsid w:val="000B13FF"/>
    <w:rsid w:val="000C3B27"/>
    <w:rsid w:val="000C6375"/>
    <w:rsid w:val="000E25D8"/>
    <w:rsid w:val="000E5DEE"/>
    <w:rsid w:val="000F432D"/>
    <w:rsid w:val="000F75E4"/>
    <w:rsid w:val="000F7812"/>
    <w:rsid w:val="001019B3"/>
    <w:rsid w:val="00105DC2"/>
    <w:rsid w:val="00112363"/>
    <w:rsid w:val="001162E4"/>
    <w:rsid w:val="001173D9"/>
    <w:rsid w:val="00122810"/>
    <w:rsid w:val="0012396E"/>
    <w:rsid w:val="00124870"/>
    <w:rsid w:val="00130434"/>
    <w:rsid w:val="00145127"/>
    <w:rsid w:val="00145883"/>
    <w:rsid w:val="00160364"/>
    <w:rsid w:val="0016084B"/>
    <w:rsid w:val="00164048"/>
    <w:rsid w:val="001649F5"/>
    <w:rsid w:val="0017785A"/>
    <w:rsid w:val="001808E5"/>
    <w:rsid w:val="00185FAF"/>
    <w:rsid w:val="00192DB3"/>
    <w:rsid w:val="001A18E8"/>
    <w:rsid w:val="001A52F7"/>
    <w:rsid w:val="001B12E8"/>
    <w:rsid w:val="001B178D"/>
    <w:rsid w:val="001B22D7"/>
    <w:rsid w:val="001B4695"/>
    <w:rsid w:val="001C0821"/>
    <w:rsid w:val="001C0E8E"/>
    <w:rsid w:val="001C1F49"/>
    <w:rsid w:val="001C2F6A"/>
    <w:rsid w:val="001D0C78"/>
    <w:rsid w:val="001D4288"/>
    <w:rsid w:val="001E1D6C"/>
    <w:rsid w:val="001E56C2"/>
    <w:rsid w:val="001F0BE0"/>
    <w:rsid w:val="00203621"/>
    <w:rsid w:val="002053C5"/>
    <w:rsid w:val="00207EC7"/>
    <w:rsid w:val="00210890"/>
    <w:rsid w:val="00221C56"/>
    <w:rsid w:val="002228BA"/>
    <w:rsid w:val="00224623"/>
    <w:rsid w:val="00224AA8"/>
    <w:rsid w:val="0023406A"/>
    <w:rsid w:val="00235F9E"/>
    <w:rsid w:val="0024485E"/>
    <w:rsid w:val="00246BEA"/>
    <w:rsid w:val="00252BF7"/>
    <w:rsid w:val="0026417C"/>
    <w:rsid w:val="002653A6"/>
    <w:rsid w:val="00270213"/>
    <w:rsid w:val="00276F42"/>
    <w:rsid w:val="00281113"/>
    <w:rsid w:val="002817C4"/>
    <w:rsid w:val="00294AF8"/>
    <w:rsid w:val="002A09B1"/>
    <w:rsid w:val="002A1451"/>
    <w:rsid w:val="002A4B21"/>
    <w:rsid w:val="002A72D3"/>
    <w:rsid w:val="002A7D80"/>
    <w:rsid w:val="002B2232"/>
    <w:rsid w:val="002B79AD"/>
    <w:rsid w:val="002C7F29"/>
    <w:rsid w:val="002E1623"/>
    <w:rsid w:val="002E172F"/>
    <w:rsid w:val="002E1D8D"/>
    <w:rsid w:val="002E5D6D"/>
    <w:rsid w:val="002F4895"/>
    <w:rsid w:val="003014D3"/>
    <w:rsid w:val="003016DA"/>
    <w:rsid w:val="0030433A"/>
    <w:rsid w:val="00310A0F"/>
    <w:rsid w:val="00322946"/>
    <w:rsid w:val="003231BB"/>
    <w:rsid w:val="003247BC"/>
    <w:rsid w:val="00324F54"/>
    <w:rsid w:val="00325D96"/>
    <w:rsid w:val="00325FE7"/>
    <w:rsid w:val="003272E3"/>
    <w:rsid w:val="00327524"/>
    <w:rsid w:val="00337201"/>
    <w:rsid w:val="0033781D"/>
    <w:rsid w:val="0034029F"/>
    <w:rsid w:val="003405D9"/>
    <w:rsid w:val="0034313D"/>
    <w:rsid w:val="00345059"/>
    <w:rsid w:val="003453D7"/>
    <w:rsid w:val="0034558D"/>
    <w:rsid w:val="003479D9"/>
    <w:rsid w:val="00351256"/>
    <w:rsid w:val="003535FC"/>
    <w:rsid w:val="00356A56"/>
    <w:rsid w:val="00357E25"/>
    <w:rsid w:val="003628D5"/>
    <w:rsid w:val="003710CD"/>
    <w:rsid w:val="003724D6"/>
    <w:rsid w:val="0037477C"/>
    <w:rsid w:val="003844CB"/>
    <w:rsid w:val="003927AC"/>
    <w:rsid w:val="00396508"/>
    <w:rsid w:val="003976C1"/>
    <w:rsid w:val="003A2721"/>
    <w:rsid w:val="003A5415"/>
    <w:rsid w:val="003B5A78"/>
    <w:rsid w:val="003C2C2D"/>
    <w:rsid w:val="003C5367"/>
    <w:rsid w:val="003C7470"/>
    <w:rsid w:val="003D4354"/>
    <w:rsid w:val="003F186B"/>
    <w:rsid w:val="003F3441"/>
    <w:rsid w:val="003F4A03"/>
    <w:rsid w:val="003F4E7C"/>
    <w:rsid w:val="00400836"/>
    <w:rsid w:val="004034ED"/>
    <w:rsid w:val="00407924"/>
    <w:rsid w:val="0041401A"/>
    <w:rsid w:val="00414658"/>
    <w:rsid w:val="00415908"/>
    <w:rsid w:val="00427205"/>
    <w:rsid w:val="004326E9"/>
    <w:rsid w:val="00442984"/>
    <w:rsid w:val="004447E5"/>
    <w:rsid w:val="0044550F"/>
    <w:rsid w:val="00451433"/>
    <w:rsid w:val="00460A43"/>
    <w:rsid w:val="00465C1E"/>
    <w:rsid w:val="00466DFA"/>
    <w:rsid w:val="00470F7F"/>
    <w:rsid w:val="0047763E"/>
    <w:rsid w:val="00477F39"/>
    <w:rsid w:val="004855E3"/>
    <w:rsid w:val="00492EF0"/>
    <w:rsid w:val="004934A4"/>
    <w:rsid w:val="004955F6"/>
    <w:rsid w:val="004961E1"/>
    <w:rsid w:val="004A1E1E"/>
    <w:rsid w:val="004A34D1"/>
    <w:rsid w:val="004A761F"/>
    <w:rsid w:val="004B0899"/>
    <w:rsid w:val="004B5052"/>
    <w:rsid w:val="004B6120"/>
    <w:rsid w:val="004C1D7B"/>
    <w:rsid w:val="004C2300"/>
    <w:rsid w:val="004D106E"/>
    <w:rsid w:val="004D1D77"/>
    <w:rsid w:val="004D38DA"/>
    <w:rsid w:val="004D46FE"/>
    <w:rsid w:val="004E0697"/>
    <w:rsid w:val="004F005A"/>
    <w:rsid w:val="004F307A"/>
    <w:rsid w:val="004F5A9E"/>
    <w:rsid w:val="00500B36"/>
    <w:rsid w:val="00504C52"/>
    <w:rsid w:val="0051414F"/>
    <w:rsid w:val="005148C9"/>
    <w:rsid w:val="00517F4B"/>
    <w:rsid w:val="0052102F"/>
    <w:rsid w:val="00525B76"/>
    <w:rsid w:val="00525ECB"/>
    <w:rsid w:val="005326A3"/>
    <w:rsid w:val="005346A4"/>
    <w:rsid w:val="0053516A"/>
    <w:rsid w:val="0053552E"/>
    <w:rsid w:val="00541B6A"/>
    <w:rsid w:val="005471F5"/>
    <w:rsid w:val="0055623C"/>
    <w:rsid w:val="0056076A"/>
    <w:rsid w:val="005663FA"/>
    <w:rsid w:val="0056669C"/>
    <w:rsid w:val="00566F61"/>
    <w:rsid w:val="005707D9"/>
    <w:rsid w:val="0057123E"/>
    <w:rsid w:val="0058324F"/>
    <w:rsid w:val="005876B2"/>
    <w:rsid w:val="005A5580"/>
    <w:rsid w:val="005A7C37"/>
    <w:rsid w:val="005B31AF"/>
    <w:rsid w:val="005C03FA"/>
    <w:rsid w:val="005C20A3"/>
    <w:rsid w:val="005D547F"/>
    <w:rsid w:val="005E4326"/>
    <w:rsid w:val="0060021E"/>
    <w:rsid w:val="00600D77"/>
    <w:rsid w:val="00601D97"/>
    <w:rsid w:val="00617099"/>
    <w:rsid w:val="006178A7"/>
    <w:rsid w:val="00620E19"/>
    <w:rsid w:val="006219DA"/>
    <w:rsid w:val="00633708"/>
    <w:rsid w:val="00635D0F"/>
    <w:rsid w:val="00640ABA"/>
    <w:rsid w:val="006529EA"/>
    <w:rsid w:val="00653556"/>
    <w:rsid w:val="00654F53"/>
    <w:rsid w:val="0065585A"/>
    <w:rsid w:val="00657886"/>
    <w:rsid w:val="006639FD"/>
    <w:rsid w:val="006643B6"/>
    <w:rsid w:val="0067078B"/>
    <w:rsid w:val="00677178"/>
    <w:rsid w:val="00677403"/>
    <w:rsid w:val="006866D4"/>
    <w:rsid w:val="00691D65"/>
    <w:rsid w:val="00692AF9"/>
    <w:rsid w:val="006A0F7E"/>
    <w:rsid w:val="006A6F00"/>
    <w:rsid w:val="006A707E"/>
    <w:rsid w:val="006C6967"/>
    <w:rsid w:val="006D3880"/>
    <w:rsid w:val="006D52C8"/>
    <w:rsid w:val="006D7B63"/>
    <w:rsid w:val="006E45AF"/>
    <w:rsid w:val="006E774B"/>
    <w:rsid w:val="006F092C"/>
    <w:rsid w:val="006F158C"/>
    <w:rsid w:val="006F610C"/>
    <w:rsid w:val="006F651F"/>
    <w:rsid w:val="00701E66"/>
    <w:rsid w:val="00711406"/>
    <w:rsid w:val="00720269"/>
    <w:rsid w:val="007209A2"/>
    <w:rsid w:val="00723284"/>
    <w:rsid w:val="00725124"/>
    <w:rsid w:val="00727CEE"/>
    <w:rsid w:val="00733A6F"/>
    <w:rsid w:val="007362DB"/>
    <w:rsid w:val="007368D5"/>
    <w:rsid w:val="007510EA"/>
    <w:rsid w:val="007528C2"/>
    <w:rsid w:val="007610CD"/>
    <w:rsid w:val="00761445"/>
    <w:rsid w:val="00772676"/>
    <w:rsid w:val="00777F18"/>
    <w:rsid w:val="00780348"/>
    <w:rsid w:val="00787BF7"/>
    <w:rsid w:val="00787E56"/>
    <w:rsid w:val="007953C4"/>
    <w:rsid w:val="007A5DB1"/>
    <w:rsid w:val="007A60B2"/>
    <w:rsid w:val="007B6EB0"/>
    <w:rsid w:val="007C3C69"/>
    <w:rsid w:val="007C4125"/>
    <w:rsid w:val="007D17AB"/>
    <w:rsid w:val="007D2B47"/>
    <w:rsid w:val="007E4550"/>
    <w:rsid w:val="007E4A89"/>
    <w:rsid w:val="007F5C85"/>
    <w:rsid w:val="00806EE7"/>
    <w:rsid w:val="0081163F"/>
    <w:rsid w:val="00812136"/>
    <w:rsid w:val="008200F8"/>
    <w:rsid w:val="00821191"/>
    <w:rsid w:val="008219D7"/>
    <w:rsid w:val="008222E3"/>
    <w:rsid w:val="00823F0C"/>
    <w:rsid w:val="00827459"/>
    <w:rsid w:val="00831E5C"/>
    <w:rsid w:val="008355D5"/>
    <w:rsid w:val="0085411F"/>
    <w:rsid w:val="00863E21"/>
    <w:rsid w:val="00864B11"/>
    <w:rsid w:val="00866531"/>
    <w:rsid w:val="0087767A"/>
    <w:rsid w:val="008844F1"/>
    <w:rsid w:val="00884547"/>
    <w:rsid w:val="00887C11"/>
    <w:rsid w:val="00892F23"/>
    <w:rsid w:val="008969A6"/>
    <w:rsid w:val="00896C72"/>
    <w:rsid w:val="008B2FFB"/>
    <w:rsid w:val="008B4F85"/>
    <w:rsid w:val="008C506E"/>
    <w:rsid w:val="008D4ED7"/>
    <w:rsid w:val="008D6AD5"/>
    <w:rsid w:val="008E0BC6"/>
    <w:rsid w:val="008E1B6F"/>
    <w:rsid w:val="008E4603"/>
    <w:rsid w:val="008F3F44"/>
    <w:rsid w:val="00901334"/>
    <w:rsid w:val="009036F7"/>
    <w:rsid w:val="00903767"/>
    <w:rsid w:val="009148D6"/>
    <w:rsid w:val="00915886"/>
    <w:rsid w:val="00917045"/>
    <w:rsid w:val="00923E53"/>
    <w:rsid w:val="009246C2"/>
    <w:rsid w:val="0092576F"/>
    <w:rsid w:val="00933534"/>
    <w:rsid w:val="0093486B"/>
    <w:rsid w:val="009371AB"/>
    <w:rsid w:val="00940474"/>
    <w:rsid w:val="00944707"/>
    <w:rsid w:val="00951C67"/>
    <w:rsid w:val="00954A6B"/>
    <w:rsid w:val="00954B79"/>
    <w:rsid w:val="009613E3"/>
    <w:rsid w:val="009625E8"/>
    <w:rsid w:val="0096290E"/>
    <w:rsid w:val="00965EDE"/>
    <w:rsid w:val="00970255"/>
    <w:rsid w:val="0097068B"/>
    <w:rsid w:val="00972C09"/>
    <w:rsid w:val="00975A2E"/>
    <w:rsid w:val="00976B05"/>
    <w:rsid w:val="00976CAA"/>
    <w:rsid w:val="00993042"/>
    <w:rsid w:val="009A2865"/>
    <w:rsid w:val="009A6FC4"/>
    <w:rsid w:val="009B024A"/>
    <w:rsid w:val="009B5126"/>
    <w:rsid w:val="009C1E6F"/>
    <w:rsid w:val="009C2746"/>
    <w:rsid w:val="009C670E"/>
    <w:rsid w:val="009D6303"/>
    <w:rsid w:val="009E1D14"/>
    <w:rsid w:val="009E3DC8"/>
    <w:rsid w:val="009E59D3"/>
    <w:rsid w:val="009E7A8C"/>
    <w:rsid w:val="009F17FD"/>
    <w:rsid w:val="009F4C44"/>
    <w:rsid w:val="009F6B3F"/>
    <w:rsid w:val="009F6C74"/>
    <w:rsid w:val="00A11ACB"/>
    <w:rsid w:val="00A24735"/>
    <w:rsid w:val="00A271A1"/>
    <w:rsid w:val="00A27201"/>
    <w:rsid w:val="00A352CB"/>
    <w:rsid w:val="00A4433C"/>
    <w:rsid w:val="00A47BC4"/>
    <w:rsid w:val="00A50CDC"/>
    <w:rsid w:val="00A64B15"/>
    <w:rsid w:val="00A659F7"/>
    <w:rsid w:val="00A731ED"/>
    <w:rsid w:val="00A7487B"/>
    <w:rsid w:val="00A74AA0"/>
    <w:rsid w:val="00A81DD4"/>
    <w:rsid w:val="00A848D2"/>
    <w:rsid w:val="00A97A0F"/>
    <w:rsid w:val="00AA1165"/>
    <w:rsid w:val="00AA2495"/>
    <w:rsid w:val="00AA5E14"/>
    <w:rsid w:val="00AB0192"/>
    <w:rsid w:val="00AB23A3"/>
    <w:rsid w:val="00AB26BB"/>
    <w:rsid w:val="00AB3363"/>
    <w:rsid w:val="00AB3A8C"/>
    <w:rsid w:val="00AC49CF"/>
    <w:rsid w:val="00AC4D31"/>
    <w:rsid w:val="00AC506B"/>
    <w:rsid w:val="00AD0843"/>
    <w:rsid w:val="00AD56A4"/>
    <w:rsid w:val="00AD7009"/>
    <w:rsid w:val="00AE254E"/>
    <w:rsid w:val="00AE3242"/>
    <w:rsid w:val="00AE5748"/>
    <w:rsid w:val="00AF504D"/>
    <w:rsid w:val="00AF6048"/>
    <w:rsid w:val="00B032F7"/>
    <w:rsid w:val="00B03B17"/>
    <w:rsid w:val="00B03B1B"/>
    <w:rsid w:val="00B04AFA"/>
    <w:rsid w:val="00B10A30"/>
    <w:rsid w:val="00B137C8"/>
    <w:rsid w:val="00B152C9"/>
    <w:rsid w:val="00B16544"/>
    <w:rsid w:val="00B1752B"/>
    <w:rsid w:val="00B23B7A"/>
    <w:rsid w:val="00B24CE2"/>
    <w:rsid w:val="00B3070F"/>
    <w:rsid w:val="00B330C3"/>
    <w:rsid w:val="00B347AF"/>
    <w:rsid w:val="00B4416B"/>
    <w:rsid w:val="00B51214"/>
    <w:rsid w:val="00B53EA3"/>
    <w:rsid w:val="00B57183"/>
    <w:rsid w:val="00B64273"/>
    <w:rsid w:val="00B665AC"/>
    <w:rsid w:val="00B76218"/>
    <w:rsid w:val="00B772F1"/>
    <w:rsid w:val="00B838CC"/>
    <w:rsid w:val="00B86290"/>
    <w:rsid w:val="00B90D17"/>
    <w:rsid w:val="00B91720"/>
    <w:rsid w:val="00BA0647"/>
    <w:rsid w:val="00BA2127"/>
    <w:rsid w:val="00BA3527"/>
    <w:rsid w:val="00BA4D91"/>
    <w:rsid w:val="00BA631A"/>
    <w:rsid w:val="00BA6F88"/>
    <w:rsid w:val="00BA7FE8"/>
    <w:rsid w:val="00BB2894"/>
    <w:rsid w:val="00BB3117"/>
    <w:rsid w:val="00BB3CD0"/>
    <w:rsid w:val="00BB6012"/>
    <w:rsid w:val="00BB687A"/>
    <w:rsid w:val="00BC5864"/>
    <w:rsid w:val="00BC6AE8"/>
    <w:rsid w:val="00BD1712"/>
    <w:rsid w:val="00BD2E96"/>
    <w:rsid w:val="00BE0B27"/>
    <w:rsid w:val="00BE2E3A"/>
    <w:rsid w:val="00BE304F"/>
    <w:rsid w:val="00BE3A48"/>
    <w:rsid w:val="00BE3D97"/>
    <w:rsid w:val="00BE48A5"/>
    <w:rsid w:val="00C01D60"/>
    <w:rsid w:val="00C04A97"/>
    <w:rsid w:val="00C05412"/>
    <w:rsid w:val="00C0790E"/>
    <w:rsid w:val="00C10291"/>
    <w:rsid w:val="00C10DEB"/>
    <w:rsid w:val="00C11123"/>
    <w:rsid w:val="00C13AFC"/>
    <w:rsid w:val="00C2222F"/>
    <w:rsid w:val="00C23433"/>
    <w:rsid w:val="00C236F7"/>
    <w:rsid w:val="00C42358"/>
    <w:rsid w:val="00C519DD"/>
    <w:rsid w:val="00C53867"/>
    <w:rsid w:val="00C53E77"/>
    <w:rsid w:val="00C60777"/>
    <w:rsid w:val="00C64172"/>
    <w:rsid w:val="00C734E3"/>
    <w:rsid w:val="00C7362A"/>
    <w:rsid w:val="00C81F4A"/>
    <w:rsid w:val="00C8230B"/>
    <w:rsid w:val="00C82484"/>
    <w:rsid w:val="00CA60BC"/>
    <w:rsid w:val="00CB4170"/>
    <w:rsid w:val="00CB597B"/>
    <w:rsid w:val="00CC49A2"/>
    <w:rsid w:val="00CD27F2"/>
    <w:rsid w:val="00CF2252"/>
    <w:rsid w:val="00CF58CC"/>
    <w:rsid w:val="00CF6839"/>
    <w:rsid w:val="00CF6DC1"/>
    <w:rsid w:val="00D02BD8"/>
    <w:rsid w:val="00D06380"/>
    <w:rsid w:val="00D0667F"/>
    <w:rsid w:val="00D100DB"/>
    <w:rsid w:val="00D10D19"/>
    <w:rsid w:val="00D15D35"/>
    <w:rsid w:val="00D22C09"/>
    <w:rsid w:val="00D25DCC"/>
    <w:rsid w:val="00D27BFC"/>
    <w:rsid w:val="00D30AD9"/>
    <w:rsid w:val="00D34C9F"/>
    <w:rsid w:val="00D57FAE"/>
    <w:rsid w:val="00D60C43"/>
    <w:rsid w:val="00D71B16"/>
    <w:rsid w:val="00D748E1"/>
    <w:rsid w:val="00D7592B"/>
    <w:rsid w:val="00D80955"/>
    <w:rsid w:val="00D80D0D"/>
    <w:rsid w:val="00D80F89"/>
    <w:rsid w:val="00D829F9"/>
    <w:rsid w:val="00D90637"/>
    <w:rsid w:val="00D92DD4"/>
    <w:rsid w:val="00D93104"/>
    <w:rsid w:val="00D94EA4"/>
    <w:rsid w:val="00D96D14"/>
    <w:rsid w:val="00DA2376"/>
    <w:rsid w:val="00DA416A"/>
    <w:rsid w:val="00DB2EED"/>
    <w:rsid w:val="00DC474C"/>
    <w:rsid w:val="00DC5E50"/>
    <w:rsid w:val="00DD15AC"/>
    <w:rsid w:val="00DD2221"/>
    <w:rsid w:val="00DD26E4"/>
    <w:rsid w:val="00DD36F0"/>
    <w:rsid w:val="00DE7823"/>
    <w:rsid w:val="00DF1D93"/>
    <w:rsid w:val="00DF2747"/>
    <w:rsid w:val="00DF4E55"/>
    <w:rsid w:val="00E05B30"/>
    <w:rsid w:val="00E13661"/>
    <w:rsid w:val="00E15777"/>
    <w:rsid w:val="00E168F6"/>
    <w:rsid w:val="00E17886"/>
    <w:rsid w:val="00E23EF1"/>
    <w:rsid w:val="00E24BCD"/>
    <w:rsid w:val="00E25E59"/>
    <w:rsid w:val="00E26C7D"/>
    <w:rsid w:val="00E27AB6"/>
    <w:rsid w:val="00E3590D"/>
    <w:rsid w:val="00E373B2"/>
    <w:rsid w:val="00E42FB9"/>
    <w:rsid w:val="00E47DF1"/>
    <w:rsid w:val="00E512B1"/>
    <w:rsid w:val="00E5153A"/>
    <w:rsid w:val="00E5279E"/>
    <w:rsid w:val="00E52917"/>
    <w:rsid w:val="00E56272"/>
    <w:rsid w:val="00E5680E"/>
    <w:rsid w:val="00E729CA"/>
    <w:rsid w:val="00E77542"/>
    <w:rsid w:val="00E83C9B"/>
    <w:rsid w:val="00E85240"/>
    <w:rsid w:val="00E9017D"/>
    <w:rsid w:val="00E91E84"/>
    <w:rsid w:val="00E958AA"/>
    <w:rsid w:val="00E97AE3"/>
    <w:rsid w:val="00EB016A"/>
    <w:rsid w:val="00EC1751"/>
    <w:rsid w:val="00EC2788"/>
    <w:rsid w:val="00EC2968"/>
    <w:rsid w:val="00ED14A0"/>
    <w:rsid w:val="00EF3F42"/>
    <w:rsid w:val="00EF6E00"/>
    <w:rsid w:val="00F0209F"/>
    <w:rsid w:val="00F06A0D"/>
    <w:rsid w:val="00F11D5E"/>
    <w:rsid w:val="00F132FF"/>
    <w:rsid w:val="00F135E8"/>
    <w:rsid w:val="00F25935"/>
    <w:rsid w:val="00F31787"/>
    <w:rsid w:val="00F32354"/>
    <w:rsid w:val="00F33FA8"/>
    <w:rsid w:val="00F36015"/>
    <w:rsid w:val="00F5265B"/>
    <w:rsid w:val="00F548CD"/>
    <w:rsid w:val="00F56BBC"/>
    <w:rsid w:val="00F570A7"/>
    <w:rsid w:val="00F634FA"/>
    <w:rsid w:val="00F64E40"/>
    <w:rsid w:val="00F65AD4"/>
    <w:rsid w:val="00F7551C"/>
    <w:rsid w:val="00F812FB"/>
    <w:rsid w:val="00F82BF6"/>
    <w:rsid w:val="00F85D68"/>
    <w:rsid w:val="00F90648"/>
    <w:rsid w:val="00F92BF7"/>
    <w:rsid w:val="00F94290"/>
    <w:rsid w:val="00FA1468"/>
    <w:rsid w:val="00FA3B65"/>
    <w:rsid w:val="00FA60C8"/>
    <w:rsid w:val="00FA65EA"/>
    <w:rsid w:val="00FB0825"/>
    <w:rsid w:val="00FB125B"/>
    <w:rsid w:val="00FC0AFF"/>
    <w:rsid w:val="00FC2F2A"/>
    <w:rsid w:val="00FC3B33"/>
    <w:rsid w:val="00FC6728"/>
    <w:rsid w:val="00FC70C5"/>
    <w:rsid w:val="00FD0835"/>
    <w:rsid w:val="00FD449D"/>
    <w:rsid w:val="00FD5512"/>
    <w:rsid w:val="00FE1B71"/>
    <w:rsid w:val="00FE1DC3"/>
    <w:rsid w:val="00FE7226"/>
    <w:rsid w:val="00FE7669"/>
    <w:rsid w:val="00FF24EB"/>
    <w:rsid w:val="00FF4BA8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  <o:rules v:ext="edit">
        <o:r id="V:Rule1" type="connector" idref="#_x0000_s1047"/>
        <o:r id="V:Rule2" type="connector" idref="#_x0000_s1050"/>
        <o:r id="V:Rule3" type="connector" idref="#_x0000_s1056"/>
        <o:r id="V:Rule4" type="connector" idref="#_x0000_s1058"/>
        <o:r id="V:Rule5" type="connector" idref="#_x0000_s1048"/>
        <o:r id="V:Rule6" type="connector" idref="#_x0000_s104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870"/>
    <w:rPr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rpoChar">
    <w:name w:val="Corpo Char"/>
    <w:basedOn w:val="DefaultParagraphFont"/>
    <w:link w:val="Corpo"/>
    <w:rsid w:val="004326E9"/>
    <w:rPr>
      <w:rFonts w:ascii="Times New Roman" w:hAnsi="Times New Roman"/>
      <w:sz w:val="24"/>
      <w:lang w:val="pt-BR" w:eastAsia="en-US" w:bidi="ar-SA"/>
    </w:rPr>
  </w:style>
  <w:style w:type="paragraph" w:customStyle="1" w:styleId="Corpo">
    <w:name w:val="Corpo"/>
    <w:next w:val="Normal"/>
    <w:link w:val="CorpoChar"/>
    <w:rsid w:val="008C506E"/>
    <w:pPr>
      <w:ind w:firstLine="567"/>
      <w:jc w:val="both"/>
    </w:pPr>
    <w:rPr>
      <w:rFonts w:ascii="Times New Roman" w:hAnsi="Times New Roman"/>
      <w:sz w:val="24"/>
      <w:lang w:val="pt-BR"/>
    </w:rPr>
  </w:style>
  <w:style w:type="paragraph" w:customStyle="1" w:styleId="Interttulo">
    <w:name w:val="Intertítulo"/>
    <w:next w:val="Corpo"/>
    <w:link w:val="InterttuloChar"/>
    <w:rsid w:val="008C506E"/>
    <w:rPr>
      <w:rFonts w:ascii="Arial" w:hAnsi="Arial"/>
      <w:b/>
      <w:noProof/>
      <w:sz w:val="28"/>
    </w:rPr>
  </w:style>
  <w:style w:type="character" w:customStyle="1" w:styleId="InterttuloChar">
    <w:name w:val="Intertítulo Char"/>
    <w:basedOn w:val="DefaultParagraphFont"/>
    <w:link w:val="Interttulo"/>
    <w:rsid w:val="002A72D3"/>
    <w:rPr>
      <w:rFonts w:ascii="Arial" w:eastAsia="Times" w:hAnsi="Arial"/>
      <w:b/>
      <w:noProof/>
      <w:sz w:val="28"/>
      <w:lang w:val="en-US" w:eastAsia="en-US" w:bidi="ar-SA"/>
    </w:rPr>
  </w:style>
  <w:style w:type="paragraph" w:customStyle="1" w:styleId="Titulo">
    <w:name w:val="Titulo"/>
    <w:next w:val="Interttulo"/>
    <w:rsid w:val="00ED14A0"/>
    <w:rPr>
      <w:rFonts w:ascii="Arial" w:hAnsi="Arial"/>
      <w:b/>
      <w:noProof/>
      <w:sz w:val="72"/>
    </w:rPr>
  </w:style>
  <w:style w:type="paragraph" w:customStyle="1" w:styleId="SubTtulo">
    <w:name w:val="SubTítulo"/>
    <w:basedOn w:val="Interttulo"/>
    <w:rsid w:val="008C506E"/>
    <w:rPr>
      <w:sz w:val="48"/>
    </w:rPr>
  </w:style>
  <w:style w:type="paragraph" w:customStyle="1" w:styleId="AutorNome">
    <w:name w:val="Autor Nome"/>
    <w:basedOn w:val="Interttulo"/>
    <w:rsid w:val="008C506E"/>
    <w:rPr>
      <w:caps/>
      <w:sz w:val="24"/>
    </w:rPr>
  </w:style>
  <w:style w:type="paragraph" w:customStyle="1" w:styleId="AutorMiniBio">
    <w:name w:val="Autor MiniBio"/>
    <w:basedOn w:val="Interttulo"/>
    <w:rsid w:val="008C506E"/>
    <w:rPr>
      <w:b w:val="0"/>
      <w:sz w:val="22"/>
    </w:rPr>
  </w:style>
  <w:style w:type="paragraph" w:customStyle="1" w:styleId="Legenda1">
    <w:name w:val="Legenda1"/>
    <w:basedOn w:val="Interttulo"/>
    <w:link w:val="Legenda1Char"/>
    <w:rsid w:val="008C506E"/>
    <w:pPr>
      <w:spacing w:before="40" w:after="60"/>
    </w:pPr>
    <w:rPr>
      <w:b w:val="0"/>
      <w:sz w:val="24"/>
    </w:rPr>
  </w:style>
  <w:style w:type="character" w:customStyle="1" w:styleId="Legenda1Char">
    <w:name w:val="Legenda1 Char"/>
    <w:basedOn w:val="InterttuloChar"/>
    <w:link w:val="Legenda1"/>
    <w:rsid w:val="002A72D3"/>
    <w:rPr>
      <w:rFonts w:ascii="Arial" w:eastAsia="Times" w:hAnsi="Arial"/>
      <w:b/>
      <w:noProof/>
      <w:sz w:val="24"/>
      <w:lang w:val="en-US" w:eastAsia="en-US" w:bidi="ar-SA"/>
    </w:rPr>
  </w:style>
  <w:style w:type="character" w:customStyle="1" w:styleId="FiguraCorpo">
    <w:name w:val="Figura Corpo"/>
    <w:basedOn w:val="DefaultParagraphFont"/>
    <w:rsid w:val="008C506E"/>
    <w:rPr>
      <w:rFonts w:ascii="Arial" w:hAnsi="Arial"/>
      <w:b/>
      <w:sz w:val="24"/>
    </w:rPr>
  </w:style>
  <w:style w:type="paragraph" w:customStyle="1" w:styleId="CdigoTtulo">
    <w:name w:val="Código Título"/>
    <w:basedOn w:val="Interttulo"/>
    <w:link w:val="CdigoTtuloChar"/>
    <w:rsid w:val="008C506E"/>
    <w:pPr>
      <w:spacing w:before="100" w:after="60"/>
    </w:pPr>
    <w:rPr>
      <w:b w:val="0"/>
      <w:sz w:val="24"/>
    </w:rPr>
  </w:style>
  <w:style w:type="character" w:customStyle="1" w:styleId="CdigoTtuloChar">
    <w:name w:val="Código Título Char"/>
    <w:basedOn w:val="InterttuloChar"/>
    <w:link w:val="CdigoTtulo"/>
    <w:rsid w:val="002A72D3"/>
    <w:rPr>
      <w:rFonts w:ascii="Arial" w:eastAsia="Times" w:hAnsi="Arial"/>
      <w:b/>
      <w:noProof/>
      <w:sz w:val="24"/>
      <w:lang w:val="en-US" w:eastAsia="en-US" w:bidi="ar-SA"/>
    </w:rPr>
  </w:style>
  <w:style w:type="paragraph" w:customStyle="1" w:styleId="Cdigo">
    <w:name w:val="Código"/>
    <w:basedOn w:val="AutorMiniBio"/>
    <w:rsid w:val="008C506E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Itens">
    <w:name w:val="Itens"/>
    <w:basedOn w:val="Corpo"/>
    <w:rsid w:val="008C506E"/>
    <w:pPr>
      <w:numPr>
        <w:numId w:val="1"/>
      </w:numPr>
      <w:tabs>
        <w:tab w:val="clear" w:pos="1004"/>
        <w:tab w:val="num" w:pos="284"/>
      </w:tabs>
      <w:spacing w:before="40" w:after="60"/>
      <w:ind w:left="641" w:hanging="357"/>
    </w:pPr>
  </w:style>
  <w:style w:type="paragraph" w:customStyle="1" w:styleId="Dicas">
    <w:name w:val="Dicas"/>
    <w:basedOn w:val="Itens"/>
    <w:rsid w:val="008C506E"/>
    <w:pPr>
      <w:numPr>
        <w:numId w:val="0"/>
      </w:numPr>
      <w:spacing w:before="100" w:after="100"/>
      <w:ind w:left="641" w:hanging="357"/>
    </w:pPr>
    <w:rPr>
      <w:rFonts w:ascii="Arial" w:hAnsi="Arial"/>
      <w:sz w:val="20"/>
    </w:rPr>
  </w:style>
  <w:style w:type="paragraph" w:customStyle="1" w:styleId="Topico">
    <w:name w:val="Topico"/>
    <w:basedOn w:val="CdigoTtulo"/>
    <w:rsid w:val="008C506E"/>
    <w:rPr>
      <w:b/>
      <w:color w:val="FF0000"/>
      <w:sz w:val="28"/>
    </w:rPr>
  </w:style>
  <w:style w:type="paragraph" w:styleId="Header">
    <w:name w:val="header"/>
    <w:basedOn w:val="Normal"/>
    <w:link w:val="HeaderChar"/>
    <w:uiPriority w:val="99"/>
    <w:rsid w:val="00F56B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BBC"/>
    <w:rPr>
      <w:sz w:val="24"/>
      <w:lang w:val="pt-BR"/>
    </w:rPr>
  </w:style>
  <w:style w:type="paragraph" w:styleId="Footer">
    <w:name w:val="footer"/>
    <w:basedOn w:val="Normal"/>
    <w:link w:val="FooterChar"/>
    <w:rsid w:val="00F56B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6BBC"/>
    <w:rPr>
      <w:sz w:val="24"/>
      <w:lang w:val="pt-BR"/>
    </w:rPr>
  </w:style>
  <w:style w:type="paragraph" w:styleId="Caption">
    <w:name w:val="caption"/>
    <w:basedOn w:val="Normal"/>
    <w:next w:val="Normal"/>
    <w:qFormat/>
    <w:rsid w:val="00415908"/>
    <w:rPr>
      <w:b/>
      <w:bCs/>
      <w:sz w:val="20"/>
    </w:rPr>
  </w:style>
  <w:style w:type="table" w:styleId="TableGrid">
    <w:name w:val="Table Grid"/>
    <w:basedOn w:val="TableNormal"/>
    <w:rsid w:val="006A0F7E"/>
    <w:pPr>
      <w:ind w:firstLine="113"/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xTitulo">
    <w:name w:val="BoxTitulo"/>
    <w:link w:val="BoxTituloChar"/>
    <w:rsid w:val="00E97AE3"/>
    <w:pPr>
      <w:shd w:val="clear" w:color="auto" w:fill="000000"/>
    </w:pPr>
    <w:rPr>
      <w:rFonts w:ascii="Arial Narrow" w:eastAsia="Times New Roman" w:hAnsi="Arial Narrow" w:cs="Arial"/>
      <w:b/>
      <w:bCs/>
      <w:sz w:val="24"/>
      <w:szCs w:val="24"/>
      <w:lang w:val="pt-BR" w:eastAsia="pt-BR"/>
    </w:rPr>
  </w:style>
  <w:style w:type="character" w:customStyle="1" w:styleId="BoxTituloChar">
    <w:name w:val="BoxTitulo Char"/>
    <w:basedOn w:val="DefaultParagraphFont"/>
    <w:link w:val="BoxTitulo"/>
    <w:rsid w:val="00E97AE3"/>
    <w:rPr>
      <w:rFonts w:ascii="Arial Narrow" w:hAnsi="Arial Narrow" w:cs="Arial"/>
      <w:b/>
      <w:bCs/>
      <w:sz w:val="24"/>
      <w:szCs w:val="24"/>
      <w:lang w:val="pt-BR" w:eastAsia="pt-BR" w:bidi="ar-SA"/>
    </w:rPr>
  </w:style>
  <w:style w:type="paragraph" w:customStyle="1" w:styleId="BoxTexto">
    <w:name w:val="BoxTexto"/>
    <w:link w:val="BoxTextoChar"/>
    <w:rsid w:val="00E97AE3"/>
    <w:pPr>
      <w:shd w:val="clear" w:color="auto" w:fill="E6E6E6"/>
      <w:jc w:val="both"/>
    </w:pPr>
    <w:rPr>
      <w:rFonts w:ascii="Arial" w:eastAsia="Times New Roman" w:hAnsi="Arial" w:cs="Arial"/>
      <w:szCs w:val="24"/>
      <w:lang w:val="pt-BR" w:eastAsia="pt-BR"/>
    </w:rPr>
  </w:style>
  <w:style w:type="character" w:customStyle="1" w:styleId="BoxTextoChar">
    <w:name w:val="BoxTexto Char"/>
    <w:basedOn w:val="DefaultParagraphFont"/>
    <w:link w:val="BoxTexto"/>
    <w:locked/>
    <w:rsid w:val="00407924"/>
    <w:rPr>
      <w:rFonts w:ascii="Arial" w:hAnsi="Arial" w:cs="Arial"/>
      <w:szCs w:val="24"/>
      <w:lang w:val="pt-BR" w:eastAsia="pt-BR" w:bidi="ar-SA"/>
    </w:rPr>
  </w:style>
  <w:style w:type="character" w:styleId="PageNumber">
    <w:name w:val="page number"/>
    <w:basedOn w:val="DefaultParagraphFont"/>
    <w:rsid w:val="00357E25"/>
  </w:style>
  <w:style w:type="character" w:styleId="Hyperlink">
    <w:name w:val="Hyperlink"/>
    <w:basedOn w:val="DefaultParagraphFont"/>
    <w:uiPriority w:val="99"/>
    <w:rsid w:val="00B90D17"/>
    <w:rPr>
      <w:color w:val="0000FF"/>
      <w:u w:val="single"/>
    </w:rPr>
  </w:style>
  <w:style w:type="paragraph" w:styleId="BalloonText">
    <w:name w:val="Balloon Text"/>
    <w:basedOn w:val="Normal"/>
    <w:semiHidden/>
    <w:rsid w:val="00EC2788"/>
    <w:rPr>
      <w:rFonts w:ascii="Tahoma" w:hAnsi="Tahoma" w:cs="Tahoma"/>
      <w:sz w:val="16"/>
      <w:szCs w:val="16"/>
    </w:rPr>
  </w:style>
  <w:style w:type="character" w:customStyle="1" w:styleId="CharChar2">
    <w:name w:val="Char Char2"/>
    <w:basedOn w:val="DefaultParagraphFont"/>
    <w:rsid w:val="002A72D3"/>
    <w:rPr>
      <w:sz w:val="24"/>
      <w:lang w:val="pt-BR"/>
    </w:rPr>
  </w:style>
  <w:style w:type="paragraph" w:styleId="NormalWeb">
    <w:name w:val="Normal (Web)"/>
    <w:basedOn w:val="Normal"/>
    <w:unhideWhenUsed/>
    <w:rsid w:val="002A72D3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US"/>
    </w:rPr>
  </w:style>
  <w:style w:type="paragraph" w:styleId="DocumentMap">
    <w:name w:val="Document Map"/>
    <w:basedOn w:val="Normal"/>
    <w:semiHidden/>
    <w:rsid w:val="00C04A97"/>
    <w:pPr>
      <w:shd w:val="clear" w:color="auto" w:fill="000080"/>
    </w:pPr>
    <w:rPr>
      <w:rFonts w:ascii="Tahoma" w:hAnsi="Tahoma" w:cs="Tahoma"/>
      <w:sz w:val="20"/>
    </w:rPr>
  </w:style>
  <w:style w:type="paragraph" w:styleId="ListParagraph">
    <w:name w:val="List Paragraph"/>
    <w:basedOn w:val="Normal"/>
    <w:uiPriority w:val="34"/>
    <w:qFormat/>
    <w:rsid w:val="00B152C9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AA116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324F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devmedia\DevMed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357CE-8557-4DC9-BDF8-597773ED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DevMedia.dot</Template>
  <TotalTime>4142</TotalTime>
  <Pages>13</Pages>
  <Words>3815</Words>
  <Characters>21479</Characters>
  <Application>Microsoft Office Word</Application>
  <DocSecurity>0</DocSecurity>
  <Lines>596</Lines>
  <Paragraphs>328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padrão de artigos .net Magazine e ClubeDelphi</vt:lpstr>
      <vt:lpstr>Modelo padrão de artigos .net Magazine e ClubeDelphi</vt:lpstr>
    </vt:vector>
  </TitlesOfParts>
  <Manager>Guinther Pauli</Manager>
  <Company>www.devmedia.com.br</Company>
  <LinksUpToDate>false</LinksUpToDate>
  <CharactersWithSpaces>24966</CharactersWithSpaces>
  <SharedDoc>false</SharedDoc>
  <HLinks>
    <vt:vector size="60" baseType="variant">
      <vt:variant>
        <vt:i4>3473535</vt:i4>
      </vt:variant>
      <vt:variant>
        <vt:i4>27</vt:i4>
      </vt:variant>
      <vt:variant>
        <vt:i4>0</vt:i4>
      </vt:variant>
      <vt:variant>
        <vt:i4>5</vt:i4>
      </vt:variant>
      <vt:variant>
        <vt:lpwstr>http://www.devmedia.com.br/articles/viewcomp.asp?comp=7527</vt:lpwstr>
      </vt:variant>
      <vt:variant>
        <vt:lpwstr/>
      </vt:variant>
      <vt:variant>
        <vt:i4>3342463</vt:i4>
      </vt:variant>
      <vt:variant>
        <vt:i4>24</vt:i4>
      </vt:variant>
      <vt:variant>
        <vt:i4>0</vt:i4>
      </vt:variant>
      <vt:variant>
        <vt:i4>5</vt:i4>
      </vt:variant>
      <vt:variant>
        <vt:lpwstr>http://www.devmedia.com.br/articles/viewcomp.asp?comp=10443</vt:lpwstr>
      </vt:variant>
      <vt:variant>
        <vt:lpwstr/>
      </vt:variant>
      <vt:variant>
        <vt:i4>2621489</vt:i4>
      </vt:variant>
      <vt:variant>
        <vt:i4>21</vt:i4>
      </vt:variant>
      <vt:variant>
        <vt:i4>0</vt:i4>
      </vt:variant>
      <vt:variant>
        <vt:i4>5</vt:i4>
      </vt:variant>
      <vt:variant>
        <vt:lpwstr>http://www.devmedia.com.br/</vt:lpwstr>
      </vt:variant>
      <vt:variant>
        <vt:lpwstr/>
      </vt:variant>
      <vt:variant>
        <vt:i4>5046285</vt:i4>
      </vt:variant>
      <vt:variant>
        <vt:i4>18</vt:i4>
      </vt:variant>
      <vt:variant>
        <vt:i4>0</vt:i4>
      </vt:variant>
      <vt:variant>
        <vt:i4>5</vt:i4>
      </vt:variant>
      <vt:variant>
        <vt:lpwstr>http://twitter.com/guintherpauli</vt:lpwstr>
      </vt:variant>
      <vt:variant>
        <vt:lpwstr/>
      </vt:variant>
      <vt:variant>
        <vt:i4>2555946</vt:i4>
      </vt:variant>
      <vt:variant>
        <vt:i4>15</vt:i4>
      </vt:variant>
      <vt:variant>
        <vt:i4>0</vt:i4>
      </vt:variant>
      <vt:variant>
        <vt:i4>5</vt:i4>
      </vt:variant>
      <vt:variant>
        <vt:lpwstr>http://guintherpauli.blogspot.com/</vt:lpwstr>
      </vt:variant>
      <vt:variant>
        <vt:lpwstr/>
      </vt:variant>
      <vt:variant>
        <vt:i4>3604598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http://en.wikipedia.org/wiki/Common_Intermediate_Language</vt:lpwstr>
      </vt:variant>
      <vt:variant>
        <vt:lpwstr/>
      </vt:variant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http://msdn.microsoft.com/en-us/library/12a7a7h3(VS.71).aspx</vt:lpwstr>
      </vt:variant>
      <vt:variant>
        <vt:lpwstr/>
      </vt:variant>
      <vt:variant>
        <vt:i4>2621483</vt:i4>
      </vt:variant>
      <vt:variant>
        <vt:i4>6</vt:i4>
      </vt:variant>
      <vt:variant>
        <vt:i4>0</vt:i4>
      </vt:variant>
      <vt:variant>
        <vt:i4>5</vt:i4>
      </vt:variant>
      <vt:variant>
        <vt:lpwstr>http://cc.embarcadero.com/Author/222668</vt:lpwstr>
      </vt:variant>
      <vt:variant>
        <vt:lpwstr/>
      </vt:variant>
      <vt:variant>
        <vt:i4>3539069</vt:i4>
      </vt:variant>
      <vt:variant>
        <vt:i4>3</vt:i4>
      </vt:variant>
      <vt:variant>
        <vt:i4>0</vt:i4>
      </vt:variant>
      <vt:variant>
        <vt:i4>5</vt:i4>
      </vt:variant>
      <vt:variant>
        <vt:lpwstr>http://www.devmedia.com.br/articles/viewcomp.asp?comp=13629</vt:lpwstr>
      </vt:variant>
      <vt:variant>
        <vt:lpwstr/>
      </vt:variant>
      <vt:variant>
        <vt:i4>6684726</vt:i4>
      </vt:variant>
      <vt:variant>
        <vt:i4>0</vt:i4>
      </vt:variant>
      <vt:variant>
        <vt:i4>0</vt:i4>
      </vt:variant>
      <vt:variant>
        <vt:i4>5</vt:i4>
      </vt:variant>
      <vt:variant>
        <vt:lpwstr>http://kirillosenkov.blogspot.com/2008/01/how-to-create-generic-list-of-anonymous.html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padrão de artigos .net Magazine e ClubeDelphi</dc:title>
  <dc:creator>JLopes</dc:creator>
  <cp:lastModifiedBy>Juan Lopes</cp:lastModifiedBy>
  <cp:revision>188</cp:revision>
  <dcterms:created xsi:type="dcterms:W3CDTF">2011-02-19T17:06:00Z</dcterms:created>
  <dcterms:modified xsi:type="dcterms:W3CDTF">2011-05-10T20:52:00Z</dcterms:modified>
  <cp:category>Revistas</cp:category>
</cp:coreProperties>
</file>